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15410" w14:textId="23FC0E25" w:rsidR="00681288" w:rsidRDefault="00681288" w:rsidP="00681288">
      <w:pPr>
        <w:jc w:val="center"/>
        <w:rPr>
          <w:b/>
          <w:bCs/>
          <w:sz w:val="32"/>
          <w:szCs w:val="32"/>
        </w:rPr>
      </w:pPr>
      <w:r w:rsidRPr="00681288">
        <w:rPr>
          <w:b/>
          <w:bCs/>
          <w:sz w:val="32"/>
          <w:szCs w:val="32"/>
        </w:rPr>
        <w:t>ESTIMACIONES</w:t>
      </w:r>
    </w:p>
    <w:p w14:paraId="17B7621B" w14:textId="792834AD" w:rsidR="00681288" w:rsidRDefault="00681288" w:rsidP="0068128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GASTOS: </w:t>
      </w:r>
    </w:p>
    <w:p w14:paraId="60F7A4D1" w14:textId="0101E5E6" w:rsidR="00A224D4" w:rsidRDefault="00681288" w:rsidP="00872B3E">
      <w:pPr>
        <w:jc w:val="both"/>
        <w:rPr>
          <w:sz w:val="24"/>
          <w:szCs w:val="24"/>
        </w:rPr>
      </w:pPr>
      <w:r>
        <w:rPr>
          <w:sz w:val="24"/>
          <w:szCs w:val="24"/>
        </w:rPr>
        <w:t>-Sueldos y salarios: Nóminas + Seguridad Social + IRPF = 2500</w:t>
      </w:r>
      <w:r w:rsidR="00A224D4">
        <w:rPr>
          <w:sz w:val="24"/>
          <w:szCs w:val="24"/>
        </w:rPr>
        <w:t>€</w:t>
      </w:r>
      <w:r>
        <w:rPr>
          <w:sz w:val="24"/>
          <w:szCs w:val="24"/>
        </w:rPr>
        <w:t xml:space="preserve"> + 220</w:t>
      </w:r>
      <w:r w:rsidR="00A224D4">
        <w:rPr>
          <w:sz w:val="24"/>
          <w:szCs w:val="24"/>
        </w:rPr>
        <w:t>€</w:t>
      </w:r>
      <w:r>
        <w:rPr>
          <w:sz w:val="24"/>
          <w:szCs w:val="24"/>
        </w:rPr>
        <w:t xml:space="preserve"> + 650€ </w:t>
      </w:r>
      <w:r w:rsidR="00A224D4">
        <w:rPr>
          <w:sz w:val="24"/>
          <w:szCs w:val="24"/>
        </w:rPr>
        <w:t xml:space="preserve">= 3370€ </w:t>
      </w:r>
      <w:r w:rsidR="0024622E">
        <w:rPr>
          <w:sz w:val="24"/>
          <w:szCs w:val="24"/>
        </w:rPr>
        <w:t xml:space="preserve">  </w:t>
      </w:r>
      <w:r w:rsidR="00A224D4">
        <w:rPr>
          <w:sz w:val="24"/>
          <w:szCs w:val="24"/>
        </w:rPr>
        <w:t>por persona al mes. Esto serían entonces 26960€ al mes.</w:t>
      </w:r>
    </w:p>
    <w:p w14:paraId="2895C6B1" w14:textId="4CDC35E6" w:rsidR="000C23E9" w:rsidRDefault="000C23E9" w:rsidP="00872B3E">
      <w:pPr>
        <w:jc w:val="both"/>
        <w:rPr>
          <w:sz w:val="24"/>
          <w:szCs w:val="24"/>
        </w:rPr>
      </w:pPr>
      <w:r>
        <w:rPr>
          <w:sz w:val="24"/>
          <w:szCs w:val="24"/>
        </w:rPr>
        <w:t>-Alquiler de local: Son uno 500€ al mes.</w:t>
      </w:r>
    </w:p>
    <w:p w14:paraId="68883B38" w14:textId="3092143A" w:rsidR="000C23E9" w:rsidRDefault="000C23E9" w:rsidP="00872B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-Luz, agua y recursos varios: 250€ + 200€ </w:t>
      </w:r>
      <w:r w:rsidR="0024622E">
        <w:rPr>
          <w:sz w:val="24"/>
          <w:szCs w:val="24"/>
        </w:rPr>
        <w:t>= 450€</w:t>
      </w:r>
    </w:p>
    <w:p w14:paraId="6F1EC5FE" w14:textId="55DB31F7" w:rsidR="0024622E" w:rsidRDefault="0024622E" w:rsidP="00872B3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872B3E">
        <w:rPr>
          <w:sz w:val="24"/>
          <w:szCs w:val="24"/>
        </w:rPr>
        <w:t xml:space="preserve">El primer mes no deberá haber mucha gente que llegue a tener una cantidad suficiente de </w:t>
      </w:r>
      <w:proofErr w:type="spellStart"/>
      <w:r w:rsidR="00872B3E">
        <w:rPr>
          <w:sz w:val="24"/>
          <w:szCs w:val="24"/>
        </w:rPr>
        <w:t>grollies</w:t>
      </w:r>
      <w:proofErr w:type="spellEnd"/>
      <w:r w:rsidR="00872B3E">
        <w:rPr>
          <w:sz w:val="24"/>
          <w:szCs w:val="24"/>
        </w:rPr>
        <w:t xml:space="preserve"> como para conseguir regalos. </w:t>
      </w:r>
      <w:r w:rsidR="002B369A">
        <w:rPr>
          <w:sz w:val="24"/>
          <w:szCs w:val="24"/>
        </w:rPr>
        <w:t>Dado que empezaremos en pequeñas zonas locales</w:t>
      </w:r>
      <w:r w:rsidR="00B002B9">
        <w:rPr>
          <w:sz w:val="24"/>
          <w:szCs w:val="24"/>
        </w:rPr>
        <w:t>, podemos estimar unos 1000€ por mes para los primeros meses</w:t>
      </w:r>
      <w:r w:rsidR="00A25EFE">
        <w:rPr>
          <w:sz w:val="24"/>
          <w:szCs w:val="24"/>
        </w:rPr>
        <w:t>.</w:t>
      </w:r>
    </w:p>
    <w:p w14:paraId="5518C53E" w14:textId="59BFB92D" w:rsidR="00A25EFE" w:rsidRDefault="00A25EFE" w:rsidP="00872B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total los gastos serán 28910€ </w:t>
      </w:r>
      <w:r w:rsidR="00F64515">
        <w:rPr>
          <w:sz w:val="24"/>
          <w:szCs w:val="24"/>
        </w:rPr>
        <w:t xml:space="preserve">y salvo error al final del año serán </w:t>
      </w:r>
      <w:r w:rsidR="005F7D6B">
        <w:rPr>
          <w:sz w:val="24"/>
          <w:szCs w:val="24"/>
        </w:rPr>
        <w:t>346920€</w:t>
      </w:r>
    </w:p>
    <w:p w14:paraId="2B2FE025" w14:textId="52282494" w:rsidR="005F7D6B" w:rsidRDefault="005F7D6B" w:rsidP="00872B3E">
      <w:pPr>
        <w:jc w:val="both"/>
        <w:rPr>
          <w:sz w:val="24"/>
          <w:szCs w:val="24"/>
        </w:rPr>
      </w:pPr>
      <w:r w:rsidRPr="005F7D6B">
        <w:rPr>
          <w:b/>
          <w:bCs/>
          <w:sz w:val="24"/>
          <w:szCs w:val="24"/>
        </w:rPr>
        <w:t>COSTES:</w:t>
      </w:r>
      <w:r>
        <w:rPr>
          <w:b/>
          <w:bCs/>
          <w:sz w:val="24"/>
          <w:szCs w:val="24"/>
        </w:rPr>
        <w:t xml:space="preserve"> </w:t>
      </w:r>
    </w:p>
    <w:p w14:paraId="69101D53" w14:textId="5B77423F" w:rsidR="00A16560" w:rsidRDefault="00A16560" w:rsidP="00872B3E">
      <w:pPr>
        <w:jc w:val="both"/>
        <w:rPr>
          <w:sz w:val="24"/>
          <w:szCs w:val="24"/>
        </w:rPr>
      </w:pPr>
      <w:r>
        <w:rPr>
          <w:sz w:val="24"/>
          <w:szCs w:val="24"/>
        </w:rPr>
        <w:t>-Servidores: 16 GB memoria + 4 proce</w:t>
      </w:r>
      <w:r w:rsidR="00890D5C">
        <w:rPr>
          <w:sz w:val="24"/>
          <w:szCs w:val="24"/>
        </w:rPr>
        <w:t xml:space="preserve">sadores + 500 GB espacio en disco + servidores + 8 equipos remotos </w:t>
      </w:r>
      <w:r w:rsidR="00767E6D" w:rsidRPr="00767E6D">
        <w:rPr>
          <w:sz w:val="24"/>
          <w:szCs w:val="24"/>
        </w:rPr>
        <w:sym w:font="Wingdings" w:char="F0E0"/>
      </w:r>
      <w:r w:rsidR="00890D5C">
        <w:rPr>
          <w:sz w:val="24"/>
          <w:szCs w:val="24"/>
        </w:rPr>
        <w:t xml:space="preserve"> </w:t>
      </w:r>
      <w:r w:rsidR="00767E6D">
        <w:rPr>
          <w:sz w:val="24"/>
          <w:szCs w:val="24"/>
        </w:rPr>
        <w:t xml:space="preserve">593€ en </w:t>
      </w:r>
      <w:proofErr w:type="spellStart"/>
      <w:r w:rsidR="00767E6D">
        <w:rPr>
          <w:sz w:val="24"/>
          <w:szCs w:val="24"/>
        </w:rPr>
        <w:t>clouding</w:t>
      </w:r>
      <w:proofErr w:type="spellEnd"/>
      <w:r w:rsidR="00767E6D">
        <w:rPr>
          <w:sz w:val="24"/>
          <w:szCs w:val="24"/>
        </w:rPr>
        <w:t xml:space="preserve"> 360</w:t>
      </w:r>
      <w:r w:rsidR="00174706">
        <w:rPr>
          <w:sz w:val="24"/>
          <w:szCs w:val="24"/>
        </w:rPr>
        <w:t>.</w:t>
      </w:r>
    </w:p>
    <w:p w14:paraId="09355E81" w14:textId="31BC315D" w:rsidR="00174706" w:rsidRDefault="00174706" w:rsidP="00872B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56E4F">
        <w:rPr>
          <w:sz w:val="24"/>
          <w:szCs w:val="24"/>
        </w:rPr>
        <w:t>Posibles costes extra: 200€ de situaciones imprevisibles.</w:t>
      </w:r>
    </w:p>
    <w:p w14:paraId="16BB112D" w14:textId="69A61205" w:rsidR="00156E4F" w:rsidRDefault="00156E4F" w:rsidP="00872B3E">
      <w:pPr>
        <w:jc w:val="both"/>
        <w:rPr>
          <w:b/>
          <w:bCs/>
          <w:sz w:val="24"/>
          <w:szCs w:val="24"/>
        </w:rPr>
      </w:pPr>
      <w:r w:rsidRPr="00156E4F">
        <w:rPr>
          <w:b/>
          <w:bCs/>
          <w:sz w:val="24"/>
          <w:szCs w:val="24"/>
        </w:rPr>
        <w:t>INGRESOS</w:t>
      </w:r>
      <w:r>
        <w:rPr>
          <w:b/>
          <w:bCs/>
          <w:sz w:val="24"/>
          <w:szCs w:val="24"/>
        </w:rPr>
        <w:t>:</w:t>
      </w:r>
    </w:p>
    <w:p w14:paraId="230E3783" w14:textId="04AE5A24" w:rsidR="00156E4F" w:rsidRDefault="00306806" w:rsidP="00872B3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C554BC">
        <w:rPr>
          <w:sz w:val="24"/>
          <w:szCs w:val="24"/>
        </w:rPr>
        <w:t xml:space="preserve">Los anuncios de Google </w:t>
      </w:r>
      <w:r w:rsidR="003B1F4F">
        <w:rPr>
          <w:sz w:val="24"/>
          <w:szCs w:val="24"/>
        </w:rPr>
        <w:t xml:space="preserve">entre 0,01€ y 0,03€ por </w:t>
      </w:r>
      <w:proofErr w:type="spellStart"/>
      <w:proofErr w:type="gramStart"/>
      <w:r w:rsidR="003B1F4F">
        <w:rPr>
          <w:sz w:val="24"/>
          <w:szCs w:val="24"/>
        </w:rPr>
        <w:t>click</w:t>
      </w:r>
      <w:proofErr w:type="spellEnd"/>
      <w:proofErr w:type="gramEnd"/>
      <w:r w:rsidR="003B1F4F">
        <w:rPr>
          <w:sz w:val="24"/>
          <w:szCs w:val="24"/>
        </w:rPr>
        <w:t xml:space="preserve"> </w:t>
      </w:r>
      <w:r w:rsidR="003B1F4F" w:rsidRPr="003B1F4F">
        <w:rPr>
          <w:sz w:val="24"/>
          <w:szCs w:val="24"/>
        </w:rPr>
        <w:sym w:font="Wingdings" w:char="F0E0"/>
      </w:r>
      <w:r w:rsidR="003B1F4F">
        <w:rPr>
          <w:sz w:val="24"/>
          <w:szCs w:val="24"/>
        </w:rPr>
        <w:t xml:space="preserve"> </w:t>
      </w:r>
      <w:r w:rsidR="004A0828">
        <w:rPr>
          <w:sz w:val="24"/>
          <w:szCs w:val="24"/>
        </w:rPr>
        <w:t>De media ponemos 0,02€</w:t>
      </w:r>
      <w:r w:rsidR="00F6212C">
        <w:rPr>
          <w:sz w:val="24"/>
          <w:szCs w:val="24"/>
        </w:rPr>
        <w:t xml:space="preserve"> supongamos que en el primer mes conseguimos 100 descargas luego conseguiríamos con anuncios 2€ el primer mes.</w:t>
      </w:r>
    </w:p>
    <w:p w14:paraId="2FC4D678" w14:textId="2DA908B3" w:rsidR="00F6212C" w:rsidRDefault="00F6212C" w:rsidP="00872B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-Los anuncios de marcas que pudiesen interesarse en nuestra </w:t>
      </w:r>
      <w:proofErr w:type="gramStart"/>
      <w:r>
        <w:rPr>
          <w:sz w:val="24"/>
          <w:szCs w:val="24"/>
        </w:rPr>
        <w:t>app</w:t>
      </w:r>
      <w:proofErr w:type="gramEnd"/>
      <w:r>
        <w:rPr>
          <w:sz w:val="24"/>
          <w:szCs w:val="24"/>
        </w:rPr>
        <w:t xml:space="preserve"> </w:t>
      </w:r>
      <w:r w:rsidR="003C2DE8">
        <w:rPr>
          <w:sz w:val="24"/>
          <w:szCs w:val="24"/>
        </w:rPr>
        <w:t>podrían rondar sobre los 10€ o 15€ en el caso de que superemos en el segundo mes las 500 descargas.</w:t>
      </w:r>
    </w:p>
    <w:p w14:paraId="48BF874E" w14:textId="4F533D2C" w:rsidR="003C2DE8" w:rsidRDefault="003C2DE8" w:rsidP="00872B3E">
      <w:pPr>
        <w:jc w:val="both"/>
        <w:rPr>
          <w:sz w:val="24"/>
          <w:szCs w:val="24"/>
        </w:rPr>
      </w:pPr>
      <w:r>
        <w:rPr>
          <w:sz w:val="24"/>
          <w:szCs w:val="24"/>
        </w:rPr>
        <w:t>-Los posibles mic</w:t>
      </w:r>
      <w:r w:rsidR="00000D0C">
        <w:rPr>
          <w:sz w:val="24"/>
          <w:szCs w:val="24"/>
        </w:rPr>
        <w:t xml:space="preserve">ro pagos de usuarios teniendo en cuenta la suposición de 100 usuarios podríamos suponer que de ellos 10 deciden pagar </w:t>
      </w:r>
      <w:r w:rsidR="00A61CE0">
        <w:rPr>
          <w:sz w:val="24"/>
          <w:szCs w:val="24"/>
        </w:rPr>
        <w:t xml:space="preserve">lo suficiente para probar la </w:t>
      </w:r>
      <w:proofErr w:type="gramStart"/>
      <w:r w:rsidR="00A61CE0">
        <w:rPr>
          <w:sz w:val="24"/>
          <w:szCs w:val="24"/>
        </w:rPr>
        <w:t>app</w:t>
      </w:r>
      <w:proofErr w:type="gramEnd"/>
      <w:r w:rsidR="00A61CE0">
        <w:rPr>
          <w:sz w:val="24"/>
          <w:szCs w:val="24"/>
        </w:rPr>
        <w:t xml:space="preserve">. Aproximadamente serían unos 30€ siendo esto por la inauguración de la </w:t>
      </w:r>
      <w:proofErr w:type="gramStart"/>
      <w:r w:rsidR="00A61CE0">
        <w:rPr>
          <w:sz w:val="24"/>
          <w:szCs w:val="24"/>
        </w:rPr>
        <w:t>app</w:t>
      </w:r>
      <w:proofErr w:type="gramEnd"/>
      <w:r w:rsidR="00A61CE0">
        <w:rPr>
          <w:sz w:val="24"/>
          <w:szCs w:val="24"/>
        </w:rPr>
        <w:t xml:space="preserve"> (3€ por actividad).</w:t>
      </w:r>
    </w:p>
    <w:p w14:paraId="475EB0B4" w14:textId="5DDD4542" w:rsidR="00A61CE0" w:rsidRDefault="00A61CE0" w:rsidP="00872B3E">
      <w:pPr>
        <w:jc w:val="both"/>
        <w:rPr>
          <w:sz w:val="24"/>
          <w:szCs w:val="24"/>
        </w:rPr>
      </w:pPr>
      <w:r>
        <w:rPr>
          <w:sz w:val="24"/>
          <w:szCs w:val="24"/>
        </w:rPr>
        <w:t>Con todo esto suponemos que el primer mes serían aproximadamente 50€ el primer mes y con un posible aumento de descargas podría ser sencillo llegar a 500€ al mes en un primer momento</w:t>
      </w:r>
      <w:r w:rsidR="00137344">
        <w:rPr>
          <w:sz w:val="24"/>
          <w:szCs w:val="24"/>
        </w:rPr>
        <w:t xml:space="preserve"> si la aplicación tiene un éxito promedio. Llegaríamos a final de año con unas </w:t>
      </w:r>
      <w:r w:rsidR="00AE3DB0">
        <w:rPr>
          <w:sz w:val="24"/>
          <w:szCs w:val="24"/>
        </w:rPr>
        <w:t>2500 descargas si conseguimos difundir la aplicación de forma efectiva.</w:t>
      </w:r>
      <w:bookmarkStart w:id="0" w:name="_GoBack"/>
      <w:bookmarkEnd w:id="0"/>
    </w:p>
    <w:p w14:paraId="27136B07" w14:textId="77777777" w:rsidR="00306806" w:rsidRDefault="00306806" w:rsidP="00872B3E">
      <w:pPr>
        <w:jc w:val="both"/>
        <w:rPr>
          <w:sz w:val="24"/>
          <w:szCs w:val="24"/>
        </w:rPr>
      </w:pPr>
    </w:p>
    <w:p w14:paraId="739FF293" w14:textId="39BE90D0" w:rsidR="003B1F4F" w:rsidRPr="00C554BC" w:rsidRDefault="003B1F4F" w:rsidP="00872B3E">
      <w:pPr>
        <w:jc w:val="both"/>
        <w:rPr>
          <w:sz w:val="24"/>
          <w:szCs w:val="24"/>
        </w:rPr>
      </w:pPr>
    </w:p>
    <w:sectPr w:rsidR="003B1F4F" w:rsidRPr="00C55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A2"/>
    <w:rsid w:val="00000D0C"/>
    <w:rsid w:val="000C23E9"/>
    <w:rsid w:val="00137344"/>
    <w:rsid w:val="00156E4F"/>
    <w:rsid w:val="00174706"/>
    <w:rsid w:val="0024622E"/>
    <w:rsid w:val="002B369A"/>
    <w:rsid w:val="00306806"/>
    <w:rsid w:val="003777F0"/>
    <w:rsid w:val="003A5C68"/>
    <w:rsid w:val="003B1F4F"/>
    <w:rsid w:val="003C2DE8"/>
    <w:rsid w:val="004A0828"/>
    <w:rsid w:val="005F7D6B"/>
    <w:rsid w:val="00681288"/>
    <w:rsid w:val="00767E6D"/>
    <w:rsid w:val="007F2492"/>
    <w:rsid w:val="00872B3E"/>
    <w:rsid w:val="00890D5C"/>
    <w:rsid w:val="00A16560"/>
    <w:rsid w:val="00A224D4"/>
    <w:rsid w:val="00A25EFE"/>
    <w:rsid w:val="00A61CE0"/>
    <w:rsid w:val="00AE3DB0"/>
    <w:rsid w:val="00B002B9"/>
    <w:rsid w:val="00C554BC"/>
    <w:rsid w:val="00C563F0"/>
    <w:rsid w:val="00D371FD"/>
    <w:rsid w:val="00F6212C"/>
    <w:rsid w:val="00F64515"/>
    <w:rsid w:val="00F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2AEA6"/>
  <w15:chartTrackingRefBased/>
  <w15:docId w15:val="{38A6F2BD-B87A-4E07-BEAA-EB80BE6E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Mourenza</dc:creator>
  <cp:keywords/>
  <dc:description/>
  <cp:lastModifiedBy>Santiago Mourenza</cp:lastModifiedBy>
  <cp:revision>2</cp:revision>
  <dcterms:created xsi:type="dcterms:W3CDTF">2019-11-09T14:50:00Z</dcterms:created>
  <dcterms:modified xsi:type="dcterms:W3CDTF">2019-11-09T16:04:00Z</dcterms:modified>
</cp:coreProperties>
</file>