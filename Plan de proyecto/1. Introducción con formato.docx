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97B4" w14:textId="77777777" w:rsidR="00B619CB" w:rsidRPr="009618B3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</w:p>
    <w:p w14:paraId="275DB742" w14:textId="05CDCB91" w:rsidR="00A63CEC" w:rsidRPr="00A63CEC" w:rsidRDefault="00450BA1" w:rsidP="00450BA1">
      <w:pPr>
        <w:pStyle w:val="Ttulo1"/>
      </w:pPr>
      <w:r>
        <w:t xml:space="preserve">1 </w:t>
      </w:r>
      <w:proofErr w:type="gramStart"/>
      <w:r w:rsidR="00E54C0A">
        <w:t>Introducción</w:t>
      </w:r>
      <w:proofErr w:type="gramEnd"/>
      <w:r w:rsidR="00E54C0A">
        <w:t>:</w:t>
      </w:r>
    </w:p>
    <w:p w14:paraId="05A6BF7B" w14:textId="77777777" w:rsidR="00450BA1" w:rsidRDefault="00450BA1" w:rsidP="00450BA1">
      <w:pPr>
        <w:pStyle w:val="Ttulo2"/>
      </w:pPr>
    </w:p>
    <w:p w14:paraId="37774E3E" w14:textId="220E31AE" w:rsidR="00A63CEC" w:rsidRDefault="00E54C0A" w:rsidP="00450BA1">
      <w:pPr>
        <w:pStyle w:val="Ttulo2"/>
        <w:numPr>
          <w:ilvl w:val="0"/>
          <w:numId w:val="14"/>
        </w:numPr>
        <w:tabs>
          <w:tab w:val="left" w:pos="3336"/>
        </w:tabs>
      </w:pPr>
      <w:r w:rsidRPr="00450BA1">
        <w:t xml:space="preserve">¿Qué es </w:t>
      </w:r>
      <w:proofErr w:type="spellStart"/>
      <w:r w:rsidRPr="00450BA1">
        <w:rPr>
          <w:i/>
          <w:iCs/>
        </w:rPr>
        <w:t>logrolling</w:t>
      </w:r>
      <w:proofErr w:type="spellEnd"/>
      <w:r w:rsidRPr="00450BA1">
        <w:t>?</w:t>
      </w:r>
      <w:r w:rsidR="00450BA1">
        <w:tab/>
      </w:r>
    </w:p>
    <w:p w14:paraId="4910BC22" w14:textId="77777777" w:rsidR="00450BA1" w:rsidRPr="00450BA1" w:rsidRDefault="00450BA1" w:rsidP="00450BA1"/>
    <w:p w14:paraId="53BD44AA" w14:textId="235B7950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9618B3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Logrolling</w:t>
      </w:r>
      <w:proofErr w:type="spellEnd"/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un concepto nacido en Norteamérica que se define como “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acción de intercambiar favores”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sobre todo aplicado en un contexto político. Nosotros queremos extrapolar la idea a la ayuda que pueden ofrecer diferentes integrantes de una misma comunidad</w:t>
      </w:r>
      <w:r w:rsidR="00450BA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creando </w:t>
      </w:r>
      <w:r w:rsidR="00450BA1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una sociedad entre usuarios de forma que todos se vean beneficiados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316BCC7E" w14:textId="0F90C7E1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054265AD" w:rsidR="00E54C0A" w:rsidRDefault="002E0400" w:rsidP="009618B3">
      <w:pPr>
        <w:pStyle w:val="Ttulo2"/>
        <w:numPr>
          <w:ilvl w:val="1"/>
          <w:numId w:val="14"/>
        </w:numPr>
      </w:pPr>
      <w:r>
        <w:t>Propósito del plan</w:t>
      </w:r>
    </w:p>
    <w:p w14:paraId="78DA2917" w14:textId="77777777" w:rsidR="009618B3" w:rsidRPr="009618B3" w:rsidRDefault="009618B3" w:rsidP="009618B3"/>
    <w:p w14:paraId="3E6DC386" w14:textId="45970A97" w:rsidR="00E54C0A" w:rsidRPr="00E54C0A" w:rsidRDefault="00450BA1" w:rsidP="00450BA1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Queremos crear una aplicación que acerque a las personas </w:t>
      </w:r>
      <w:r w:rsidR="009618B3" w:rsidRPr="00450BA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ayudándose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mutuamente en la medida del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tiempo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que dispone cada individuo</w:t>
      </w:r>
      <w:r w:rsidR="009618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concepto clave del proyecto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</w:t>
      </w:r>
      <w:r w:rsidR="00E54C0A"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Cada vez más españoles sufren ansiedad, y el estrés constituye una de las principales causas de bajas laborales en España, el país europeo con más estrés en el entorno de trabajo. 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La principal causa del estrés es el exceso de actividades y la falta de </w:t>
      </w:r>
      <w:proofErr w:type="gramStart"/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tiempo</w:t>
      </w:r>
      <w:r w:rsidR="009618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,según</w:t>
      </w:r>
      <w:proofErr w:type="gramEnd"/>
      <w:r w:rsidR="009618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un estudio de CINFA publicado en Cadena SER</w:t>
      </w:r>
      <w:r w:rsidR="00E54C0A"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por lo que no nos sorprende que 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quienes más sufren e</w:t>
      </w:r>
      <w:r w:rsidR="009618B3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trastorno</w:t>
      </w:r>
      <w:r w:rsidR="009618B3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del estrés</w:t>
      </w:r>
      <w:r w:rsidR="00E54C0A"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son las parejas con hijos y los estudiantes entre otros grupos</w:t>
      </w:r>
      <w:r w:rsidR="00E54C0A"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13F2CBAA" w14:textId="77777777" w:rsidR="00E54C0A" w:rsidRPr="00E54C0A" w:rsidRDefault="00E54C0A" w:rsidP="0056496C">
      <w:pPr>
        <w:pStyle w:val="Prrafodelista"/>
        <w:spacing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51EB89" w14:textId="0E056081" w:rsidR="00E54C0A" w:rsidRPr="009618B3" w:rsidRDefault="00E54C0A" w:rsidP="009618B3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 el objetivo de solucionar este problema vamos a desarrollar una aplicación que permita poner en contacto a diferentes integrantes de una comunidad con la intención de que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cada usuario pueda ofrecer sus habilidades y su </w:t>
      </w:r>
      <w:proofErr w:type="gramStart"/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tiempo</w:t>
      </w:r>
      <w:proofErr w:type="gramEnd"/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así como demandar el de otro, en forma de favores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 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Consideramos que nuestro proyecto no solo ayuda a solucionar este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problema social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sino que contribuye a crear un </w:t>
      </w:r>
      <w:r w:rsidRPr="009618B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sentimiento de comunidad</w:t>
      </w:r>
      <w:r w:rsidRPr="009618B3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 los usuarios que utilicen</w:t>
      </w:r>
      <w:r w:rsidR="00237A27"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aplicación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="009618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 el tipo de favores que incluirá la aplicación se encuentra la realización de recados, transporte de individuos, favores particulares (</w:t>
      </w:r>
      <w:proofErr w:type="spellStart"/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</w:t>
      </w:r>
      <w:proofErr w:type="spellEnd"/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cuidado de mascota) y muchos otros.</w:t>
      </w:r>
    </w:p>
    <w:p w14:paraId="28085F04" w14:textId="6431DE50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4D4EFC0" w14:textId="6E22E447" w:rsidR="00E54C0A" w:rsidRDefault="002E0400" w:rsidP="009618B3">
      <w:pPr>
        <w:pStyle w:val="Ttulo2"/>
        <w:numPr>
          <w:ilvl w:val="1"/>
          <w:numId w:val="14"/>
        </w:numPr>
      </w:pPr>
      <w:r>
        <w:t>Ámbito del proyecto</w:t>
      </w:r>
    </w:p>
    <w:p w14:paraId="0B83292C" w14:textId="77777777" w:rsidR="002C1EA9" w:rsidRDefault="002C1EA9" w:rsidP="002E0400">
      <w:pPr>
        <w:pStyle w:val="Ttulo3"/>
        <w:ind w:firstLine="720"/>
      </w:pPr>
    </w:p>
    <w:p w14:paraId="20E65865" w14:textId="6028AF53" w:rsidR="002E0400" w:rsidRPr="002C1EA9" w:rsidRDefault="002C1EA9" w:rsidP="002C1EA9">
      <w:pPr>
        <w:pStyle w:val="Ttulo3"/>
        <w:ind w:firstLine="720"/>
      </w:pPr>
      <w:r>
        <w:t>D</w:t>
      </w:r>
      <w:r w:rsidR="002E0400">
        <w:t>eclaración del ámbito</w:t>
      </w:r>
    </w:p>
    <w:p w14:paraId="5CC381A3" w14:textId="23CD77E9" w:rsidR="00E54C0A" w:rsidRDefault="00E54C0A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Nuestro proyecto está </w:t>
      </w:r>
      <w:r w:rsidRPr="002E0400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orientado a la obtención de diferentes recompensas por la realización de distintos favores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publicados por otros usuarios. Por ello </w:t>
      </w:r>
      <w:r w:rsidRPr="00E6725A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aplicación está destinada a un público general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en especial aquellas personas que puedan ofrecer parte de su tiempo para ayudar a otr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individuos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y a aquell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 necesitad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 de tiempo por el exceso de actividades en su día a día.</w:t>
      </w:r>
      <w:r w:rsidR="002E040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Teniendo en cuenta el objetivo el público objetivo y la intencionalidad de la aplicación hemos diferenciado cuatro módulos o subsistemas:</w:t>
      </w:r>
    </w:p>
    <w:p w14:paraId="09A3B9BA" w14:textId="6918D322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868B2E3" w14:textId="63A3B21D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9F4E1EC" w14:textId="628BD6FA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9C31029" w14:textId="3B4FB87B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D4C24CE" w14:textId="77777777" w:rsidR="002E0400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INTRODUCIR GRÁFICO GUAY CON SUBSISTEMAS</w:t>
      </w:r>
    </w:p>
    <w:p w14:paraId="19FA02EE" w14:textId="77777777" w:rsidR="002E0400" w:rsidRDefault="002E0400" w:rsidP="002E0400">
      <w:pPr>
        <w:spacing w:line="240" w:lineRule="auto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</w:p>
    <w:p w14:paraId="202B05CD" w14:textId="77777777" w:rsidR="002E0400" w:rsidRDefault="002E0400" w:rsidP="002E0400">
      <w:pPr>
        <w:spacing w:line="240" w:lineRule="auto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</w:p>
    <w:p w14:paraId="7D61CC9D" w14:textId="274F16D1" w:rsidR="000800B3" w:rsidRPr="002E0400" w:rsidRDefault="000800B3" w:rsidP="002E0400">
      <w:pPr>
        <w:pStyle w:val="Ttulo3"/>
        <w:ind w:firstLine="720"/>
        <w:rPr>
          <w:rFonts w:eastAsia="Times New Roman" w:cs="Times New Roman"/>
          <w:color w:val="auto"/>
          <w:sz w:val="24"/>
          <w:szCs w:val="24"/>
          <w:lang w:eastAsia="es-ES"/>
        </w:rPr>
      </w:pPr>
      <w:r>
        <w:t>1.2.1 Funciones principales</w:t>
      </w:r>
    </w:p>
    <w:tbl>
      <w:tblPr>
        <w:tblStyle w:val="Tablaconcuadrcula5oscura-nfasis4"/>
        <w:tblpPr w:leftFromText="142" w:rightFromText="142" w:vertAnchor="page" w:horzAnchor="margin" w:tblpY="4548"/>
        <w:tblW w:w="5000" w:type="pct"/>
        <w:tblLook w:val="04A0" w:firstRow="1" w:lastRow="0" w:firstColumn="1" w:lastColumn="0" w:noHBand="0" w:noVBand="1"/>
      </w:tblPr>
      <w:tblGrid>
        <w:gridCol w:w="2263"/>
        <w:gridCol w:w="2694"/>
        <w:gridCol w:w="4969"/>
      </w:tblGrid>
      <w:tr w:rsidR="000800B3" w:rsidRPr="00B619CB" w14:paraId="12B87E44" w14:textId="77777777" w:rsidTr="002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76935CEA" w14:textId="77777777" w:rsidR="000800B3" w:rsidRPr="00B619CB" w:rsidRDefault="000800B3" w:rsidP="002E0400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Módulo</w:t>
            </w:r>
          </w:p>
        </w:tc>
        <w:tc>
          <w:tcPr>
            <w:tcW w:w="1357" w:type="pct"/>
          </w:tcPr>
          <w:p w14:paraId="0E606F6D" w14:textId="77777777" w:rsidR="000800B3" w:rsidRPr="00B619CB" w:rsidRDefault="000800B3" w:rsidP="002E04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Función</w:t>
            </w:r>
          </w:p>
        </w:tc>
        <w:tc>
          <w:tcPr>
            <w:tcW w:w="2503" w:type="pct"/>
          </w:tcPr>
          <w:p w14:paraId="249F6A29" w14:textId="77777777" w:rsidR="000800B3" w:rsidRPr="00B619CB" w:rsidRDefault="000800B3" w:rsidP="002E04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Descripción</w:t>
            </w:r>
          </w:p>
        </w:tc>
      </w:tr>
      <w:tr w:rsidR="004D050A" w:rsidRPr="00B619CB" w14:paraId="174E9324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AD0A23C" w14:textId="01FC1E83" w:rsidR="004D050A" w:rsidRPr="00B619CB" w:rsidRDefault="004D050A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Usuario</w:t>
            </w:r>
            <w:r w:rsidR="0056496C">
              <w:rPr>
                <w:rFonts w:ascii="Times New Roman" w:hAnsi="Times New Roman" w:cs="Times New Roman"/>
                <w:sz w:val="24"/>
                <w:szCs w:val="20"/>
              </w:rPr>
              <w:t>s y empresas</w:t>
            </w:r>
          </w:p>
        </w:tc>
        <w:tc>
          <w:tcPr>
            <w:tcW w:w="1357" w:type="pct"/>
          </w:tcPr>
          <w:p w14:paraId="40ECC617" w14:textId="77777777" w:rsidR="004D050A" w:rsidRPr="00363278" w:rsidRDefault="004D050A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Registro</w:t>
            </w:r>
          </w:p>
          <w:p w14:paraId="56784894" w14:textId="77777777" w:rsidR="004D050A" w:rsidRPr="00B619CB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5F854901" w14:textId="77777777" w:rsidR="004D050A" w:rsidRPr="00B619CB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un primer instante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 le dará la opción al usuario de registrarse en la aplicación.</w:t>
            </w:r>
          </w:p>
        </w:tc>
      </w:tr>
      <w:tr w:rsidR="004D050A" w:rsidRPr="00B619CB" w14:paraId="728412BE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C6F9582" w14:textId="77777777" w:rsidR="004D050A" w:rsidRPr="00B619CB" w:rsidRDefault="004D050A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1FC7765E" w14:textId="77777777" w:rsidR="004D050A" w:rsidRPr="00B619CB" w:rsidRDefault="004D050A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og-in y log-</w:t>
            </w:r>
            <w:proofErr w:type="spellStart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out</w:t>
            </w:r>
            <w:proofErr w:type="spellEnd"/>
          </w:p>
        </w:tc>
        <w:tc>
          <w:tcPr>
            <w:tcW w:w="2503" w:type="pct"/>
          </w:tcPr>
          <w:p w14:paraId="306374C9" w14:textId="1EF96023" w:rsidR="004D050A" w:rsidRPr="004D050A" w:rsidRDefault="004D050A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iniciar y cerrar sesión cuando quiera (aunque esta se mantendrá abierta por defecto)</w:t>
            </w:r>
          </w:p>
        </w:tc>
      </w:tr>
      <w:tr w:rsidR="004D050A" w:rsidRPr="00B619CB" w14:paraId="6640BF56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3AEDBC1" w14:textId="77777777" w:rsidR="004D050A" w:rsidRPr="00B619CB" w:rsidRDefault="004D050A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66312F56" w14:textId="52765A19" w:rsidR="004D050A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Modificar perfil</w:t>
            </w:r>
          </w:p>
        </w:tc>
        <w:tc>
          <w:tcPr>
            <w:tcW w:w="2503" w:type="pct"/>
          </w:tcPr>
          <w:p w14:paraId="07F1E73D" w14:textId="3F3E02F0" w:rsidR="004D050A" w:rsidRDefault="004D050A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Aspectos concretos del perfil del usuario </w:t>
            </w:r>
            <w:r w:rsidR="005649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(e-mail, foto de perfil, contraseña…)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podrán ser modificados en cualquier momento.</w:t>
            </w:r>
          </w:p>
        </w:tc>
      </w:tr>
      <w:tr w:rsidR="000800B3" w:rsidRPr="00B619CB" w14:paraId="35C90441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FCFE70D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Favores</w:t>
            </w:r>
          </w:p>
        </w:tc>
        <w:tc>
          <w:tcPr>
            <w:tcW w:w="1357" w:type="pct"/>
          </w:tcPr>
          <w:p w14:paraId="75DFCA71" w14:textId="77777777" w:rsidR="000800B3" w:rsidRPr="00363278" w:rsidRDefault="000800B3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Publicar un favor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/favor múltiple</w:t>
            </w:r>
          </w:p>
          <w:p w14:paraId="25664065" w14:textId="77777777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5EC13988" w14:textId="4CBD8DE5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podrá publicar un favor (una necesidad) ofreciendo una retribución (en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estandarizada con el objetivo de que otro usuario lo realice.</w:t>
            </w:r>
          </w:p>
        </w:tc>
      </w:tr>
      <w:tr w:rsidR="000800B3" w:rsidRPr="00B619CB" w14:paraId="054A6B5A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BB4F006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67692225" w14:textId="1FB4EF63" w:rsidR="000800B3" w:rsidRPr="00B619CB" w:rsidRDefault="000800B3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Ofrecer un favor/favor </w:t>
            </w:r>
            <w:r w:rsidR="00237A27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múltiple</w:t>
            </w:r>
          </w:p>
        </w:tc>
        <w:tc>
          <w:tcPr>
            <w:tcW w:w="2503" w:type="pct"/>
          </w:tcPr>
          <w:p w14:paraId="474FCAF8" w14:textId="2B702DE1" w:rsidR="000800B3" w:rsidRPr="00363278" w:rsidRDefault="000800B3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ofrecer un favor (una habilidad específica o un recado normal) esperando una compensación concreta (en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). A la hora de realizar un recado como “hacer la compra” un usuario podrá establecer la opción de que no solo uno sino varios soliciten su ayuda.</w:t>
            </w:r>
          </w:p>
          <w:p w14:paraId="5B2A6AA7" w14:textId="77777777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</w:tr>
      <w:tr w:rsidR="000800B3" w:rsidRPr="00B619CB" w14:paraId="390F7651" w14:textId="77777777" w:rsidTr="002E0400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30517A4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4568AE0B" w14:textId="0F4FD975" w:rsidR="000800B3" w:rsidRPr="00363278" w:rsidRDefault="0056496C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Seleccionar y realizar</w:t>
            </w:r>
            <w:r w:rsidR="000800B3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favor </w:t>
            </w:r>
          </w:p>
          <w:p w14:paraId="5BE9B010" w14:textId="77777777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2F144E60" w14:textId="4B7A3C82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adjudicarse un favor con la motivación de obtener una retribución (en </w:t>
            </w:r>
            <w:proofErr w:type="spellStart"/>
            <w:r w:rsidRPr="004D05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grolli</w:t>
            </w:r>
            <w:r w:rsidR="004D050A" w:rsidRPr="004D05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e</w:t>
            </w:r>
            <w:r w:rsidRPr="004D05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tras su realización.</w:t>
            </w:r>
          </w:p>
        </w:tc>
      </w:tr>
      <w:tr w:rsidR="000800B3" w:rsidRPr="00B619CB" w14:paraId="70ED6791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AE79194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60C8AD8F" w14:textId="77777777" w:rsidR="000800B3" w:rsidRPr="00363278" w:rsidRDefault="000800B3" w:rsidP="002E0400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Chat</w:t>
            </w:r>
          </w:p>
          <w:p w14:paraId="0DB73C24" w14:textId="77777777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498AE7DA" w14:textId="77777777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Los usuarios se podrán comunicar a través de un chat privado para concretar detalles del favor a realizar y la forma.</w:t>
            </w:r>
          </w:p>
        </w:tc>
      </w:tr>
      <w:tr w:rsidR="000800B3" w:rsidRPr="00B619CB" w14:paraId="44BA111D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5EAB098E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Premios y compras</w:t>
            </w:r>
          </w:p>
        </w:tc>
        <w:tc>
          <w:tcPr>
            <w:tcW w:w="1357" w:type="pct"/>
          </w:tcPr>
          <w:p w14:paraId="629A6B5E" w14:textId="099CE4BD" w:rsidR="000800B3" w:rsidRPr="00363278" w:rsidRDefault="000800B3" w:rsidP="002E040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Compra de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</w:p>
          <w:p w14:paraId="5915ECBC" w14:textId="77777777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</w:p>
        </w:tc>
        <w:tc>
          <w:tcPr>
            <w:tcW w:w="2503" w:type="pct"/>
          </w:tcPr>
          <w:p w14:paraId="3927BE3E" w14:textId="77CAA71B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Los usuarios podrán pagar en la aplicación para recibir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4D050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 cambio.</w:t>
            </w:r>
          </w:p>
        </w:tc>
      </w:tr>
      <w:tr w:rsidR="000800B3" w:rsidRPr="00B619CB" w14:paraId="1BC0CC59" w14:textId="77777777" w:rsidTr="002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12F4F0B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357" w:type="pct"/>
          </w:tcPr>
          <w:p w14:paraId="7EF813BD" w14:textId="646F0966" w:rsidR="000800B3" w:rsidRPr="00B619CB" w:rsidRDefault="004D050A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Solicitar premios</w:t>
            </w:r>
          </w:p>
        </w:tc>
        <w:tc>
          <w:tcPr>
            <w:tcW w:w="2503" w:type="pct"/>
          </w:tcPr>
          <w:p w14:paraId="0E1A2316" w14:textId="7C48E5DC" w:rsidR="000800B3" w:rsidRPr="00B619CB" w:rsidRDefault="000800B3" w:rsidP="002E0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Si el usuario tiene suficientes </w:t>
            </w:r>
            <w:proofErr w:type="spellStart"/>
            <w:r w:rsidR="004D050A" w:rsidRPr="004D050A">
              <w:rPr>
                <w:rFonts w:ascii="Times New Roman" w:hAnsi="Times New Roman" w:cs="Times New Roman"/>
                <w:i/>
                <w:color w:val="161718" w:themeColor="text1"/>
                <w:sz w:val="24"/>
                <w:szCs w:val="20"/>
              </w:rPr>
              <w:t>grollies</w:t>
            </w:r>
            <w:proofErr w:type="spellEnd"/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podrá intercambiarlas por premios de </w:t>
            </w:r>
            <w:r w:rsidR="002C1EA9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mazon.</w:t>
            </w:r>
          </w:p>
        </w:tc>
      </w:tr>
      <w:tr w:rsidR="000800B3" w:rsidRPr="00B619CB" w14:paraId="2C89366A" w14:textId="77777777" w:rsidTr="002E040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4E6C4580" w14:textId="77777777" w:rsidR="000800B3" w:rsidRPr="00B619CB" w:rsidRDefault="000800B3" w:rsidP="002E040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Buscador y geolocalización</w:t>
            </w:r>
          </w:p>
        </w:tc>
        <w:tc>
          <w:tcPr>
            <w:tcW w:w="1357" w:type="pct"/>
          </w:tcPr>
          <w:p w14:paraId="2AB3312B" w14:textId="555B23F4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Buscar favores </w:t>
            </w:r>
            <w:r w:rsidR="004D050A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por filtro</w:t>
            </w:r>
          </w:p>
        </w:tc>
        <w:tc>
          <w:tcPr>
            <w:tcW w:w="2503" w:type="pct"/>
          </w:tcPr>
          <w:p w14:paraId="37720727" w14:textId="78ACF664" w:rsidR="000800B3" w:rsidRPr="00B619CB" w:rsidRDefault="000800B3" w:rsidP="002E0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Un usuario pue</w:t>
            </w:r>
            <w:r w:rsidR="004D050A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de buscar favores filtrando por diferentes características como su nombre, localización, etc.</w:t>
            </w:r>
          </w:p>
        </w:tc>
      </w:tr>
    </w:tbl>
    <w:p w14:paraId="009C6169" w14:textId="77777777" w:rsidR="002E0400" w:rsidRDefault="002E0400" w:rsidP="002E04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C030F48" w14:textId="132EF261" w:rsidR="00B619CB" w:rsidRDefault="002E0400" w:rsidP="002E04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principales operaciones realizables en nuestra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explican el funcionamiento genérico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esta,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las siguientes:</w:t>
      </w:r>
    </w:p>
    <w:p w14:paraId="2EB4D109" w14:textId="77777777" w:rsidR="000800B3" w:rsidRPr="00A14B31" w:rsidRDefault="000800B3" w:rsidP="00237A27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14:paraId="1710098F" w14:textId="57DC6B91" w:rsidR="000800B3" w:rsidRPr="002E0400" w:rsidRDefault="002E0400" w:rsidP="002E0400">
      <w:pPr>
        <w:rPr>
          <w:b/>
          <w:bCs/>
          <w:color w:val="A4063E" w:themeColor="accent6"/>
        </w:rPr>
        <w:sectPr w:rsidR="000800B3" w:rsidRPr="002E0400" w:rsidSect="00133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docGrid w:linePitch="381"/>
        </w:sectPr>
      </w:pPr>
      <w:r w:rsidRPr="002E0400">
        <w:rPr>
          <w:b/>
          <w:bCs/>
          <w:color w:val="A4063E" w:themeColor="accent6"/>
        </w:rPr>
        <w:t>*</w:t>
      </w:r>
      <w:proofErr w:type="spellStart"/>
      <w:r w:rsidRPr="002E0400">
        <w:rPr>
          <w:b/>
          <w:bCs/>
          <w:color w:val="A4063E" w:themeColor="accent6"/>
        </w:rPr>
        <w:t>Grollies</w:t>
      </w:r>
      <w:proofErr w:type="spellEnd"/>
      <w:r w:rsidRPr="002E0400">
        <w:rPr>
          <w:b/>
          <w:bCs/>
          <w:color w:val="A4063E" w:themeColor="accent6"/>
        </w:rPr>
        <w:t>: Moneda virtual que representa el tiempo en nuestra aplicación</w:t>
      </w:r>
    </w:p>
    <w:p w14:paraId="74291CE8" w14:textId="2C7E2147" w:rsidR="00E54062" w:rsidRDefault="000800B3" w:rsidP="00E6725A">
      <w:pPr>
        <w:pStyle w:val="Ttulo3"/>
      </w:pPr>
      <w:r>
        <w:lastRenderedPageBreak/>
        <w:t>1.2.2 Aspectos de rendimiento</w:t>
      </w:r>
    </w:p>
    <w:p w14:paraId="7DCF6007" w14:textId="77777777" w:rsidR="00E6725A" w:rsidRPr="00E6725A" w:rsidRDefault="00E6725A" w:rsidP="00E6725A"/>
    <w:p w14:paraId="775CF25E" w14:textId="54EE86CD" w:rsidR="000800B3" w:rsidRPr="000800B3" w:rsidRDefault="002E0400" w:rsidP="00237A2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aplicación se basa</w:t>
      </w:r>
      <w:r w:rsidR="00E6725A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en el almacenamiento de los datos de usuarios y en las operaciones y conexiones que se llevan a cabo entre estos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Tenemos la intención de que nuestra </w:t>
      </w:r>
      <w:proofErr w:type="gramStart"/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</w:t>
      </w:r>
      <w:proofErr w:type="gramEnd"/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tenga un mercado 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local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un principio sin descartar el objetivo 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nacional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además </w:t>
      </w:r>
      <w:r w:rsidR="000800B3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el público objetivo es amplio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Por esta razón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CB6C03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base de datos</w:t>
      </w:r>
      <w:r w:rsidR="000800B3" w:rsidRPr="00CB6C03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va a tener que ser capaz de almacenar la información de una cantidad superior a los 100.000 usuarios (al menos en un comienzo)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El servidor deberá estar adaptado 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forma 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el registro de varios usuarios o el acceso simultáneo de varios de ellos 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aplicación </w:t>
      </w:r>
      <w:r w:rsidR="000800B3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aumente el tiempo de respuesta de 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esta y no la colapse.</w:t>
      </w:r>
    </w:p>
    <w:p w14:paraId="4604DB05" w14:textId="69574099" w:rsidR="000800B3" w:rsidRPr="000800B3" w:rsidRDefault="000800B3" w:rsidP="00E6725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Relacionado con el tema de pagos, es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importante el aspecto de la seguridad a la hora de realizar transacciones</w:t>
      </w:r>
      <w:r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obtener tiempo (</w:t>
      </w:r>
      <w:proofErr w:type="spellStart"/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grolli</w:t>
      </w:r>
      <w:r w:rsidR="00E6725A"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e</w:t>
      </w:r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s</w:t>
      </w:r>
      <w:proofErr w:type="spellEnd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a cambio de dinero.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E6725A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relación a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moneda virtual (</w:t>
      </w:r>
      <w:proofErr w:type="spellStart"/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grolli</w:t>
      </w:r>
      <w:r w:rsidR="00E6725A"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e</w:t>
      </w:r>
      <w:r w:rsidRPr="00E672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s</w:t>
      </w:r>
      <w:proofErr w:type="spellEnd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una función importante de la aplicación es la obtención de recompensa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la cual dependerá de la conexión de la aplicación con los servidores de </w:t>
      </w:r>
      <w:proofErr w:type="gramStart"/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Amazon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r w:rsidR="002C1EA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proofErr w:type="gramEnd"/>
    </w:p>
    <w:p w14:paraId="5DDCB6C8" w14:textId="143669E5" w:rsidR="000800B3" w:rsidRDefault="000800B3" w:rsidP="00237A2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Por último, uno de los principales aspectos </w:t>
      </w:r>
      <w:proofErr w:type="gramStart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proofErr w:type="gramEnd"/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tener en cuenta es que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la aplicación depende de la conexión a la red individual de cada usuario</w:t>
      </w:r>
      <w:r w:rsidR="00E6725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la conexión de estos a los servidores de la aplicación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1B9BB03C" w14:textId="77777777" w:rsidR="000800B3" w:rsidRPr="000800B3" w:rsidRDefault="000800B3" w:rsidP="00237A2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B9861B" w14:textId="60A5944F" w:rsidR="000800B3" w:rsidRDefault="00E6725A" w:rsidP="00E6725A">
      <w:pPr>
        <w:pStyle w:val="Ttulo3"/>
      </w:pPr>
      <w:r>
        <w:t xml:space="preserve">1.2.3 </w:t>
      </w:r>
      <w:r w:rsidR="000800B3">
        <w:t>Restricciones y técnicas de gestión</w:t>
      </w:r>
    </w:p>
    <w:p w14:paraId="4B37888B" w14:textId="77777777" w:rsidR="00E6725A" w:rsidRPr="00E6725A" w:rsidRDefault="00E6725A" w:rsidP="00E6725A"/>
    <w:p w14:paraId="2A4E8400" w14:textId="53562B9C" w:rsidR="000800B3" w:rsidRPr="000800B3" w:rsidRDefault="000800B3" w:rsidP="00237A27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25A">
        <w:rPr>
          <w:rStyle w:val="Ttulo3Car"/>
        </w:rPr>
        <w:t>Restricciones legales: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Debido a 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normativas de la Unión Europea</w:t>
      </w:r>
      <w:r w:rsidR="00CB6C03"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podemos crear una moneda virtual intercambiable por dinero. Para evitar este impedimento 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la aplicación incluye un sistema de recompensas de forma que cuando quieras materializar tus </w:t>
      </w:r>
      <w:proofErr w:type="spellStart"/>
      <w:r w:rsidR="00CB6C03"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grollies</w:t>
      </w:r>
      <w:proofErr w:type="spellEnd"/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, puedas intercambiar estos por diferentes premios</w:t>
      </w:r>
      <w:r w:rsid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.</w:t>
      </w:r>
    </w:p>
    <w:p w14:paraId="212AC0E1" w14:textId="77777777" w:rsidR="000800B3" w:rsidRPr="000800B3" w:rsidRDefault="000800B3" w:rsidP="00237A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79D5EE" w14:textId="77777777" w:rsidR="00237A27" w:rsidRDefault="000800B3" w:rsidP="00237A27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6725A">
        <w:rPr>
          <w:rStyle w:val="Ttulo3Car"/>
        </w:rPr>
        <w:t>Restricciones técnicas: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Nuestra aplicación está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destinada a usuarios </w:t>
      </w:r>
      <w:proofErr w:type="gramStart"/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Android</w:t>
      </w:r>
      <w:proofErr w:type="gramEnd"/>
      <w:r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aunque no descartamos una versión iOS y otra de escritorio para el futuro.</w:t>
      </w:r>
    </w:p>
    <w:p w14:paraId="691308E1" w14:textId="1A488CD6" w:rsidR="00237A27" w:rsidRDefault="00237A27" w:rsidP="00237A27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84A027E" w14:textId="4D2DE257" w:rsidR="000800B3" w:rsidRDefault="00237A27" w:rsidP="00CB6C03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725A">
        <w:rPr>
          <w:rStyle w:val="Ttulo3Car"/>
        </w:rPr>
        <w:t>Técnicas de gestión: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Hemos optado por un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modelo descentralizado democrático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un comienzo,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con el objetivo de evolucionar a un modelo descentralizado controlado</w:t>
      </w:r>
      <w:r w:rsidRPr="002C1EA9">
        <w:rPr>
          <w:rFonts w:ascii="Times New Roman" w:eastAsia="Times New Roman" w:hAnsi="Times New Roman" w:cs="Times New Roman"/>
          <w:color w:val="A4063E" w:themeColor="accent6"/>
          <w:sz w:val="24"/>
          <w:szCs w:val="24"/>
          <w:lang w:eastAsia="es-ES"/>
        </w:rPr>
        <w:t xml:space="preserve"> 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tras un periodo de prueba de alrededor de tres semanas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tras el 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cual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elegimos al responsable de organizar el grupo, pero siempre al mismo nivel jerárquico que los demás integrantes del grupo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4B8E3330" w14:textId="7450F859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615458E1" w14:textId="7BE294F7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3E79B0C8" w14:textId="5D7FB59B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766EA0E" w14:textId="122DE066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5065D35" w14:textId="60327DEA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C1554AD" w14:textId="295E1C15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1A68240D" w14:textId="283BD912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1B0352EB" w14:textId="6990D0DE" w:rsidR="00CB6C03" w:rsidRDefault="00CB6C03" w:rsidP="00CB6C03">
      <w:pPr>
        <w:spacing w:line="240" w:lineRule="auto"/>
        <w:ind w:firstLine="420"/>
        <w:jc w:val="both"/>
        <w:rPr>
          <w:rFonts w:eastAsia="Times New Roman"/>
          <w:lang w:eastAsia="es-ES"/>
        </w:rPr>
      </w:pPr>
    </w:p>
    <w:p w14:paraId="0881487A" w14:textId="62C6139C" w:rsidR="002C1EA9" w:rsidRDefault="002C1EA9" w:rsidP="002C1EA9">
      <w:pPr>
        <w:pStyle w:val="Ttulo2"/>
      </w:pPr>
    </w:p>
    <w:p w14:paraId="63EB36B7" w14:textId="77777777" w:rsidR="002C1EA9" w:rsidRPr="002C1EA9" w:rsidRDefault="002C1EA9" w:rsidP="002C1EA9"/>
    <w:p w14:paraId="524520F0" w14:textId="59E0D912" w:rsidR="002C1EA9" w:rsidRDefault="000800B3" w:rsidP="002C1EA9">
      <w:pPr>
        <w:pStyle w:val="Ttulo2"/>
        <w:numPr>
          <w:ilvl w:val="1"/>
          <w:numId w:val="14"/>
        </w:numPr>
      </w:pPr>
      <w:r w:rsidRPr="002C1EA9">
        <w:lastRenderedPageBreak/>
        <w:t>Modelo de proceso</w:t>
      </w:r>
      <w:bookmarkStart w:id="0" w:name="_GoBack"/>
      <w:bookmarkEnd w:id="0"/>
    </w:p>
    <w:p w14:paraId="5D670224" w14:textId="77777777" w:rsidR="002C1EA9" w:rsidRPr="002C1EA9" w:rsidRDefault="002C1EA9" w:rsidP="002C1EA9">
      <w:pPr>
        <w:pStyle w:val="Prrafodelista"/>
        <w:ind w:left="1188"/>
      </w:pPr>
    </w:p>
    <w:p w14:paraId="1D25E768" w14:textId="154CE6F4" w:rsidR="00237A27" w:rsidRDefault="00237A27" w:rsidP="00CB6C03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Se ha decidido llevar a cabo el proyecto siguiendo la metodología Lean de desarrollo de software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incorporando algún aspecto de otros métodos ágiles</w:t>
      </w:r>
      <w:r w:rsidR="00CB6C0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como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la figura del </w:t>
      </w:r>
      <w:proofErr w:type="spellStart"/>
      <w:r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product</w:t>
      </w:r>
      <w:proofErr w:type="spellEnd"/>
      <w:r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 xml:space="preserve"> </w:t>
      </w:r>
      <w:proofErr w:type="spellStart"/>
      <w:r w:rsidRPr="002C1EA9">
        <w:rPr>
          <w:rFonts w:ascii="Times New Roman" w:eastAsia="Times New Roman" w:hAnsi="Times New Roman" w:cs="Times New Roman"/>
          <w:b/>
          <w:bCs/>
          <w:i/>
          <w:iCs/>
          <w:color w:val="A4063E" w:themeColor="accent6"/>
          <w:sz w:val="24"/>
          <w:szCs w:val="24"/>
          <w:lang w:eastAsia="es-ES"/>
        </w:rPr>
        <w:t>owner</w:t>
      </w:r>
      <w:proofErr w:type="spellEnd"/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del método scrum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79642711" w14:textId="4244CB26" w:rsidR="00237A27" w:rsidRPr="00237A27" w:rsidRDefault="00237A2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motivo de adoptar esta metodología es el de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realizar varias iteraciones con el objetivo de hacer un trabajo continuo que sea revisado con frecuencia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,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y el de trabajar eficientemente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como plantean los principios Lean de desarrollo de software:</w:t>
      </w:r>
    </w:p>
    <w:p w14:paraId="123BC086" w14:textId="77777777" w:rsidR="00237A27" w:rsidRPr="00237A27" w:rsidRDefault="00237A27" w:rsidP="00237A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558636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Eliminar los desperdicios</w:t>
      </w:r>
    </w:p>
    <w:p w14:paraId="010A7B92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Amplificar el aprendizaje</w:t>
      </w:r>
    </w:p>
    <w:p w14:paraId="0A333B20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Decidir lo más tarde posible</w:t>
      </w:r>
    </w:p>
    <w:p w14:paraId="6A6FFF1C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Entregar tan rápido como sea posible</w:t>
      </w:r>
    </w:p>
    <w:p w14:paraId="659ABB42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Capacitar al equipo</w:t>
      </w:r>
    </w:p>
    <w:p w14:paraId="7C0ED2A7" w14:textId="77777777" w:rsidR="00237A27" w:rsidRP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Construir integridad intrínseca</w:t>
      </w:r>
    </w:p>
    <w:p w14:paraId="69F07555" w14:textId="225EC01F" w:rsidR="00237A27" w:rsidRDefault="00237A27" w:rsidP="00237A2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Visión de todo el conjunto</w:t>
      </w:r>
    </w:p>
    <w:p w14:paraId="27FD1BBD" w14:textId="77777777" w:rsidR="00237A27" w:rsidRPr="00237A27" w:rsidRDefault="00237A27" w:rsidP="00237A27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14:paraId="4A1F7C61" w14:textId="2AF75F28" w:rsidR="008E24C8" w:rsidRPr="00237A27" w:rsidRDefault="00237A2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 importante la figura del </w:t>
      </w:r>
      <w:proofErr w:type="spellStart"/>
      <w:r w:rsidRPr="002C1E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product</w:t>
      </w:r>
      <w:proofErr w:type="spellEnd"/>
      <w:r w:rsidRPr="002C1E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2C1E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owner</w:t>
      </w:r>
      <w:proofErr w:type="spellEnd"/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nuestra metodología, ya que </w:t>
      </w:r>
      <w:r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>sustituir al cliente por un integrante del equipo nos ayuda a especificar requisitos</w:t>
      </w:r>
      <w:r w:rsidR="00CB6C03" w:rsidRPr="002C1EA9">
        <w:rPr>
          <w:rFonts w:ascii="Times New Roman" w:eastAsia="Times New Roman" w:hAnsi="Times New Roman" w:cs="Times New Roman"/>
          <w:b/>
          <w:bCs/>
          <w:color w:val="A4063E" w:themeColor="accent6"/>
          <w:sz w:val="24"/>
          <w:szCs w:val="24"/>
          <w:lang w:eastAsia="es-ES"/>
        </w:rPr>
        <w:t xml:space="preserve"> y funcionalidades de la aplicación</w:t>
      </w:r>
      <w:r w:rsidRPr="00237A2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sectPr w:rsidR="008E24C8" w:rsidRPr="00237A27" w:rsidSect="0013368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4AE5B" w14:textId="77777777" w:rsidR="00693C93" w:rsidRDefault="00693C93" w:rsidP="004B7E44">
      <w:r>
        <w:separator/>
      </w:r>
    </w:p>
  </w:endnote>
  <w:endnote w:type="continuationSeparator" w:id="0">
    <w:p w14:paraId="79C924E2" w14:textId="77777777" w:rsidR="00693C93" w:rsidRDefault="00693C9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B619CB" w14:paraId="482C48CC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70439DB" w14:textId="77777777" w:rsidR="00B619CB" w:rsidRDefault="00B619CB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4549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F0AD1" w14:textId="0C9A6E8D" w:rsidR="00B619CB" w:rsidRDefault="00B619CB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6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AD1A" w14:textId="77777777" w:rsidR="00693C93" w:rsidRDefault="00693C93" w:rsidP="004B7E44">
      <w:r>
        <w:separator/>
      </w:r>
    </w:p>
  </w:footnote>
  <w:footnote w:type="continuationSeparator" w:id="0">
    <w:p w14:paraId="67CDAC5E" w14:textId="77777777" w:rsidR="00693C93" w:rsidRDefault="00693C9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619CB" w14:paraId="2345BCB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8320DBC" w14:textId="4A55AC5E" w:rsidR="00B619CB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53C25DFA" wp14:editId="4A66E7FC">
                    <wp:simplePos x="0" y="0"/>
                    <wp:positionH relativeFrom="column">
                      <wp:posOffset>7443898</wp:posOffset>
                    </wp:positionH>
                    <wp:positionV relativeFrom="paragraph">
                      <wp:posOffset>0</wp:posOffset>
                    </wp:positionV>
                    <wp:extent cx="324000" cy="9590567"/>
                    <wp:effectExtent l="0" t="0" r="19050" b="1079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90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2075AD" id="Rectángulo 2" o:spid="_x0000_s1026" style="position:absolute;margin-left:586.15pt;margin-top:0;width:25.5pt;height:755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" fillcolor="#a4063e [3204]" strokecolor="#51031e [1604]" strokeweight="1pt"/>
                </w:pict>
              </mc:Fallback>
            </mc:AlternateContent>
          </w:r>
          <w:r w:rsidR="00B619CB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F374B72" wp14:editId="27561933">
                    <wp:extent cx="1352282" cy="592428"/>
                    <wp:effectExtent l="0" t="0" r="635" b="0"/>
                    <wp:docPr id="3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62254" w14:textId="770395A0" w:rsidR="00B619CB" w:rsidRPr="004B7E44" w:rsidRDefault="00B619CB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6496C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374B72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" fillcolor="#a4063e [3204]" stroked="f" strokeweight="1pt">
                    <v:textbox>
                      <w:txbxContent>
                        <w:p w14:paraId="5AC62254" w14:textId="770395A0" w:rsidR="00B619CB" w:rsidRPr="004B7E44" w:rsidRDefault="00B619CB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6496C">
                            <w:rPr>
                              <w:b/>
                              <w:noProof/>
                            </w:rPr>
                            <w:t>2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3F66" w14:textId="70666669" w:rsidR="00B619CB" w:rsidRDefault="0013368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3AE1A" wp14:editId="2640D4A0">
              <wp:simplePos x="0" y="0"/>
              <wp:positionH relativeFrom="column">
                <wp:posOffset>6710946</wp:posOffset>
              </wp:positionH>
              <wp:positionV relativeFrom="paragraph">
                <wp:posOffset>0</wp:posOffset>
              </wp:positionV>
              <wp:extent cx="324000" cy="10047767"/>
              <wp:effectExtent l="0" t="0" r="19050" b="107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4776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3CBF8E1" id="Rectángulo 1" o:spid="_x0000_s1026" style="position:absolute;margin-left:528.4pt;margin-top:0;width:25.5pt;height:79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" fillcolor="#a4063e [3204]" strokecolor="#51031e [1604]" strokeweight="1pt"/>
          </w:pict>
        </mc:Fallback>
      </mc:AlternateContent>
    </w:r>
    <w:r w:rsidR="00B619C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1189A1" wp14:editId="14D99FA3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5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1FE21A" w14:textId="77777777" w:rsidR="00B619CB" w:rsidRPr="004B7E44" w:rsidRDefault="00B619CB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189A1" id="_x0000_s1027" style="position:absolute;margin-left:0;margin-top:0;width:106.45pt;height:46.6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" fillcolor="#a4063e [3204]" stroked="f" strokeweight="1pt">
              <v:textbox>
                <w:txbxContent>
                  <w:p w14:paraId="7E1FE21A" w14:textId="77777777" w:rsidR="00B619CB" w:rsidRPr="004B7E44" w:rsidRDefault="00B619CB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4BB4BA67" w:rsidR="004B7E44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815E2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7C4BC1A0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6496C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" fillcolor="#a4063e [3204]" stroked="f" strokeweight="1pt">
                    <v:textbox>
                      <w:txbxContent>
                        <w:p w14:paraId="43782D8E" w14:textId="7C4BC1A0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6496C">
                            <w:rPr>
                              <w:b/>
                              <w:noProof/>
                            </w:rPr>
                            <w:t>2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29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94028D"/>
    <w:multiLevelType w:val="multilevel"/>
    <w:tmpl w:val="114A995A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41699"/>
    <w:multiLevelType w:val="multilevel"/>
    <w:tmpl w:val="114A995A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4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7579F"/>
    <w:rsid w:val="000800B3"/>
    <w:rsid w:val="00081FD9"/>
    <w:rsid w:val="000D05E2"/>
    <w:rsid w:val="00110DF6"/>
    <w:rsid w:val="00133684"/>
    <w:rsid w:val="00162A44"/>
    <w:rsid w:val="001A2A1A"/>
    <w:rsid w:val="00237A27"/>
    <w:rsid w:val="00293B83"/>
    <w:rsid w:val="002C1EA9"/>
    <w:rsid w:val="002E0400"/>
    <w:rsid w:val="002E081E"/>
    <w:rsid w:val="00323C3D"/>
    <w:rsid w:val="00335FE5"/>
    <w:rsid w:val="00363278"/>
    <w:rsid w:val="003C04E7"/>
    <w:rsid w:val="003D1AA1"/>
    <w:rsid w:val="004218A4"/>
    <w:rsid w:val="00421E5C"/>
    <w:rsid w:val="00450BA1"/>
    <w:rsid w:val="004A3C23"/>
    <w:rsid w:val="004B7E44"/>
    <w:rsid w:val="004D050A"/>
    <w:rsid w:val="004D5252"/>
    <w:rsid w:val="004E01E3"/>
    <w:rsid w:val="004F2B86"/>
    <w:rsid w:val="005168E3"/>
    <w:rsid w:val="0056496C"/>
    <w:rsid w:val="005715C2"/>
    <w:rsid w:val="005A718F"/>
    <w:rsid w:val="005D7861"/>
    <w:rsid w:val="006277BC"/>
    <w:rsid w:val="0066346A"/>
    <w:rsid w:val="00664339"/>
    <w:rsid w:val="00693C93"/>
    <w:rsid w:val="006A3CE7"/>
    <w:rsid w:val="006A5643"/>
    <w:rsid w:val="006B3A4C"/>
    <w:rsid w:val="006D5166"/>
    <w:rsid w:val="00740A7D"/>
    <w:rsid w:val="007516CF"/>
    <w:rsid w:val="00763A95"/>
    <w:rsid w:val="00777DED"/>
    <w:rsid w:val="007958DA"/>
    <w:rsid w:val="008B33BC"/>
    <w:rsid w:val="008E24C8"/>
    <w:rsid w:val="009120E9"/>
    <w:rsid w:val="00945900"/>
    <w:rsid w:val="009618B3"/>
    <w:rsid w:val="009C396C"/>
    <w:rsid w:val="009D34DA"/>
    <w:rsid w:val="009E4FB6"/>
    <w:rsid w:val="00A057FB"/>
    <w:rsid w:val="00A14B31"/>
    <w:rsid w:val="00A63CEC"/>
    <w:rsid w:val="00A75FFD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628C8"/>
    <w:rsid w:val="00CB6C03"/>
    <w:rsid w:val="00CE5D65"/>
    <w:rsid w:val="00CF6651"/>
    <w:rsid w:val="00D40AF3"/>
    <w:rsid w:val="00DB26A7"/>
    <w:rsid w:val="00E54062"/>
    <w:rsid w:val="00E54C0A"/>
    <w:rsid w:val="00E6725A"/>
    <w:rsid w:val="00E76CAD"/>
    <w:rsid w:val="00E94B5F"/>
    <w:rsid w:val="00EC1609"/>
    <w:rsid w:val="00ED4581"/>
    <w:rsid w:val="00F52A3E"/>
    <w:rsid w:val="00F5593A"/>
    <w:rsid w:val="00F66AA9"/>
    <w:rsid w:val="00F723E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0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050A"/>
    <w:pPr>
      <w:keepNext/>
      <w:keepLines/>
      <w:pBdr>
        <w:bottom w:val="single" w:sz="4" w:space="1" w:color="A4063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A042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5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A042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5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D5154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05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5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5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63676C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5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63676C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5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63676C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5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63676C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50A"/>
    <w:rPr>
      <w:rFonts w:asciiTheme="majorHAnsi" w:eastAsiaTheme="majorEastAsia" w:hAnsiTheme="majorHAnsi" w:cstheme="majorBidi"/>
      <w:color w:val="7A042E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4D05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042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4D050A"/>
    <w:rPr>
      <w:rFonts w:asciiTheme="majorHAnsi" w:eastAsiaTheme="majorEastAsia" w:hAnsiTheme="majorHAnsi" w:cstheme="majorBidi"/>
      <w:color w:val="7A042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5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5154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D050A"/>
    <w:rPr>
      <w:rFonts w:asciiTheme="majorHAnsi" w:eastAsiaTheme="majorEastAsia" w:hAnsiTheme="majorHAnsi" w:cstheme="majorBidi"/>
      <w:color w:val="4D5154" w:themeColor="text1" w:themeTint="BF"/>
      <w:sz w:val="30"/>
      <w:szCs w:val="30"/>
    </w:rPr>
  </w:style>
  <w:style w:type="paragraph" w:styleId="Sinespaciado">
    <w:name w:val="No Spacing"/>
    <w:uiPriority w:val="1"/>
    <w:qFormat/>
    <w:rsid w:val="004D050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D050A"/>
    <w:rPr>
      <w:rFonts w:asciiTheme="majorHAnsi" w:eastAsiaTheme="majorEastAsia" w:hAnsiTheme="majorHAnsi" w:cstheme="majorBidi"/>
      <w:color w:val="7A042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D050A"/>
    <w:rPr>
      <w:rFonts w:asciiTheme="majorHAnsi" w:eastAsiaTheme="majorEastAsia" w:hAnsiTheme="majorHAnsi" w:cstheme="majorBidi"/>
      <w:color w:val="4D5154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4D050A"/>
    <w:rPr>
      <w:rFonts w:asciiTheme="majorHAnsi" w:eastAsiaTheme="majorEastAsia" w:hAnsiTheme="majorHAnsi" w:cstheme="majorBidi"/>
      <w:sz w:val="24"/>
      <w:szCs w:val="24"/>
    </w:rPr>
  </w:style>
  <w:style w:type="paragraph" w:customStyle="1" w:styleId="Chapter">
    <w:name w:val="Chapter"/>
    <w:basedOn w:val="Normal"/>
    <w:uiPriority w:val="5"/>
    <w:unhideWhenUsed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50A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4D050A"/>
    <w:rPr>
      <w:rFonts w:asciiTheme="majorHAnsi" w:eastAsiaTheme="majorEastAsia" w:hAnsiTheme="majorHAnsi" w:cstheme="majorBidi"/>
      <w:color w:val="63676C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50A"/>
    <w:rPr>
      <w:rFonts w:asciiTheme="majorHAnsi" w:eastAsiaTheme="majorEastAsia" w:hAnsiTheme="majorHAnsi" w:cstheme="majorBidi"/>
      <w:i/>
      <w:iCs/>
      <w:color w:val="63676C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50A"/>
    <w:rPr>
      <w:rFonts w:asciiTheme="majorHAnsi" w:eastAsiaTheme="majorEastAsia" w:hAnsiTheme="majorHAnsi" w:cstheme="majorBidi"/>
      <w:smallCaps/>
      <w:color w:val="63676C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50A"/>
    <w:rPr>
      <w:rFonts w:asciiTheme="majorHAnsi" w:eastAsiaTheme="majorEastAsia" w:hAnsiTheme="majorHAnsi" w:cstheme="majorBidi"/>
      <w:i/>
      <w:iCs/>
      <w:smallCaps/>
      <w:color w:val="63676C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050A"/>
    <w:pPr>
      <w:spacing w:line="240" w:lineRule="auto"/>
    </w:pPr>
    <w:rPr>
      <w:b/>
      <w:bCs/>
      <w:color w:val="4D5154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D050A"/>
    <w:rPr>
      <w:b/>
      <w:bCs/>
    </w:rPr>
  </w:style>
  <w:style w:type="character" w:styleId="nfasis">
    <w:name w:val="Emphasis"/>
    <w:basedOn w:val="Fuentedeprrafopredeter"/>
    <w:uiPriority w:val="20"/>
    <w:qFormat/>
    <w:rsid w:val="004D050A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05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D050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5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4063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50A"/>
    <w:rPr>
      <w:rFonts w:asciiTheme="majorHAnsi" w:eastAsiaTheme="majorEastAsia" w:hAnsiTheme="majorHAnsi" w:cstheme="majorBidi"/>
      <w:color w:val="A4063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D050A"/>
    <w:rPr>
      <w:i/>
      <w:iCs/>
      <w:color w:val="63676C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D050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050A"/>
    <w:rPr>
      <w:smallCaps/>
      <w:color w:val="4D5154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D050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D050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05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A300-1AF9-4416-AEDB-464228F8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381</TotalTime>
  <Pages>4</Pages>
  <Words>1084</Words>
  <Characters>5963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ADRIÁN SANJUÁN ESPEJO</cp:lastModifiedBy>
  <cp:revision>15</cp:revision>
  <dcterms:created xsi:type="dcterms:W3CDTF">2019-11-17T14:50:00Z</dcterms:created>
  <dcterms:modified xsi:type="dcterms:W3CDTF">2019-11-27T00:28:00Z</dcterms:modified>
</cp:coreProperties>
</file>