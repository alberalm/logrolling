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6D26B" w14:textId="77777777" w:rsidR="004B7E44" w:rsidRPr="0062142E" w:rsidRDefault="004B7E44" w:rsidP="004B7E44">
      <w:pPr>
        <w:rPr>
          <w:rFonts w:cstheme="minorHAnsi"/>
        </w:rPr>
      </w:pPr>
    </w:p>
    <w:p w14:paraId="7EE31867" w14:textId="77777777" w:rsidR="004B7E44" w:rsidRPr="0062142E" w:rsidRDefault="004B7E44">
      <w:pPr>
        <w:spacing w:after="200"/>
        <w:rPr>
          <w:rFonts w:cstheme="minorHAnsi"/>
        </w:rPr>
      </w:pPr>
    </w:p>
    <w:p w14:paraId="692C16D6" w14:textId="5BC1ADBD" w:rsidR="004B7E44" w:rsidRPr="0062142E" w:rsidRDefault="0068652A" w:rsidP="003D1AA1">
      <w:pPr>
        <w:pStyle w:val="Ttulo2"/>
        <w:spacing w:after="500"/>
        <w:rPr>
          <w:rFonts w:asciiTheme="minorHAnsi" w:hAnsiTheme="minorHAnsi" w:cstheme="minorHAnsi"/>
          <w:u w:val="single"/>
        </w:rPr>
      </w:pPr>
      <w:r w:rsidRPr="0062142E">
        <w:rPr>
          <w:rFonts w:asciiTheme="minorHAnsi" w:hAnsiTheme="minorHAnsi" w:cstheme="minorHAnsi"/>
          <w:u w:val="single"/>
        </w:rPr>
        <w:t>Recursos del proyecto</w:t>
      </w:r>
      <w:r w:rsidR="003D1AA1" w:rsidRPr="0062142E">
        <w:rPr>
          <w:rFonts w:asciiTheme="minorHAnsi" w:hAnsiTheme="minorHAnsi" w:cstheme="minorHAnsi"/>
          <w:u w:val="single"/>
        </w:rPr>
        <w:t>:</w:t>
      </w:r>
    </w:p>
    <w:p w14:paraId="5B74ED7A" w14:textId="33A2F548" w:rsidR="003D1AA1" w:rsidRPr="0062142E" w:rsidRDefault="0068652A" w:rsidP="00D07EAD">
      <w:pPr>
        <w:pStyle w:val="Ttulo2"/>
        <w:numPr>
          <w:ilvl w:val="0"/>
          <w:numId w:val="1"/>
        </w:numPr>
        <w:spacing w:after="500"/>
        <w:rPr>
          <w:rFonts w:asciiTheme="minorHAnsi" w:hAnsiTheme="minorHAnsi" w:cstheme="minorHAnsi"/>
          <w:b w:val="0"/>
          <w:sz w:val="24"/>
          <w:szCs w:val="24"/>
        </w:rPr>
      </w:pPr>
      <w:r w:rsidRPr="0062142E">
        <w:rPr>
          <w:rFonts w:asciiTheme="minorHAnsi" w:hAnsiTheme="minorHAnsi" w:cstheme="minorHAnsi"/>
          <w:sz w:val="36"/>
          <w:szCs w:val="24"/>
        </w:rPr>
        <w:t>Personal</w:t>
      </w:r>
      <w:r w:rsidR="003F5C9E" w:rsidRPr="0062142E">
        <w:rPr>
          <w:rFonts w:asciiTheme="minorHAnsi" w:hAnsiTheme="minorHAnsi" w:cstheme="minorHAnsi"/>
          <w:sz w:val="36"/>
          <w:szCs w:val="24"/>
        </w:rPr>
        <w:br/>
      </w:r>
      <w:r w:rsidR="003F5C9E" w:rsidRPr="0062142E">
        <w:rPr>
          <w:rFonts w:asciiTheme="minorHAnsi" w:hAnsiTheme="minorHAnsi" w:cstheme="minorHAnsi"/>
          <w:sz w:val="36"/>
          <w:szCs w:val="24"/>
        </w:rPr>
        <w:br/>
      </w:r>
      <w:r w:rsidR="003F5C9E" w:rsidRPr="0062142E">
        <w:rPr>
          <w:rFonts w:asciiTheme="minorHAnsi" w:hAnsiTheme="minorHAnsi" w:cstheme="minorHAnsi"/>
          <w:b w:val="0"/>
          <w:sz w:val="24"/>
          <w:szCs w:val="24"/>
        </w:rPr>
        <w:t>Los 8 integrantes del proyecto serán divididos en 4 parejas. Cada pareja se encargará de un subsistema de la aplicación, realizando todo la documentación, diseño y desarrollo de ese subsistema, y además, se encargan de supervisar otro subsistema. Para llevar un mayor control, existe un encargado de revisar el buen funcionamiento de todos los subsistemas y la coordinación entre ellos.</w:t>
      </w:r>
    </w:p>
    <w:p w14:paraId="181313E5" w14:textId="14DEE368" w:rsidR="003F5C9E" w:rsidRPr="0062142E" w:rsidRDefault="003F5C9E" w:rsidP="003D1AA1">
      <w:pPr>
        <w:pStyle w:val="Ttulo2"/>
        <w:numPr>
          <w:ilvl w:val="0"/>
          <w:numId w:val="1"/>
        </w:numPr>
        <w:spacing w:after="500"/>
        <w:rPr>
          <w:rFonts w:asciiTheme="minorHAnsi" w:hAnsiTheme="minorHAnsi" w:cstheme="minorHAnsi"/>
          <w:b w:val="0"/>
          <w:sz w:val="28"/>
          <w:szCs w:val="24"/>
        </w:rPr>
      </w:pPr>
      <w:r w:rsidRPr="0062142E">
        <w:rPr>
          <w:rFonts w:asciiTheme="minorHAnsi" w:hAnsiTheme="minorHAnsi" w:cstheme="minorHAnsi"/>
          <w:sz w:val="36"/>
          <w:szCs w:val="24"/>
        </w:rPr>
        <w:t>Hardware</w:t>
      </w:r>
    </w:p>
    <w:p w14:paraId="0A4C266F" w14:textId="3BCAD8F1" w:rsidR="003F5C9E" w:rsidRPr="0062142E" w:rsidRDefault="003F5C9E" w:rsidP="003F5C9E">
      <w:pPr>
        <w:pStyle w:val="Ttulo2"/>
        <w:spacing w:after="500"/>
        <w:ind w:left="360"/>
        <w:rPr>
          <w:rFonts w:asciiTheme="minorHAnsi" w:hAnsiTheme="minorHAnsi" w:cstheme="minorHAnsi"/>
          <w:b w:val="0"/>
          <w:sz w:val="26"/>
          <w:szCs w:val="26"/>
        </w:rPr>
      </w:pPr>
      <w:r w:rsidRPr="0062142E">
        <w:rPr>
          <w:rFonts w:asciiTheme="minorHAnsi" w:hAnsiTheme="minorHAnsi" w:cstheme="minorHAnsi"/>
          <w:b w:val="0"/>
          <w:sz w:val="26"/>
          <w:szCs w:val="26"/>
        </w:rPr>
        <w:t xml:space="preserve">El hardware necesario </w:t>
      </w:r>
      <w:r w:rsidR="004F5CC6" w:rsidRPr="0062142E">
        <w:rPr>
          <w:rFonts w:asciiTheme="minorHAnsi" w:hAnsiTheme="minorHAnsi" w:cstheme="minorHAnsi"/>
          <w:b w:val="0"/>
          <w:sz w:val="26"/>
          <w:szCs w:val="26"/>
        </w:rPr>
        <w:t xml:space="preserve">para Logrolling </w:t>
      </w:r>
      <w:r w:rsidRPr="0062142E">
        <w:rPr>
          <w:rFonts w:asciiTheme="minorHAnsi" w:hAnsiTheme="minorHAnsi" w:cstheme="minorHAnsi"/>
          <w:b w:val="0"/>
          <w:sz w:val="26"/>
          <w:szCs w:val="26"/>
        </w:rPr>
        <w:t>se divide en tres categorías:</w:t>
      </w:r>
    </w:p>
    <w:tbl>
      <w:tblPr>
        <w:tblStyle w:val="Tablaconcuadrcula5oscura-nfasis4"/>
        <w:tblpPr w:leftFromText="141" w:rightFromText="141" w:vertAnchor="text" w:tblpXSpec="center" w:tblpY="1"/>
        <w:tblW w:w="10124" w:type="dxa"/>
        <w:tblLook w:val="04A0" w:firstRow="1" w:lastRow="0" w:firstColumn="1" w:lastColumn="0" w:noHBand="0" w:noVBand="1"/>
      </w:tblPr>
      <w:tblGrid>
        <w:gridCol w:w="3031"/>
        <w:gridCol w:w="7093"/>
      </w:tblGrid>
      <w:tr w:rsidR="003F5C9E" w:rsidRPr="0062142E" w14:paraId="5E21B2B4" w14:textId="77777777" w:rsidTr="00851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1" w:type="dxa"/>
            <w:vAlign w:val="center"/>
          </w:tcPr>
          <w:p w14:paraId="266B2334" w14:textId="77777777" w:rsidR="003F5C9E" w:rsidRPr="0062142E" w:rsidRDefault="003F5C9E" w:rsidP="00851DC4">
            <w:pPr>
              <w:pStyle w:val="Ttulo2"/>
              <w:spacing w:after="500"/>
              <w:jc w:val="center"/>
              <w:outlineLvl w:val="1"/>
              <w:rPr>
                <w:rFonts w:asciiTheme="minorHAnsi" w:hAnsiTheme="minorHAnsi" w:cstheme="minorHAnsi"/>
                <w:b/>
                <w:color w:val="FFFFFF" w:themeColor="background1"/>
                <w:sz w:val="26"/>
                <w:szCs w:val="26"/>
              </w:rPr>
            </w:pPr>
            <w:r w:rsidRPr="0062142E">
              <w:rPr>
                <w:rFonts w:asciiTheme="minorHAnsi" w:hAnsiTheme="minorHAnsi" w:cstheme="minorHAnsi"/>
                <w:color w:val="FFFFFF" w:themeColor="background1"/>
                <w:sz w:val="26"/>
                <w:szCs w:val="26"/>
              </w:rPr>
              <w:t>Tipo de hardware</w:t>
            </w:r>
          </w:p>
        </w:tc>
        <w:tc>
          <w:tcPr>
            <w:tcW w:w="7093" w:type="dxa"/>
            <w:vAlign w:val="center"/>
          </w:tcPr>
          <w:p w14:paraId="7732422D" w14:textId="346DE398" w:rsidR="003F5C9E" w:rsidRPr="0062142E" w:rsidRDefault="00DE63B3" w:rsidP="00851DC4">
            <w:pPr>
              <w:pStyle w:val="Ttulo2"/>
              <w:spacing w:after="500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62142E">
              <w:rPr>
                <w:rFonts w:asciiTheme="minorHAnsi" w:hAnsiTheme="minorHAnsi" w:cstheme="minorHAnsi"/>
                <w:color w:val="FFFFFF" w:themeColor="background1"/>
                <w:sz w:val="26"/>
                <w:szCs w:val="26"/>
              </w:rPr>
              <w:t>Explicación</w:t>
            </w:r>
          </w:p>
        </w:tc>
      </w:tr>
      <w:tr w:rsidR="003F5C9E" w:rsidRPr="0062142E" w14:paraId="2A40F86E" w14:textId="77777777" w:rsidTr="00851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1" w:type="dxa"/>
            <w:vAlign w:val="center"/>
          </w:tcPr>
          <w:p w14:paraId="4DD1950E" w14:textId="77777777" w:rsidR="003F5C9E" w:rsidRPr="0062142E" w:rsidRDefault="003F5C9E" w:rsidP="00851DC4">
            <w:pPr>
              <w:pStyle w:val="Ttulo2"/>
              <w:spacing w:after="500"/>
              <w:jc w:val="center"/>
              <w:outlineLvl w:val="1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b/>
                <w:bCs w:val="0"/>
                <w:color w:val="FFFFFF" w:themeColor="background1"/>
                <w:sz w:val="24"/>
                <w:szCs w:val="24"/>
              </w:rPr>
              <w:br/>
            </w:r>
            <w:r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Hardware de desarrollo</w:t>
            </w:r>
          </w:p>
        </w:tc>
        <w:tc>
          <w:tcPr>
            <w:tcW w:w="7093" w:type="dxa"/>
            <w:vAlign w:val="center"/>
          </w:tcPr>
          <w:p w14:paraId="7C5028FA" w14:textId="77777777" w:rsidR="003F5C9E" w:rsidRPr="0062142E" w:rsidRDefault="003F5C9E" w:rsidP="00851DC4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br/>
              <w:t>Es el hardware necesario durante el desarrollo de la aplicación y en el que se van a ejecutar las diversas herramientas para generar código, documentación, recursos... Cada integrante del equipo trabajará en su propio ordenador personal.</w:t>
            </w:r>
          </w:p>
        </w:tc>
      </w:tr>
      <w:tr w:rsidR="003F5C9E" w:rsidRPr="0062142E" w14:paraId="36ABBEC4" w14:textId="77777777" w:rsidTr="00851DC4">
        <w:trPr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1" w:type="dxa"/>
            <w:vAlign w:val="center"/>
          </w:tcPr>
          <w:p w14:paraId="1987664F" w14:textId="77777777" w:rsidR="003F5C9E" w:rsidRPr="0062142E" w:rsidRDefault="003F5C9E" w:rsidP="00851DC4">
            <w:pPr>
              <w:pStyle w:val="Ttulo2"/>
              <w:spacing w:after="500"/>
              <w:jc w:val="center"/>
              <w:outlineLvl w:val="1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Hardware del servidor</w:t>
            </w:r>
          </w:p>
        </w:tc>
        <w:tc>
          <w:tcPr>
            <w:tcW w:w="7093" w:type="dxa"/>
            <w:vAlign w:val="center"/>
          </w:tcPr>
          <w:p w14:paraId="7A6CB013" w14:textId="77777777" w:rsidR="003F5C9E" w:rsidRPr="0062142E" w:rsidRDefault="003F5C9E" w:rsidP="00851DC4">
            <w:pPr>
              <w:pStyle w:val="Ttulo2"/>
              <w:spacing w:after="5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br/>
              <w:t xml:space="preserve">Es el hardware en el que se ejecutará la parte de la aplicación relativa a bases de datos y el </w:t>
            </w:r>
            <w:proofErr w:type="spellStart"/>
            <w:r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t>backend</w:t>
            </w:r>
            <w:proofErr w:type="spellEnd"/>
            <w:r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de la aplicación. Es suficiente un ordenador con una arquitectura capaz de soportar Linux y conexión a Internet. Durante las pruebas, usaremos un ordenador personal propio para simular un servidor.</w:t>
            </w:r>
          </w:p>
        </w:tc>
      </w:tr>
      <w:tr w:rsidR="003F5C9E" w:rsidRPr="0062142E" w14:paraId="49096F09" w14:textId="77777777" w:rsidTr="00851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1" w:type="dxa"/>
            <w:vAlign w:val="center"/>
          </w:tcPr>
          <w:p w14:paraId="75C23466" w14:textId="77777777" w:rsidR="003F5C9E" w:rsidRPr="0062142E" w:rsidRDefault="003F5C9E" w:rsidP="00851DC4">
            <w:pPr>
              <w:pStyle w:val="Ttulo2"/>
              <w:spacing w:after="500"/>
              <w:jc w:val="center"/>
              <w:outlineLvl w:val="1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Hardware del cliente</w:t>
            </w:r>
          </w:p>
        </w:tc>
        <w:tc>
          <w:tcPr>
            <w:tcW w:w="7093" w:type="dxa"/>
            <w:vAlign w:val="center"/>
          </w:tcPr>
          <w:p w14:paraId="36612D08" w14:textId="77777777" w:rsidR="003F5C9E" w:rsidRPr="0062142E" w:rsidRDefault="003F5C9E" w:rsidP="00851DC4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br/>
              <w:t xml:space="preserve"> Los clientes únicamente deberán disponer de un smartphone Android en el que instalar y ejecutar la aplicación.</w:t>
            </w:r>
          </w:p>
        </w:tc>
      </w:tr>
    </w:tbl>
    <w:p w14:paraId="58E59C16" w14:textId="043D497A" w:rsidR="003F5C9E" w:rsidRPr="0062142E" w:rsidRDefault="003F5C9E" w:rsidP="003F5C9E">
      <w:pPr>
        <w:pStyle w:val="Ttulo2"/>
        <w:spacing w:after="500"/>
        <w:ind w:left="360"/>
        <w:rPr>
          <w:rFonts w:asciiTheme="minorHAnsi" w:hAnsiTheme="minorHAnsi" w:cstheme="minorHAnsi"/>
          <w:b w:val="0"/>
          <w:sz w:val="28"/>
          <w:szCs w:val="24"/>
        </w:rPr>
      </w:pPr>
    </w:p>
    <w:p w14:paraId="2CEFBD48" w14:textId="1A21D33B" w:rsidR="003F5C9E" w:rsidRPr="0062142E" w:rsidRDefault="003F5C9E" w:rsidP="003F5C9E">
      <w:pPr>
        <w:spacing w:after="200"/>
        <w:rPr>
          <w:rFonts w:eastAsia="Times New Roman" w:cstheme="minorHAnsi"/>
          <w:color w:val="auto"/>
          <w:szCs w:val="24"/>
        </w:rPr>
      </w:pPr>
      <w:r w:rsidRPr="0062142E">
        <w:rPr>
          <w:rFonts w:cstheme="minorHAnsi"/>
          <w:b/>
          <w:szCs w:val="24"/>
        </w:rPr>
        <w:br w:type="page"/>
      </w:r>
    </w:p>
    <w:p w14:paraId="47E609D9" w14:textId="4950B107" w:rsidR="002858E7" w:rsidRPr="0062142E" w:rsidRDefault="003F5C9E" w:rsidP="0062142E">
      <w:pPr>
        <w:pStyle w:val="Ttulo2"/>
        <w:numPr>
          <w:ilvl w:val="0"/>
          <w:numId w:val="1"/>
        </w:numPr>
        <w:spacing w:after="500"/>
        <w:rPr>
          <w:rFonts w:asciiTheme="minorHAnsi" w:hAnsiTheme="minorHAnsi" w:cstheme="minorHAnsi"/>
          <w:b w:val="0"/>
          <w:sz w:val="24"/>
          <w:szCs w:val="24"/>
        </w:rPr>
      </w:pPr>
      <w:r w:rsidRPr="0062142E">
        <w:rPr>
          <w:rFonts w:asciiTheme="minorHAnsi" w:hAnsiTheme="minorHAnsi" w:cstheme="minorHAnsi"/>
          <w:sz w:val="36"/>
          <w:szCs w:val="24"/>
        </w:rPr>
        <w:lastRenderedPageBreak/>
        <w:t>Software</w:t>
      </w:r>
      <w:r w:rsidR="00EE06AD" w:rsidRPr="0062142E">
        <w:rPr>
          <w:rFonts w:asciiTheme="minorHAnsi" w:hAnsiTheme="minorHAnsi" w:cstheme="minorHAnsi"/>
          <w:sz w:val="36"/>
          <w:szCs w:val="24"/>
        </w:rPr>
        <w:br/>
      </w:r>
      <w:r w:rsidRPr="0062142E">
        <w:rPr>
          <w:rFonts w:asciiTheme="minorHAnsi" w:hAnsiTheme="minorHAnsi" w:cstheme="minorHAnsi"/>
          <w:sz w:val="36"/>
          <w:szCs w:val="24"/>
        </w:rPr>
        <w:br/>
      </w:r>
      <w:r w:rsidRPr="0062142E">
        <w:rPr>
          <w:rFonts w:asciiTheme="minorHAnsi" w:hAnsiTheme="minorHAnsi" w:cstheme="minorHAnsi"/>
          <w:b w:val="0"/>
          <w:sz w:val="24"/>
          <w:szCs w:val="24"/>
        </w:rPr>
        <w:t xml:space="preserve">Al igual que con el hardware, el software necesario se divide </w:t>
      </w:r>
      <w:r w:rsidR="004F15ED" w:rsidRPr="0062142E">
        <w:rPr>
          <w:rFonts w:asciiTheme="minorHAnsi" w:hAnsiTheme="minorHAnsi" w:cstheme="minorHAnsi"/>
          <w:b w:val="0"/>
          <w:sz w:val="24"/>
          <w:szCs w:val="24"/>
        </w:rPr>
        <w:t>en tres categorías:</w:t>
      </w:r>
    </w:p>
    <w:p w14:paraId="37A447EA" w14:textId="31592D22" w:rsidR="00B324F1" w:rsidRPr="0062142E" w:rsidRDefault="00B324F1" w:rsidP="0062142E">
      <w:pPr>
        <w:pStyle w:val="Ttulo2"/>
        <w:spacing w:after="500"/>
        <w:ind w:firstLine="283"/>
        <w:rPr>
          <w:rFonts w:asciiTheme="minorHAnsi" w:hAnsiTheme="minorHAnsi" w:cstheme="minorHAnsi"/>
          <w:b w:val="0"/>
          <w:sz w:val="28"/>
          <w:szCs w:val="28"/>
        </w:rPr>
      </w:pPr>
      <w:r w:rsidRPr="0062142E">
        <w:rPr>
          <w:rFonts w:asciiTheme="minorHAnsi" w:hAnsiTheme="minorHAnsi" w:cstheme="minorHAnsi"/>
          <w:bCs/>
          <w:sz w:val="28"/>
          <w:szCs w:val="28"/>
        </w:rPr>
        <w:t xml:space="preserve">3.2 Software de </w:t>
      </w:r>
      <w:r w:rsidRPr="0062142E">
        <w:rPr>
          <w:rFonts w:asciiTheme="minorHAnsi" w:hAnsiTheme="minorHAnsi" w:cstheme="minorHAnsi"/>
          <w:bCs/>
          <w:sz w:val="28"/>
          <w:szCs w:val="28"/>
        </w:rPr>
        <w:t>desarrollo</w:t>
      </w:r>
    </w:p>
    <w:tbl>
      <w:tblPr>
        <w:tblStyle w:val="Tablaconcuadrcula5oscura-nfasis4"/>
        <w:tblpPr w:leftFromText="141" w:rightFromText="141" w:vertAnchor="text" w:tblpXSpec="center" w:tblpY="1"/>
        <w:tblW w:w="10041" w:type="dxa"/>
        <w:tblLook w:val="04A0" w:firstRow="1" w:lastRow="0" w:firstColumn="1" w:lastColumn="0" w:noHBand="0" w:noVBand="1"/>
      </w:tblPr>
      <w:tblGrid>
        <w:gridCol w:w="2948"/>
        <w:gridCol w:w="7093"/>
      </w:tblGrid>
      <w:tr w:rsidR="002858E7" w:rsidRPr="0062142E" w14:paraId="7870B981" w14:textId="77777777" w:rsidTr="00EE0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Align w:val="center"/>
          </w:tcPr>
          <w:p w14:paraId="5F1496EF" w14:textId="04A11CB9" w:rsidR="002858E7" w:rsidRPr="0062142E" w:rsidRDefault="002858E7" w:rsidP="00851DC4">
            <w:pPr>
              <w:pStyle w:val="Ttulo2"/>
              <w:spacing w:after="500"/>
              <w:jc w:val="center"/>
              <w:outlineLvl w:val="1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Software</w:t>
            </w:r>
          </w:p>
        </w:tc>
        <w:tc>
          <w:tcPr>
            <w:tcW w:w="7093" w:type="dxa"/>
            <w:vAlign w:val="center"/>
          </w:tcPr>
          <w:p w14:paraId="33EF2525" w14:textId="6F68E027" w:rsidR="002858E7" w:rsidRPr="0062142E" w:rsidRDefault="002858E7" w:rsidP="00851DC4">
            <w:pPr>
              <w:pStyle w:val="Ttulo2"/>
              <w:spacing w:after="500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2858E7" w:rsidRPr="0062142E" w14:paraId="62AF1CE2" w14:textId="77777777" w:rsidTr="00EE0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Align w:val="center"/>
          </w:tcPr>
          <w:p w14:paraId="17898B7E" w14:textId="1CC65C27" w:rsidR="002858E7" w:rsidRPr="0062142E" w:rsidRDefault="00781330" w:rsidP="00781330">
            <w:pPr>
              <w:pStyle w:val="Ttulo2"/>
              <w:spacing w:after="500"/>
              <w:jc w:val="center"/>
              <w:outlineLvl w:val="1"/>
              <w:rPr>
                <w:rFonts w:asciiTheme="minorHAnsi" w:hAnsiTheme="minorHAnsi" w:cstheme="minorHAnsi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br/>
            </w:r>
            <w:r w:rsidR="002858E7"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Github.com</w:t>
            </w:r>
          </w:p>
        </w:tc>
        <w:tc>
          <w:tcPr>
            <w:tcW w:w="7093" w:type="dxa"/>
            <w:vAlign w:val="center"/>
          </w:tcPr>
          <w:p w14:paraId="12B91D8B" w14:textId="6CAA006A" w:rsidR="002858E7" w:rsidRPr="0062142E" w:rsidRDefault="00781330" w:rsidP="00781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</w:rPr>
            </w:pPr>
            <w:r w:rsidRPr="0062142E">
              <w:rPr>
                <w:rFonts w:cstheme="minorHAnsi"/>
                <w:color w:val="auto"/>
                <w:sz w:val="24"/>
                <w:szCs w:val="24"/>
              </w:rPr>
              <w:t>Sistema de control de versiones.</w:t>
            </w:r>
          </w:p>
        </w:tc>
      </w:tr>
      <w:tr w:rsidR="002858E7" w:rsidRPr="0062142E" w14:paraId="3E7BE8B4" w14:textId="77777777" w:rsidTr="00EE06AD">
        <w:trPr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Align w:val="center"/>
          </w:tcPr>
          <w:p w14:paraId="72F3FD90" w14:textId="70F69FA5" w:rsidR="002858E7" w:rsidRPr="0062142E" w:rsidRDefault="001357BF" w:rsidP="00851DC4">
            <w:pPr>
              <w:pStyle w:val="Ttulo2"/>
              <w:spacing w:after="500"/>
              <w:jc w:val="center"/>
              <w:outlineLvl w:val="1"/>
              <w:rPr>
                <w:rFonts w:asciiTheme="minorHAnsi" w:hAnsiTheme="minorHAnsi" w:cstheme="minorHAnsi"/>
                <w:bCs w:val="0"/>
                <w:color w:val="FFFFFF" w:themeColor="background1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bCs w:val="0"/>
                <w:color w:val="FFFFFF" w:themeColor="background1"/>
                <w:sz w:val="24"/>
                <w:szCs w:val="24"/>
              </w:rPr>
              <w:br/>
            </w:r>
            <w:proofErr w:type="spellStart"/>
            <w:r w:rsidR="00781330" w:rsidRPr="0062142E">
              <w:rPr>
                <w:rFonts w:asciiTheme="minorHAnsi" w:hAnsiTheme="minorHAnsi" w:cstheme="minorHAnsi"/>
                <w:bCs w:val="0"/>
                <w:color w:val="FFFFFF" w:themeColor="background1"/>
                <w:sz w:val="24"/>
                <w:szCs w:val="24"/>
              </w:rPr>
              <w:t>Slack</w:t>
            </w:r>
            <w:proofErr w:type="spellEnd"/>
          </w:p>
        </w:tc>
        <w:tc>
          <w:tcPr>
            <w:tcW w:w="7093" w:type="dxa"/>
            <w:vAlign w:val="center"/>
          </w:tcPr>
          <w:p w14:paraId="155379FF" w14:textId="4714E06B" w:rsidR="002858E7" w:rsidRPr="0062142E" w:rsidRDefault="008945D1" w:rsidP="00894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</w:rPr>
            </w:pPr>
            <w:r w:rsidRPr="0062142E">
              <w:rPr>
                <w:rFonts w:cstheme="minorHAnsi"/>
                <w:color w:val="auto"/>
                <w:sz w:val="24"/>
                <w:szCs w:val="24"/>
              </w:rPr>
              <w:t xml:space="preserve">Sistema de comunicación </w:t>
            </w:r>
            <w:r w:rsidRPr="0062142E">
              <w:rPr>
                <w:rFonts w:cstheme="minorHAnsi"/>
                <w:color w:val="auto"/>
                <w:sz w:val="24"/>
                <w:szCs w:val="24"/>
              </w:rPr>
              <w:t>vía mensajes</w:t>
            </w:r>
            <w:r w:rsidRPr="0062142E">
              <w:rPr>
                <w:rFonts w:cstheme="minorHAnsi"/>
                <w:color w:val="auto"/>
                <w:sz w:val="24"/>
                <w:szCs w:val="24"/>
              </w:rPr>
              <w:t>.</w:t>
            </w:r>
          </w:p>
        </w:tc>
      </w:tr>
      <w:tr w:rsidR="002858E7" w:rsidRPr="0062142E" w14:paraId="3BF6591F" w14:textId="77777777" w:rsidTr="00EE0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Align w:val="center"/>
          </w:tcPr>
          <w:p w14:paraId="329B1CA8" w14:textId="169B9253" w:rsidR="002858E7" w:rsidRPr="0062142E" w:rsidRDefault="00A91458" w:rsidP="00851DC4">
            <w:pPr>
              <w:pStyle w:val="Ttulo2"/>
              <w:spacing w:after="500"/>
              <w:jc w:val="center"/>
              <w:outlineLvl w:val="1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br/>
            </w:r>
            <w:r w:rsidR="001357BF"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Trello</w:t>
            </w:r>
          </w:p>
        </w:tc>
        <w:tc>
          <w:tcPr>
            <w:tcW w:w="7093" w:type="dxa"/>
            <w:vAlign w:val="center"/>
          </w:tcPr>
          <w:p w14:paraId="03A715A7" w14:textId="26301756" w:rsidR="002858E7" w:rsidRPr="0062142E" w:rsidRDefault="002858E7" w:rsidP="00851DC4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br/>
            </w:r>
            <w:r w:rsidR="001357BF"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t>Sistema de gestión de tareas.</w:t>
            </w:r>
          </w:p>
        </w:tc>
      </w:tr>
      <w:tr w:rsidR="00D63D67" w:rsidRPr="0062142E" w14:paraId="25F77381" w14:textId="77777777" w:rsidTr="00EE06AD">
        <w:trPr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Align w:val="center"/>
          </w:tcPr>
          <w:p w14:paraId="715ADECC" w14:textId="7A0E3706" w:rsidR="00D63D67" w:rsidRPr="0062142E" w:rsidRDefault="00D63D67" w:rsidP="00851DC4">
            <w:pPr>
              <w:pStyle w:val="Ttulo2"/>
              <w:spacing w:after="500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br/>
            </w:r>
            <w:proofErr w:type="spellStart"/>
            <w:r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Modelio</w:t>
            </w:r>
            <w:proofErr w:type="spellEnd"/>
          </w:p>
        </w:tc>
        <w:tc>
          <w:tcPr>
            <w:tcW w:w="7093" w:type="dxa"/>
            <w:vAlign w:val="center"/>
          </w:tcPr>
          <w:p w14:paraId="46221E76" w14:textId="7C78628C" w:rsidR="00D63D67" w:rsidRPr="0062142E" w:rsidRDefault="00D63D67" w:rsidP="00D63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</w:rPr>
            </w:pPr>
            <w:r w:rsidRPr="0062142E">
              <w:rPr>
                <w:rFonts w:cstheme="minorHAnsi"/>
                <w:color w:val="auto"/>
                <w:sz w:val="24"/>
                <w:szCs w:val="24"/>
              </w:rPr>
              <w:t>Entorno de modelado de aplicaciones que permite trabajar con diversos diagramas UML, entre otros, diagramas de casos de uso y de actividad.</w:t>
            </w:r>
          </w:p>
        </w:tc>
      </w:tr>
      <w:tr w:rsidR="00D63D67" w:rsidRPr="0062142E" w14:paraId="065118A9" w14:textId="77777777" w:rsidTr="00EE0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Align w:val="center"/>
          </w:tcPr>
          <w:p w14:paraId="70C2DA1C" w14:textId="0D50173E" w:rsidR="00D63D67" w:rsidRPr="0062142E" w:rsidRDefault="00C967F9" w:rsidP="00851DC4">
            <w:pPr>
              <w:pStyle w:val="Ttulo2"/>
              <w:spacing w:after="500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br/>
            </w:r>
            <w:proofErr w:type="spellStart"/>
            <w:r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GanttProject</w:t>
            </w:r>
            <w:proofErr w:type="spellEnd"/>
          </w:p>
        </w:tc>
        <w:tc>
          <w:tcPr>
            <w:tcW w:w="7093" w:type="dxa"/>
            <w:vAlign w:val="center"/>
          </w:tcPr>
          <w:p w14:paraId="7E365B14" w14:textId="46282FD4" w:rsidR="00D63D67" w:rsidRPr="0062142E" w:rsidRDefault="00C967F9" w:rsidP="00851DC4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br/>
            </w:r>
            <w:r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Herramienta </w:t>
            </w:r>
            <w:r w:rsidR="00F2564F"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para </w:t>
            </w:r>
            <w:r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t>crear diagramas de planificación temporal.</w:t>
            </w:r>
          </w:p>
        </w:tc>
      </w:tr>
      <w:tr w:rsidR="00D63D67" w:rsidRPr="0062142E" w14:paraId="6417B086" w14:textId="77777777" w:rsidTr="00EE06AD">
        <w:trPr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Align w:val="center"/>
          </w:tcPr>
          <w:p w14:paraId="04C94991" w14:textId="755496C4" w:rsidR="00D63D67" w:rsidRPr="0062142E" w:rsidRDefault="00D43B1C" w:rsidP="00851DC4">
            <w:pPr>
              <w:pStyle w:val="Ttulo2"/>
              <w:spacing w:after="500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br/>
              <w:t>Adobe XD</w:t>
            </w:r>
          </w:p>
        </w:tc>
        <w:tc>
          <w:tcPr>
            <w:tcW w:w="7093" w:type="dxa"/>
            <w:vAlign w:val="center"/>
          </w:tcPr>
          <w:p w14:paraId="3917E0CB" w14:textId="057C3EC4" w:rsidR="00D63D67" w:rsidRPr="0062142E" w:rsidRDefault="008032E9" w:rsidP="00851DC4">
            <w:pPr>
              <w:pStyle w:val="Ttulo2"/>
              <w:spacing w:after="5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br/>
            </w:r>
            <w:r w:rsidR="00D43B1C"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Herramienta </w:t>
            </w:r>
            <w:r w:rsidR="00D43B1C" w:rsidRPr="0062142E"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  <w:t>de diseño gráfico</w:t>
            </w:r>
            <w:r w:rsidR="00D43B1C" w:rsidRPr="0062142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D43B1C"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t>que permite realizar prototipos.</w:t>
            </w:r>
          </w:p>
        </w:tc>
      </w:tr>
      <w:tr w:rsidR="009F6927" w:rsidRPr="0062142E" w14:paraId="51153DB8" w14:textId="77777777" w:rsidTr="00EE0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Align w:val="center"/>
          </w:tcPr>
          <w:p w14:paraId="5E425989" w14:textId="3EAD7E52" w:rsidR="009F6927" w:rsidRPr="0062142E" w:rsidRDefault="006A69E0" w:rsidP="00851DC4">
            <w:pPr>
              <w:pStyle w:val="Ttulo2"/>
              <w:spacing w:after="500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br/>
              <w:t xml:space="preserve">Adobe </w:t>
            </w:r>
            <w:proofErr w:type="spellStart"/>
            <w:r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Illustrator</w:t>
            </w:r>
            <w:proofErr w:type="spellEnd"/>
          </w:p>
        </w:tc>
        <w:tc>
          <w:tcPr>
            <w:tcW w:w="7093" w:type="dxa"/>
            <w:vAlign w:val="center"/>
          </w:tcPr>
          <w:p w14:paraId="3271C166" w14:textId="6304D50D" w:rsidR="009F6927" w:rsidRPr="0062142E" w:rsidRDefault="006A69E0" w:rsidP="006A6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</w:rPr>
            </w:pPr>
            <w:r w:rsidRPr="0062142E">
              <w:rPr>
                <w:rFonts w:cstheme="minorHAnsi"/>
                <w:color w:val="auto"/>
                <w:sz w:val="24"/>
                <w:szCs w:val="24"/>
              </w:rPr>
              <w:t>Herramienta de diseño gráfico para imágenes vectoriales.</w:t>
            </w:r>
          </w:p>
        </w:tc>
      </w:tr>
      <w:tr w:rsidR="009F6927" w:rsidRPr="0062142E" w14:paraId="7C27C995" w14:textId="77777777" w:rsidTr="00EE06AD">
        <w:trPr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Align w:val="center"/>
          </w:tcPr>
          <w:p w14:paraId="0968234F" w14:textId="4F489B22" w:rsidR="009F6927" w:rsidRPr="0062142E" w:rsidRDefault="006A69E0" w:rsidP="00851DC4">
            <w:pPr>
              <w:pStyle w:val="Ttulo2"/>
              <w:spacing w:after="500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br/>
              <w:t>Microsoft Word</w:t>
            </w:r>
          </w:p>
        </w:tc>
        <w:tc>
          <w:tcPr>
            <w:tcW w:w="7093" w:type="dxa"/>
            <w:vAlign w:val="center"/>
          </w:tcPr>
          <w:p w14:paraId="7B1F55B4" w14:textId="4FA9A515" w:rsidR="009F6927" w:rsidRPr="0062142E" w:rsidRDefault="006A69E0" w:rsidP="00851DC4">
            <w:pPr>
              <w:pStyle w:val="Ttulo2"/>
              <w:spacing w:after="5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br/>
            </w:r>
            <w:r w:rsidR="003C5BC9"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t>P</w:t>
            </w:r>
            <w:r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t>rograma de edición de textos para la documentación.</w:t>
            </w:r>
          </w:p>
        </w:tc>
      </w:tr>
      <w:tr w:rsidR="009F6927" w:rsidRPr="0062142E" w14:paraId="658F3495" w14:textId="77777777" w:rsidTr="00EE0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Align w:val="center"/>
          </w:tcPr>
          <w:p w14:paraId="6B187A10" w14:textId="151880B1" w:rsidR="009F6927" w:rsidRPr="0062142E" w:rsidRDefault="00332B6C" w:rsidP="00851DC4">
            <w:pPr>
              <w:pStyle w:val="Ttulo2"/>
              <w:spacing w:after="500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br/>
            </w:r>
            <w:proofErr w:type="spellStart"/>
            <w:r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MySQLWorkbench</w:t>
            </w:r>
            <w:proofErr w:type="spellEnd"/>
          </w:p>
        </w:tc>
        <w:tc>
          <w:tcPr>
            <w:tcW w:w="7093" w:type="dxa"/>
            <w:vAlign w:val="center"/>
          </w:tcPr>
          <w:p w14:paraId="250FADE7" w14:textId="0AAE763B" w:rsidR="00F627E6" w:rsidRPr="0062142E" w:rsidRDefault="00332B6C" w:rsidP="00851DC4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br/>
            </w:r>
            <w:r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t>Herramienta para la gestión de bases de datos MyS</w:t>
            </w:r>
            <w:r w:rsidR="003E6C0E">
              <w:rPr>
                <w:rFonts w:asciiTheme="minorHAnsi" w:hAnsiTheme="minorHAnsi" w:cstheme="minorHAnsi"/>
                <w:b w:val="0"/>
                <w:sz w:val="24"/>
                <w:szCs w:val="24"/>
              </w:rPr>
              <w:t>QL</w:t>
            </w:r>
            <w:bookmarkStart w:id="0" w:name="_GoBack"/>
            <w:bookmarkEnd w:id="0"/>
            <w:r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t>.</w:t>
            </w:r>
          </w:p>
        </w:tc>
      </w:tr>
    </w:tbl>
    <w:p w14:paraId="3EE71512" w14:textId="77777777" w:rsidR="00F627E6" w:rsidRDefault="00F627E6">
      <w:r>
        <w:rPr>
          <w:bCs/>
        </w:rPr>
        <w:br w:type="page"/>
      </w:r>
    </w:p>
    <w:tbl>
      <w:tblPr>
        <w:tblStyle w:val="Tablaconcuadrcula5oscura-nfasis4"/>
        <w:tblpPr w:leftFromText="141" w:rightFromText="141" w:vertAnchor="text" w:tblpXSpec="center" w:tblpY="1"/>
        <w:tblW w:w="10041" w:type="dxa"/>
        <w:tblLook w:val="04A0" w:firstRow="1" w:lastRow="0" w:firstColumn="1" w:lastColumn="0" w:noHBand="0" w:noVBand="1"/>
      </w:tblPr>
      <w:tblGrid>
        <w:gridCol w:w="2948"/>
        <w:gridCol w:w="7093"/>
      </w:tblGrid>
      <w:tr w:rsidR="009F6927" w:rsidRPr="0062142E" w14:paraId="0EB7F02B" w14:textId="77777777" w:rsidTr="00F627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Align w:val="center"/>
          </w:tcPr>
          <w:p w14:paraId="445B0269" w14:textId="41DC63A2" w:rsidR="00332B6C" w:rsidRPr="0062142E" w:rsidRDefault="00332B6C" w:rsidP="00332B6C">
            <w:pPr>
              <w:pStyle w:val="Ttulo2"/>
              <w:spacing w:after="500"/>
              <w:jc w:val="center"/>
              <w:outlineLvl w:val="1"/>
              <w:rPr>
                <w:rFonts w:asciiTheme="minorHAnsi" w:hAnsiTheme="minorHAnsi" w:cstheme="minorHAnsi"/>
                <w:bCs w:val="0"/>
                <w:color w:val="FFFFFF" w:themeColor="background1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lastRenderedPageBreak/>
              <w:br/>
            </w:r>
            <w:r w:rsidRPr="0062142E">
              <w:rPr>
                <w:rFonts w:asciiTheme="minorHAnsi" w:hAnsiTheme="minorHAnsi" w:cstheme="minorHAnsi"/>
                <w:bCs w:val="0"/>
                <w:color w:val="FFFFFF" w:themeColor="background1"/>
                <w:sz w:val="24"/>
                <w:szCs w:val="24"/>
              </w:rPr>
              <w:t>Eclipse</w:t>
            </w:r>
          </w:p>
        </w:tc>
        <w:tc>
          <w:tcPr>
            <w:tcW w:w="7093" w:type="dxa"/>
            <w:shd w:val="clear" w:color="auto" w:fill="FCC0D5" w:themeFill="accent4" w:themeFillTint="33"/>
            <w:vAlign w:val="center"/>
          </w:tcPr>
          <w:p w14:paraId="72785DEB" w14:textId="663E99FA" w:rsidR="009F6927" w:rsidRPr="0062142E" w:rsidRDefault="00332B6C" w:rsidP="00851DC4">
            <w:pPr>
              <w:pStyle w:val="Ttulo2"/>
              <w:spacing w:after="50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b/>
                <w:sz w:val="24"/>
                <w:szCs w:val="24"/>
              </w:rPr>
              <w:br/>
            </w:r>
            <w:r w:rsidRPr="0062142E">
              <w:rPr>
                <w:rFonts w:asciiTheme="minorHAnsi" w:hAnsiTheme="minorHAnsi" w:cstheme="minorHAnsi"/>
                <w:bCs w:val="0"/>
                <w:sz w:val="24"/>
                <w:szCs w:val="24"/>
              </w:rPr>
              <w:t>Sistema de desarrollo integrado para Java.</w:t>
            </w:r>
          </w:p>
        </w:tc>
      </w:tr>
      <w:tr w:rsidR="009F6927" w:rsidRPr="0062142E" w14:paraId="6804B3B8" w14:textId="77777777" w:rsidTr="00EE0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Align w:val="center"/>
          </w:tcPr>
          <w:p w14:paraId="0B9C4D32" w14:textId="6F3E7DB2" w:rsidR="00364697" w:rsidRPr="0062142E" w:rsidRDefault="00364697" w:rsidP="00364697">
            <w:pPr>
              <w:pStyle w:val="Ttulo2"/>
              <w:spacing w:after="500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b/>
                <w:bCs w:val="0"/>
                <w:color w:val="FFFFFF" w:themeColor="background1"/>
                <w:sz w:val="24"/>
                <w:szCs w:val="24"/>
              </w:rPr>
              <w:br/>
            </w:r>
            <w:r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Android Studio</w:t>
            </w:r>
          </w:p>
        </w:tc>
        <w:tc>
          <w:tcPr>
            <w:tcW w:w="7093" w:type="dxa"/>
            <w:vAlign w:val="center"/>
          </w:tcPr>
          <w:p w14:paraId="064A35F5" w14:textId="22216317" w:rsidR="009F6927" w:rsidRPr="0062142E" w:rsidRDefault="00F91408" w:rsidP="00851DC4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br/>
              <w:t>Sistema de desarrollo oficial para Android.</w:t>
            </w:r>
          </w:p>
        </w:tc>
      </w:tr>
    </w:tbl>
    <w:p w14:paraId="7F75F097" w14:textId="373E5FB7" w:rsidR="00DE63B3" w:rsidRPr="0062142E" w:rsidRDefault="003F5C9E" w:rsidP="00DE63B3">
      <w:pPr>
        <w:pStyle w:val="Ttulo2"/>
        <w:spacing w:after="500"/>
        <w:rPr>
          <w:rFonts w:asciiTheme="minorHAnsi" w:hAnsiTheme="minorHAnsi" w:cstheme="minorHAnsi"/>
          <w:bCs/>
          <w:sz w:val="24"/>
          <w:szCs w:val="24"/>
        </w:rPr>
      </w:pPr>
      <w:r w:rsidRPr="0062142E">
        <w:rPr>
          <w:rFonts w:asciiTheme="minorHAnsi" w:hAnsiTheme="minorHAnsi" w:cstheme="minorHAnsi"/>
          <w:bCs/>
          <w:sz w:val="24"/>
          <w:szCs w:val="24"/>
        </w:rPr>
        <w:br/>
      </w:r>
      <w:r w:rsidR="00283B9C" w:rsidRPr="0062142E">
        <w:rPr>
          <w:rFonts w:asciiTheme="minorHAnsi" w:hAnsiTheme="minorHAnsi" w:cstheme="minorHAnsi"/>
          <w:bCs/>
          <w:sz w:val="28"/>
          <w:szCs w:val="28"/>
        </w:rPr>
        <w:t>3</w:t>
      </w:r>
      <w:r w:rsidRPr="0062142E">
        <w:rPr>
          <w:rFonts w:asciiTheme="minorHAnsi" w:hAnsiTheme="minorHAnsi" w:cstheme="minorHAnsi"/>
          <w:bCs/>
          <w:sz w:val="28"/>
          <w:szCs w:val="28"/>
        </w:rPr>
        <w:t>.</w:t>
      </w:r>
      <w:r w:rsidRPr="0062142E">
        <w:rPr>
          <w:rFonts w:asciiTheme="minorHAnsi" w:hAnsiTheme="minorHAnsi" w:cstheme="minorHAnsi"/>
          <w:bCs/>
          <w:sz w:val="28"/>
          <w:szCs w:val="28"/>
        </w:rPr>
        <w:t>2</w:t>
      </w:r>
      <w:r w:rsidRPr="0062142E">
        <w:rPr>
          <w:rFonts w:asciiTheme="minorHAnsi" w:hAnsiTheme="minorHAnsi" w:cstheme="minorHAnsi"/>
          <w:bCs/>
          <w:sz w:val="28"/>
          <w:szCs w:val="28"/>
        </w:rPr>
        <w:t xml:space="preserve"> Software de </w:t>
      </w:r>
      <w:r w:rsidRPr="0062142E">
        <w:rPr>
          <w:rFonts w:asciiTheme="minorHAnsi" w:hAnsiTheme="minorHAnsi" w:cstheme="minorHAnsi"/>
          <w:bCs/>
          <w:sz w:val="28"/>
          <w:szCs w:val="28"/>
        </w:rPr>
        <w:t>servidor</w:t>
      </w:r>
    </w:p>
    <w:tbl>
      <w:tblPr>
        <w:tblStyle w:val="Tablaconcuadrcula5oscura-nfasis4"/>
        <w:tblpPr w:leftFromText="141" w:rightFromText="141" w:vertAnchor="text" w:tblpXSpec="center" w:tblpY="1"/>
        <w:tblW w:w="10124" w:type="dxa"/>
        <w:tblLook w:val="04A0" w:firstRow="1" w:lastRow="0" w:firstColumn="1" w:lastColumn="0" w:noHBand="0" w:noVBand="1"/>
      </w:tblPr>
      <w:tblGrid>
        <w:gridCol w:w="3031"/>
        <w:gridCol w:w="7093"/>
      </w:tblGrid>
      <w:tr w:rsidR="00DE63B3" w:rsidRPr="0062142E" w14:paraId="0C771759" w14:textId="77777777" w:rsidTr="00851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1" w:type="dxa"/>
            <w:vAlign w:val="center"/>
          </w:tcPr>
          <w:p w14:paraId="6A9BBAA7" w14:textId="007B7274" w:rsidR="00DE63B3" w:rsidRPr="0062142E" w:rsidRDefault="00DE63B3" w:rsidP="00851DC4">
            <w:pPr>
              <w:pStyle w:val="Ttulo2"/>
              <w:spacing w:after="500"/>
              <w:jc w:val="center"/>
              <w:outlineLvl w:val="1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Software</w:t>
            </w:r>
          </w:p>
        </w:tc>
        <w:tc>
          <w:tcPr>
            <w:tcW w:w="7093" w:type="dxa"/>
            <w:vAlign w:val="center"/>
          </w:tcPr>
          <w:p w14:paraId="735484C9" w14:textId="3D0B366A" w:rsidR="00DE63B3" w:rsidRPr="0062142E" w:rsidRDefault="00DE63B3" w:rsidP="00851DC4">
            <w:pPr>
              <w:pStyle w:val="Ttulo2"/>
              <w:spacing w:after="500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DE63B3" w:rsidRPr="0062142E" w14:paraId="317232A6" w14:textId="77777777" w:rsidTr="00851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1" w:type="dxa"/>
            <w:vAlign w:val="center"/>
          </w:tcPr>
          <w:p w14:paraId="4FC75C6A" w14:textId="3ED26D2C" w:rsidR="00DE63B3" w:rsidRPr="0062142E" w:rsidRDefault="00DE63B3" w:rsidP="00851DC4">
            <w:pPr>
              <w:pStyle w:val="Ttulo2"/>
              <w:spacing w:after="500"/>
              <w:jc w:val="center"/>
              <w:outlineLvl w:val="1"/>
              <w:rPr>
                <w:rFonts w:asciiTheme="minorHAnsi" w:hAnsiTheme="minorHAnsi" w:cstheme="minorHAnsi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b/>
                <w:bCs w:val="0"/>
                <w:color w:val="FFFFFF" w:themeColor="background1"/>
                <w:sz w:val="24"/>
                <w:szCs w:val="24"/>
              </w:rPr>
              <w:br/>
            </w:r>
            <w:r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MySQL</w:t>
            </w:r>
          </w:p>
        </w:tc>
        <w:tc>
          <w:tcPr>
            <w:tcW w:w="7093" w:type="dxa"/>
            <w:vAlign w:val="center"/>
          </w:tcPr>
          <w:p w14:paraId="2E31395B" w14:textId="54068C89" w:rsidR="00DE63B3" w:rsidRPr="0062142E" w:rsidRDefault="00DE63B3" w:rsidP="00851DC4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br/>
            </w:r>
            <w:r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</w:t>
            </w:r>
            <w:r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t>Servidor de bases de datos MyS</w:t>
            </w:r>
            <w:r w:rsid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t>QL</w:t>
            </w:r>
            <w:r w:rsidR="005B1EA1"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t>.</w:t>
            </w:r>
          </w:p>
        </w:tc>
      </w:tr>
      <w:tr w:rsidR="00DE63B3" w:rsidRPr="0062142E" w14:paraId="0DF10720" w14:textId="77777777" w:rsidTr="00851DC4">
        <w:trPr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1" w:type="dxa"/>
            <w:vAlign w:val="center"/>
          </w:tcPr>
          <w:p w14:paraId="050DD4F0" w14:textId="2E5398BC" w:rsidR="00DE63B3" w:rsidRPr="0062142E" w:rsidRDefault="005B1EA1" w:rsidP="00851DC4">
            <w:pPr>
              <w:pStyle w:val="Ttulo2"/>
              <w:spacing w:after="500"/>
              <w:jc w:val="center"/>
              <w:outlineLvl w:val="1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Java</w:t>
            </w:r>
          </w:p>
        </w:tc>
        <w:tc>
          <w:tcPr>
            <w:tcW w:w="7093" w:type="dxa"/>
            <w:vAlign w:val="center"/>
          </w:tcPr>
          <w:p w14:paraId="7EAEAB5D" w14:textId="4BD18E27" w:rsidR="00DE63B3" w:rsidRPr="0062142E" w:rsidRDefault="00DE63B3" w:rsidP="00851DC4">
            <w:pPr>
              <w:pStyle w:val="Ttulo2"/>
              <w:spacing w:after="5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br/>
            </w:r>
            <w:r w:rsidR="002D1AEB"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</w:t>
            </w:r>
            <w:r w:rsidR="002D1AEB"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t>Máquina virtual de Java que ejecut</w:t>
            </w:r>
            <w:r w:rsidR="002D1AEB"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t>a</w:t>
            </w:r>
            <w:r w:rsidR="002D1AEB"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el </w:t>
            </w:r>
            <w:proofErr w:type="spellStart"/>
            <w:r w:rsidR="002D1AEB"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t>backend</w:t>
            </w:r>
            <w:proofErr w:type="spellEnd"/>
            <w:r w:rsidR="002D1AEB"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t>.</w:t>
            </w:r>
          </w:p>
        </w:tc>
      </w:tr>
    </w:tbl>
    <w:p w14:paraId="7A6F3DD3" w14:textId="3D1544AC" w:rsidR="0068652A" w:rsidRPr="0062142E" w:rsidRDefault="00DE63B3" w:rsidP="002858E7">
      <w:pPr>
        <w:pStyle w:val="Ttulo2"/>
        <w:spacing w:after="500"/>
        <w:rPr>
          <w:rFonts w:asciiTheme="minorHAnsi" w:hAnsiTheme="minorHAnsi" w:cstheme="minorHAnsi"/>
          <w:b w:val="0"/>
          <w:sz w:val="24"/>
          <w:szCs w:val="24"/>
        </w:rPr>
      </w:pPr>
      <w:r w:rsidRPr="0062142E">
        <w:rPr>
          <w:rFonts w:asciiTheme="minorHAnsi" w:hAnsiTheme="minorHAnsi" w:cstheme="minorHAnsi"/>
          <w:bCs/>
          <w:sz w:val="24"/>
          <w:szCs w:val="24"/>
        </w:rPr>
        <w:br/>
      </w:r>
      <w:r w:rsidR="003F5C9E" w:rsidRPr="0062142E">
        <w:rPr>
          <w:rFonts w:asciiTheme="minorHAnsi" w:hAnsiTheme="minorHAnsi" w:cstheme="minorHAnsi"/>
          <w:bCs/>
          <w:sz w:val="24"/>
          <w:szCs w:val="24"/>
        </w:rPr>
        <w:br/>
      </w:r>
      <w:r w:rsidR="00283B9C" w:rsidRPr="0062142E">
        <w:rPr>
          <w:rFonts w:asciiTheme="minorHAnsi" w:hAnsiTheme="minorHAnsi" w:cstheme="minorHAnsi"/>
          <w:bCs/>
          <w:sz w:val="28"/>
          <w:szCs w:val="28"/>
        </w:rPr>
        <w:t>3</w:t>
      </w:r>
      <w:r w:rsidR="003F5C9E" w:rsidRPr="0062142E">
        <w:rPr>
          <w:rFonts w:asciiTheme="minorHAnsi" w:hAnsiTheme="minorHAnsi" w:cstheme="minorHAnsi"/>
          <w:bCs/>
          <w:sz w:val="28"/>
          <w:szCs w:val="28"/>
        </w:rPr>
        <w:t>.</w:t>
      </w:r>
      <w:r w:rsidR="003F5C9E" w:rsidRPr="0062142E">
        <w:rPr>
          <w:rFonts w:asciiTheme="minorHAnsi" w:hAnsiTheme="minorHAnsi" w:cstheme="minorHAnsi"/>
          <w:bCs/>
          <w:sz w:val="28"/>
          <w:szCs w:val="28"/>
        </w:rPr>
        <w:t>3</w:t>
      </w:r>
      <w:r w:rsidR="003F5C9E" w:rsidRPr="0062142E">
        <w:rPr>
          <w:rFonts w:asciiTheme="minorHAnsi" w:hAnsiTheme="minorHAnsi" w:cstheme="minorHAnsi"/>
          <w:bCs/>
          <w:sz w:val="28"/>
          <w:szCs w:val="28"/>
        </w:rPr>
        <w:t xml:space="preserve"> Software de </w:t>
      </w:r>
      <w:r w:rsidR="003F5C9E" w:rsidRPr="0062142E">
        <w:rPr>
          <w:rFonts w:asciiTheme="minorHAnsi" w:hAnsiTheme="minorHAnsi" w:cstheme="minorHAnsi"/>
          <w:bCs/>
          <w:sz w:val="28"/>
          <w:szCs w:val="28"/>
        </w:rPr>
        <w:t>cliente</w:t>
      </w:r>
      <w:r w:rsidR="003F5C9E" w:rsidRPr="0062142E">
        <w:rPr>
          <w:rFonts w:asciiTheme="minorHAnsi" w:hAnsiTheme="minorHAnsi" w:cstheme="minorHAnsi"/>
          <w:bCs/>
          <w:sz w:val="24"/>
          <w:szCs w:val="24"/>
        </w:rPr>
        <w:br/>
      </w:r>
      <w:r w:rsidRPr="0062142E">
        <w:rPr>
          <w:rFonts w:asciiTheme="minorHAnsi" w:hAnsiTheme="minorHAnsi" w:cstheme="minorHAnsi"/>
          <w:b w:val="0"/>
          <w:sz w:val="24"/>
          <w:szCs w:val="24"/>
        </w:rPr>
        <w:br/>
      </w:r>
      <w:r w:rsidRPr="0062142E">
        <w:rPr>
          <w:rFonts w:asciiTheme="minorHAnsi" w:hAnsiTheme="minorHAnsi" w:cstheme="minorHAnsi"/>
          <w:b w:val="0"/>
          <w:sz w:val="24"/>
          <w:szCs w:val="24"/>
        </w:rPr>
        <w:t xml:space="preserve">El único software del que debe disponer el cliente es de Android </w:t>
      </w:r>
      <w:proofErr w:type="spellStart"/>
      <w:r w:rsidRPr="0062142E">
        <w:rPr>
          <w:rFonts w:asciiTheme="minorHAnsi" w:hAnsiTheme="minorHAnsi" w:cstheme="minorHAnsi"/>
          <w:b w:val="0"/>
          <w:sz w:val="24"/>
          <w:szCs w:val="24"/>
        </w:rPr>
        <w:t>Lollipop</w:t>
      </w:r>
      <w:proofErr w:type="spellEnd"/>
      <w:r w:rsidRPr="0062142E">
        <w:rPr>
          <w:rFonts w:asciiTheme="minorHAnsi" w:hAnsiTheme="minorHAnsi" w:cstheme="minorHAnsi"/>
          <w:b w:val="0"/>
          <w:sz w:val="24"/>
          <w:szCs w:val="24"/>
        </w:rPr>
        <w:t xml:space="preserve"> 5.0 o posterior con los servicios de Google.</w:t>
      </w:r>
    </w:p>
    <w:p w14:paraId="3FC9C72E" w14:textId="77777777" w:rsidR="002858E7" w:rsidRPr="0068652A" w:rsidRDefault="002858E7" w:rsidP="00DE63B3">
      <w:pPr>
        <w:pStyle w:val="Ttulo2"/>
        <w:spacing w:after="500"/>
        <w:rPr>
          <w:rFonts w:ascii="Times New Roman" w:hAnsi="Times New Roman"/>
          <w:sz w:val="26"/>
          <w:szCs w:val="26"/>
        </w:rPr>
      </w:pPr>
    </w:p>
    <w:sectPr w:rsidR="002858E7" w:rsidRPr="0068652A" w:rsidSect="004B7E44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56DE10" w14:textId="77777777" w:rsidR="00D11DE1" w:rsidRDefault="00D11DE1" w:rsidP="004B7E44">
      <w:r>
        <w:separator/>
      </w:r>
    </w:p>
  </w:endnote>
  <w:endnote w:type="continuationSeparator" w:id="0">
    <w:p w14:paraId="446F7404" w14:textId="77777777" w:rsidR="00D11DE1" w:rsidRDefault="00D11DE1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1D144144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55404141" w14:textId="77777777" w:rsidR="004B7E44" w:rsidRDefault="006A5643" w:rsidP="006A5643">
          <w:pPr>
            <w:pStyle w:val="Piedepgina"/>
          </w:pPr>
          <w:r>
            <w:t>LOGROLLING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DDA981" w14:textId="77777777" w:rsidR="005A718F" w:rsidRDefault="005A718F" w:rsidP="004B7E4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5FB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FFDF9" w14:textId="77777777" w:rsidR="00D11DE1" w:rsidRDefault="00D11DE1" w:rsidP="004B7E44">
      <w:r>
        <w:separator/>
      </w:r>
    </w:p>
  </w:footnote>
  <w:footnote w:type="continuationSeparator" w:id="0">
    <w:p w14:paraId="1A42EBDD" w14:textId="77777777" w:rsidR="00D11DE1" w:rsidRDefault="00D11DE1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4BD1D26A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5EE68038" w14:textId="77777777" w:rsidR="004B7E44" w:rsidRDefault="004B7E44" w:rsidP="004B7E44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6A40C8C5" wp14:editId="526320CE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ABD55F" w14:textId="77777777" w:rsidR="00E54062" w:rsidRPr="004B7E44" w:rsidRDefault="007958DA" w:rsidP="00E5406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958DA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7958DA">
                                  <w:rPr>
                                    <w:b/>
                                  </w:rPr>
                                  <w:instrText>PAGE   \* MERGEFORMAT</w:instrTex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435FB7">
                                  <w:rPr>
                                    <w:b/>
                                    <w:noProof/>
                                  </w:rPr>
                                  <w:t>4</w: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A40C8C5" id="Rectangle 11" o:spid="_x0000_s1026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" fillcolor="#a4063e [3204]" stroked="f" strokeweight="2pt">
                    <v:textbox>
                      <w:txbxContent>
                        <w:p w14:paraId="28ABD55F" w14:textId="77777777" w:rsidR="00E54062" w:rsidRPr="004B7E44" w:rsidRDefault="007958DA" w:rsidP="00E54062">
                          <w:pPr>
                            <w:jc w:val="center"/>
                            <w:rPr>
                              <w:b/>
                            </w:rPr>
                          </w:pPr>
                          <w:r w:rsidRPr="007958DA">
                            <w:rPr>
                              <w:b/>
                            </w:rPr>
                            <w:fldChar w:fldCharType="begin"/>
                          </w:r>
                          <w:r w:rsidRPr="007958DA">
                            <w:rPr>
                              <w:b/>
                            </w:rPr>
                            <w:instrText>PAGE   \* MERGEFORMAT</w:instrText>
                          </w:r>
                          <w:r w:rsidRPr="007958DA">
                            <w:rPr>
                              <w:b/>
                            </w:rPr>
                            <w:fldChar w:fldCharType="separate"/>
                          </w:r>
                          <w:r w:rsidR="00435FB7">
                            <w:rPr>
                              <w:b/>
                              <w:noProof/>
                            </w:rPr>
                            <w:t>4</w:t>
                          </w:r>
                          <w:r w:rsidRPr="007958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01B42" w14:textId="77777777" w:rsidR="00C558CE" w:rsidRDefault="00C558CE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FEE669D" wp14:editId="37E35E77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1351915" cy="591820"/>
              <wp:effectExtent l="0" t="0" r="635" b="0"/>
              <wp:wrapSquare wrapText="bothSides"/>
              <wp:docPr id="4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915" cy="5918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94C992" w14:textId="77777777" w:rsidR="00C558CE" w:rsidRPr="004B7E44" w:rsidRDefault="007958DA" w:rsidP="00C558CE">
                          <w:pPr>
                            <w:jc w:val="center"/>
                            <w:rPr>
                              <w:b/>
                            </w:rPr>
                          </w:pPr>
                          <w:r w:rsidRPr="007958DA">
                            <w:rPr>
                              <w:b/>
                            </w:rPr>
                            <w:fldChar w:fldCharType="begin"/>
                          </w:r>
                          <w:r w:rsidRPr="007958DA">
                            <w:rPr>
                              <w:b/>
                            </w:rPr>
                            <w:instrText>PAGE   \* MERGEFORMAT</w:instrText>
                          </w:r>
                          <w:r w:rsidRPr="007958DA">
                            <w:rPr>
                              <w:b/>
                            </w:rPr>
                            <w:fldChar w:fldCharType="separate"/>
                          </w:r>
                          <w:r w:rsidR="00435FB7">
                            <w:rPr>
                              <w:b/>
                              <w:noProof/>
                            </w:rPr>
                            <w:t>1</w:t>
                          </w:r>
                          <w:r w:rsidRPr="007958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EE669D" id="_x0000_s1027" style="position:absolute;margin-left:0;margin-top:0;width:106.45pt;height:46.6pt;z-index:25165824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" fillcolor="#a4063e [3204]" stroked="f" strokeweight="2pt">
              <v:textbox>
                <w:txbxContent>
                  <w:p w14:paraId="2C94C992" w14:textId="77777777" w:rsidR="00C558CE" w:rsidRPr="004B7E44" w:rsidRDefault="007958DA" w:rsidP="00C558CE">
                    <w:pPr>
                      <w:jc w:val="center"/>
                      <w:rPr>
                        <w:b/>
                      </w:rPr>
                    </w:pPr>
                    <w:r w:rsidRPr="007958DA">
                      <w:rPr>
                        <w:b/>
                      </w:rPr>
                      <w:fldChar w:fldCharType="begin"/>
                    </w:r>
                    <w:r w:rsidRPr="007958DA">
                      <w:rPr>
                        <w:b/>
                      </w:rPr>
                      <w:instrText>PAGE   \* MERGEFORMAT</w:instrText>
                    </w:r>
                    <w:r w:rsidRPr="007958DA">
                      <w:rPr>
                        <w:b/>
                      </w:rPr>
                      <w:fldChar w:fldCharType="separate"/>
                    </w:r>
                    <w:r w:rsidR="00435FB7">
                      <w:rPr>
                        <w:b/>
                        <w:noProof/>
                      </w:rPr>
                      <w:t>1</w:t>
                    </w:r>
                    <w:r w:rsidRPr="007958DA">
                      <w:rPr>
                        <w:b/>
                      </w:rPr>
                      <w:fldChar w:fldCharType="end"/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7BFEF50"/>
    <w:multiLevelType w:val="multilevel"/>
    <w:tmpl w:val="F7BFEF50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A9F31BC"/>
    <w:multiLevelType w:val="hybridMultilevel"/>
    <w:tmpl w:val="56C057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A3BDB"/>
    <w:multiLevelType w:val="hybridMultilevel"/>
    <w:tmpl w:val="21B0AE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94AE1"/>
    <w:multiLevelType w:val="hybridMultilevel"/>
    <w:tmpl w:val="CD444C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47475"/>
    <w:multiLevelType w:val="multilevel"/>
    <w:tmpl w:val="9974827A"/>
    <w:lvl w:ilvl="0">
      <w:start w:val="1"/>
      <w:numFmt w:val="decimal"/>
      <w:lvlText w:val="%1."/>
      <w:lvlJc w:val="left"/>
      <w:pPr>
        <w:ind w:left="643" w:hanging="360"/>
      </w:pPr>
      <w:rPr>
        <w:rFonts w:asciiTheme="minorHAnsi" w:hAnsiTheme="minorHAnsi" w:cstheme="minorHAnsi" w:hint="default"/>
        <w:b/>
        <w:sz w:val="36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AA1"/>
    <w:rsid w:val="00020478"/>
    <w:rsid w:val="00022B44"/>
    <w:rsid w:val="000F5343"/>
    <w:rsid w:val="00102335"/>
    <w:rsid w:val="00110DF6"/>
    <w:rsid w:val="0012525C"/>
    <w:rsid w:val="001357BF"/>
    <w:rsid w:val="00142D91"/>
    <w:rsid w:val="00162A44"/>
    <w:rsid w:val="001A2A1A"/>
    <w:rsid w:val="00283B9C"/>
    <w:rsid w:val="002858E7"/>
    <w:rsid w:val="00293B83"/>
    <w:rsid w:val="0029526A"/>
    <w:rsid w:val="002D1AEB"/>
    <w:rsid w:val="00332B6C"/>
    <w:rsid w:val="00335FE5"/>
    <w:rsid w:val="00364697"/>
    <w:rsid w:val="003C5BC9"/>
    <w:rsid w:val="003D0398"/>
    <w:rsid w:val="003D1AA1"/>
    <w:rsid w:val="003E6C0E"/>
    <w:rsid w:val="003F5C9E"/>
    <w:rsid w:val="004218A4"/>
    <w:rsid w:val="00421E5C"/>
    <w:rsid w:val="00435FB7"/>
    <w:rsid w:val="00474903"/>
    <w:rsid w:val="004A3C23"/>
    <w:rsid w:val="004B7E44"/>
    <w:rsid w:val="004D5252"/>
    <w:rsid w:val="004E01E3"/>
    <w:rsid w:val="004F15ED"/>
    <w:rsid w:val="004F2B86"/>
    <w:rsid w:val="004F5CC6"/>
    <w:rsid w:val="005168E3"/>
    <w:rsid w:val="005A718F"/>
    <w:rsid w:val="005B1EA1"/>
    <w:rsid w:val="005D7861"/>
    <w:rsid w:val="0062142E"/>
    <w:rsid w:val="00647FE1"/>
    <w:rsid w:val="0068652A"/>
    <w:rsid w:val="006A3CE7"/>
    <w:rsid w:val="006A5643"/>
    <w:rsid w:val="006A69E0"/>
    <w:rsid w:val="006D5166"/>
    <w:rsid w:val="00740A7D"/>
    <w:rsid w:val="007516CF"/>
    <w:rsid w:val="00781330"/>
    <w:rsid w:val="00786D74"/>
    <w:rsid w:val="007958DA"/>
    <w:rsid w:val="008032E9"/>
    <w:rsid w:val="008945D1"/>
    <w:rsid w:val="0089795F"/>
    <w:rsid w:val="008B33BC"/>
    <w:rsid w:val="008C15CC"/>
    <w:rsid w:val="008E24C8"/>
    <w:rsid w:val="009120E9"/>
    <w:rsid w:val="00945900"/>
    <w:rsid w:val="009C396C"/>
    <w:rsid w:val="009F6927"/>
    <w:rsid w:val="00A057FB"/>
    <w:rsid w:val="00A35E54"/>
    <w:rsid w:val="00A91458"/>
    <w:rsid w:val="00B324F1"/>
    <w:rsid w:val="00B572B4"/>
    <w:rsid w:val="00C558CE"/>
    <w:rsid w:val="00C967F9"/>
    <w:rsid w:val="00CD6954"/>
    <w:rsid w:val="00CE3C6C"/>
    <w:rsid w:val="00D07EAD"/>
    <w:rsid w:val="00D11DE1"/>
    <w:rsid w:val="00D25244"/>
    <w:rsid w:val="00D43B1C"/>
    <w:rsid w:val="00D63D67"/>
    <w:rsid w:val="00DB26A7"/>
    <w:rsid w:val="00DE63B3"/>
    <w:rsid w:val="00E54062"/>
    <w:rsid w:val="00E76C00"/>
    <w:rsid w:val="00E76CAD"/>
    <w:rsid w:val="00E94B5F"/>
    <w:rsid w:val="00EC1609"/>
    <w:rsid w:val="00EE06AD"/>
    <w:rsid w:val="00F2564F"/>
    <w:rsid w:val="00F5593A"/>
    <w:rsid w:val="00F627E6"/>
    <w:rsid w:val="00F66AA9"/>
    <w:rsid w:val="00F9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6677C6"/>
  <w15:chartTrackingRefBased/>
  <w15:docId w15:val="{E8039258-814C-41E1-AEFC-81A3C148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table" w:styleId="Tablaconcuadrcula">
    <w:name w:val="Table Grid"/>
    <w:basedOn w:val="Tablanormal"/>
    <w:uiPriority w:val="39"/>
    <w:rsid w:val="00EC1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unhideWhenUsed/>
    <w:qFormat/>
    <w:rsid w:val="00E54062"/>
    <w:pPr>
      <w:ind w:left="720"/>
      <w:contextualSpacing/>
    </w:pPr>
  </w:style>
  <w:style w:type="table" w:styleId="Tablaconcuadrcula5oscura-nfasis4">
    <w:name w:val="Grid Table 5 Dark Accent 4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C0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band1Vert">
      <w:tblPr/>
      <w:tcPr>
        <w:shd w:val="clear" w:color="auto" w:fill="FA82AC" w:themeFill="accent4" w:themeFillTint="66"/>
      </w:tcPr>
    </w:tblStylePr>
    <w:tblStylePr w:type="band1Horz">
      <w:tblPr/>
      <w:tcPr>
        <w:shd w:val="clear" w:color="auto" w:fill="FA82AC" w:themeFill="accent4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\Ingenieria%20del%20Software\Desktop%20github\logrolling\tf16392796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1CE1C-F01A-4B04-86D1-EACA45B53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tf16392796.dotx</Template>
  <TotalTime>91</TotalTime>
  <Pages>3</Pages>
  <Words>378</Words>
  <Characters>2084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Pedro</cp:lastModifiedBy>
  <cp:revision>46</cp:revision>
  <dcterms:created xsi:type="dcterms:W3CDTF">2019-11-16T11:41:00Z</dcterms:created>
  <dcterms:modified xsi:type="dcterms:W3CDTF">2019-11-18T21:37:00Z</dcterms:modified>
</cp:coreProperties>
</file>