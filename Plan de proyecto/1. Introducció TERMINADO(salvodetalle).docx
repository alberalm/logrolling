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77777777" w:rsidR="00B619CB" w:rsidRPr="009618B3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275DB742" w14:textId="05CDCB91" w:rsidR="00A63CEC" w:rsidRPr="00A63CEC" w:rsidRDefault="00450BA1" w:rsidP="00450BA1">
      <w:pPr>
        <w:pStyle w:val="Ttulo1"/>
      </w:pPr>
      <w:r>
        <w:t xml:space="preserve">1 </w:t>
      </w:r>
      <w:proofErr w:type="gramStart"/>
      <w:r w:rsidR="00E54C0A">
        <w:t>Introducción</w:t>
      </w:r>
      <w:proofErr w:type="gramEnd"/>
      <w:r w:rsidR="00E54C0A">
        <w:t>:</w:t>
      </w:r>
    </w:p>
    <w:p w14:paraId="05A6BF7B" w14:textId="77777777" w:rsidR="00450BA1" w:rsidRDefault="00450BA1" w:rsidP="00450BA1">
      <w:pPr>
        <w:pStyle w:val="Ttulo2"/>
      </w:pPr>
    </w:p>
    <w:p w14:paraId="37774E3E" w14:textId="220E31AE" w:rsidR="00A63CEC" w:rsidRDefault="00E54C0A" w:rsidP="00450BA1">
      <w:pPr>
        <w:pStyle w:val="Ttulo2"/>
        <w:numPr>
          <w:ilvl w:val="0"/>
          <w:numId w:val="14"/>
        </w:numPr>
        <w:tabs>
          <w:tab w:val="left" w:pos="3336"/>
        </w:tabs>
      </w:pPr>
      <w:r w:rsidRPr="00450BA1">
        <w:t xml:space="preserve">¿Qué es </w:t>
      </w:r>
      <w:proofErr w:type="spellStart"/>
      <w:r w:rsidRPr="00450BA1">
        <w:rPr>
          <w:i/>
          <w:iCs/>
        </w:rPr>
        <w:t>logrolling</w:t>
      </w:r>
      <w:proofErr w:type="spellEnd"/>
      <w:r w:rsidRPr="00450BA1">
        <w:t>?</w:t>
      </w:r>
      <w:r w:rsidR="00450BA1">
        <w:tab/>
      </w:r>
    </w:p>
    <w:p w14:paraId="4910BC22" w14:textId="77777777" w:rsidR="00450BA1" w:rsidRPr="00450BA1" w:rsidRDefault="00450BA1" w:rsidP="00450BA1"/>
    <w:p w14:paraId="53BD44AA" w14:textId="235B7950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618B3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Logrolling</w:t>
      </w:r>
      <w:proofErr w:type="spellEnd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un concepto nacido en Norteamérica que se define como “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acción de intercambiar favores”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sobre todo aplicado en un contexto político. Nosotros queremos extrapolar la idea a la ayuda que pueden ofrecer diferentes integrantes de una misma comunidad</w:t>
      </w:r>
      <w:r w:rsidR="00450BA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creando </w:t>
      </w:r>
      <w:r w:rsidR="00450BA1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una sociedad entre usuarios de forma que todos se vean beneficiados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316BCC7E" w14:textId="0F90C7E1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054265AD" w:rsidR="00E54C0A" w:rsidRDefault="002E0400" w:rsidP="009618B3">
      <w:pPr>
        <w:pStyle w:val="Ttulo2"/>
        <w:numPr>
          <w:ilvl w:val="1"/>
          <w:numId w:val="14"/>
        </w:numPr>
      </w:pPr>
      <w:r>
        <w:t>Propósito del plan</w:t>
      </w:r>
    </w:p>
    <w:p w14:paraId="78DA2917" w14:textId="77777777" w:rsidR="009618B3" w:rsidRPr="009618B3" w:rsidRDefault="009618B3" w:rsidP="009618B3"/>
    <w:p w14:paraId="3E6DC386" w14:textId="45970A97" w:rsidR="00E54C0A" w:rsidRPr="00E54C0A" w:rsidRDefault="00450BA1" w:rsidP="00450BA1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Queremos crear una aplicación que acerque a las personas </w:t>
      </w:r>
      <w:r w:rsidR="009618B3" w:rsidRPr="00450BA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ayudándose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mutuamente en la medida del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que dispone cada individuo</w:t>
      </w:r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concepto clave del proyecto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Cada vez más españoles sufren ansiedad, y el estrés constituye una de las principales causas de bajas laborales en España, el país europeo con más estrés en el entorno de trabajo. 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principal causa del estrés es el exceso de actividades y la falta de </w:t>
      </w:r>
      <w:proofErr w:type="gramStart"/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,según</w:t>
      </w:r>
      <w:proofErr w:type="gramEnd"/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un estudio de CINFA publicado en Cadena SER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por lo que no nos sorprende que 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quienes más sufren e</w:t>
      </w:r>
      <w:r w:rsidR="009618B3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trastorno</w:t>
      </w:r>
      <w:r w:rsidR="009618B3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del estrés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son las parejas con hijos y los estudiantes entre otros grupos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13F2CBAA" w14:textId="77777777" w:rsidR="00E54C0A" w:rsidRPr="00E54C0A" w:rsidRDefault="00E54C0A" w:rsidP="0056496C">
      <w:pPr>
        <w:pStyle w:val="Prrafodelista"/>
        <w:spacing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51EB89" w14:textId="0E056081" w:rsidR="00E54C0A" w:rsidRPr="009618B3" w:rsidRDefault="00E54C0A" w:rsidP="009618B3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 el objetivo de solucionar este problema vamos a desarrollar una aplicación que permita poner en contacto a diferentes integrantes de una comunidad con la intención de que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cada usuario pueda ofrecer sus habilidades y su </w:t>
      </w:r>
      <w:proofErr w:type="gramStart"/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proofErr w:type="gramEnd"/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así como demandar el de otro, en forma de favores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 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Consideramos que nuestro proyecto no solo ayuda a solucionar este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problema social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sino que contribuye a crear un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sentimiento de comunidad</w:t>
      </w:r>
      <w:r w:rsidRPr="009618B3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 los usuarios que utilicen</w:t>
      </w:r>
      <w:r w:rsidR="00237A27"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aplicación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="009618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 el tipo de favores que incluirá la aplicación se encuentra la realización de recados, transporte de individuos, favores particulares (</w:t>
      </w:r>
      <w:proofErr w:type="spellStart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</w:t>
      </w:r>
      <w:proofErr w:type="spellEnd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cuidado de mascota) y muchos otros.</w:t>
      </w:r>
    </w:p>
    <w:p w14:paraId="28085F04" w14:textId="6431DE50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4D4EFC0" w14:textId="6E22E447" w:rsidR="00E54C0A" w:rsidRDefault="002E0400" w:rsidP="009618B3">
      <w:pPr>
        <w:pStyle w:val="Ttulo2"/>
        <w:numPr>
          <w:ilvl w:val="1"/>
          <w:numId w:val="14"/>
        </w:numPr>
      </w:pPr>
      <w:r>
        <w:t>Ámbito del proyecto</w:t>
      </w:r>
    </w:p>
    <w:p w14:paraId="0B83292C" w14:textId="77777777" w:rsidR="002C1EA9" w:rsidRDefault="002C1EA9" w:rsidP="002E0400">
      <w:pPr>
        <w:pStyle w:val="Ttulo3"/>
        <w:ind w:firstLine="720"/>
      </w:pPr>
    </w:p>
    <w:p w14:paraId="20E65865" w14:textId="6028AF53" w:rsidR="002E0400" w:rsidRPr="002C1EA9" w:rsidRDefault="002C1EA9" w:rsidP="002C1EA9">
      <w:pPr>
        <w:pStyle w:val="Ttulo3"/>
        <w:ind w:firstLine="720"/>
      </w:pPr>
      <w:r>
        <w:t>D</w:t>
      </w:r>
      <w:r w:rsidR="002E0400">
        <w:t>eclaración del ámbito</w:t>
      </w:r>
    </w:p>
    <w:p w14:paraId="5CC381A3" w14:textId="23CD77E9" w:rsidR="00E54C0A" w:rsidRDefault="00E54C0A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Nuestro proyecto está </w:t>
      </w:r>
      <w:r w:rsidRPr="002E0400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orientado a la obtención de diferentes recompensas por la realización de distintos favores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publicados por otros usuarios. Por ello </w:t>
      </w:r>
      <w:r w:rsidRPr="00E6725A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está destinada a un público general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en especial aquellas personas que puedan ofrecer parte de su tiempo para ayudar a otr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individuos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y a aquell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 necesitad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 de tiempo por el exceso de actividades en su día a día.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Teniendo en cuenta el objetivo el público objetivo y la intencionalidad de la aplicación hemos diferenciado cuatro módulos o subsistemas:</w:t>
      </w:r>
    </w:p>
    <w:p w14:paraId="09A3B9BA" w14:textId="6918D322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868B2E3" w14:textId="63A3B21D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9F4E1EC" w14:textId="628BD6FA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9C31029" w14:textId="3B4FB87B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D4C24CE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INTRODUCIR GRÁFICO GUAY CON SUBSISTEMAS</w:t>
      </w:r>
    </w:p>
    <w:p w14:paraId="19FA02EE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202B05CD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7D61CC9D" w14:textId="274F16D1" w:rsidR="000800B3" w:rsidRPr="002E0400" w:rsidRDefault="000800B3" w:rsidP="002E0400">
      <w:pPr>
        <w:pStyle w:val="Ttulo3"/>
        <w:ind w:firstLine="720"/>
        <w:rPr>
          <w:rFonts w:eastAsia="Times New Roman" w:cs="Times New Roman"/>
          <w:color w:val="auto"/>
          <w:sz w:val="24"/>
          <w:szCs w:val="24"/>
          <w:lang w:eastAsia="es-ES"/>
        </w:rPr>
      </w:pPr>
      <w:r>
        <w:t>1.2.1 Funciones principales</w:t>
      </w:r>
    </w:p>
    <w:tbl>
      <w:tblPr>
        <w:tblStyle w:val="Tablaconcuadrcula5oscura-nfasis4"/>
        <w:tblpPr w:leftFromText="142" w:rightFromText="142" w:vertAnchor="page" w:horzAnchor="margin" w:tblpY="4548"/>
        <w:tblW w:w="5000" w:type="pct"/>
        <w:tblLook w:val="04A0" w:firstRow="1" w:lastRow="0" w:firstColumn="1" w:lastColumn="0" w:noHBand="0" w:noVBand="1"/>
      </w:tblPr>
      <w:tblGrid>
        <w:gridCol w:w="2263"/>
        <w:gridCol w:w="2694"/>
        <w:gridCol w:w="4969"/>
      </w:tblGrid>
      <w:tr w:rsidR="000800B3" w:rsidRPr="00B619CB" w14:paraId="12B87E44" w14:textId="77777777" w:rsidTr="002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76935CEA" w14:textId="77777777" w:rsidR="000800B3" w:rsidRPr="00B619CB" w:rsidRDefault="000800B3" w:rsidP="002E0400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Módulo</w:t>
            </w:r>
          </w:p>
        </w:tc>
        <w:tc>
          <w:tcPr>
            <w:tcW w:w="1357" w:type="pct"/>
          </w:tcPr>
          <w:p w14:paraId="0E606F6D" w14:textId="77777777" w:rsidR="000800B3" w:rsidRPr="00B619CB" w:rsidRDefault="000800B3" w:rsidP="002E04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Función</w:t>
            </w:r>
          </w:p>
        </w:tc>
        <w:tc>
          <w:tcPr>
            <w:tcW w:w="2503" w:type="pct"/>
          </w:tcPr>
          <w:p w14:paraId="249F6A29" w14:textId="77777777" w:rsidR="000800B3" w:rsidRPr="00B619CB" w:rsidRDefault="000800B3" w:rsidP="002E04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Descripción</w:t>
            </w:r>
          </w:p>
        </w:tc>
      </w:tr>
      <w:tr w:rsidR="004D050A" w:rsidRPr="00B619CB" w14:paraId="174E9324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AD0A23C" w14:textId="01FC1E83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Usuario</w:t>
            </w:r>
            <w:r w:rsidR="0056496C">
              <w:rPr>
                <w:rFonts w:ascii="Times New Roman" w:hAnsi="Times New Roman" w:cs="Times New Roman"/>
                <w:sz w:val="24"/>
                <w:szCs w:val="20"/>
              </w:rPr>
              <w:t>s y empresas</w:t>
            </w:r>
          </w:p>
        </w:tc>
        <w:tc>
          <w:tcPr>
            <w:tcW w:w="1357" w:type="pct"/>
          </w:tcPr>
          <w:p w14:paraId="40ECC617" w14:textId="77777777" w:rsidR="004D050A" w:rsidRPr="00363278" w:rsidRDefault="004D050A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Registro</w:t>
            </w:r>
          </w:p>
          <w:p w14:paraId="56784894" w14:textId="77777777" w:rsidR="004D050A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5F854901" w14:textId="77777777" w:rsidR="004D050A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un primer instante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 le dará la opción al usuario de registrarse en la aplicación.</w:t>
            </w:r>
          </w:p>
        </w:tc>
      </w:tr>
      <w:tr w:rsidR="004D050A" w:rsidRPr="00B619CB" w14:paraId="728412BE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C6F9582" w14:textId="77777777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1FC7765E" w14:textId="77777777" w:rsidR="004D050A" w:rsidRPr="00B619CB" w:rsidRDefault="004D050A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og-in y log-</w:t>
            </w:r>
            <w:proofErr w:type="spellStart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out</w:t>
            </w:r>
            <w:proofErr w:type="spellEnd"/>
          </w:p>
        </w:tc>
        <w:tc>
          <w:tcPr>
            <w:tcW w:w="2503" w:type="pct"/>
          </w:tcPr>
          <w:p w14:paraId="306374C9" w14:textId="1EF96023" w:rsidR="004D050A" w:rsidRPr="004D050A" w:rsidRDefault="004D050A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iniciar y cerrar sesión cuando quiera (aunque esta se mantendrá abierta por defecto)</w:t>
            </w:r>
          </w:p>
        </w:tc>
      </w:tr>
      <w:tr w:rsidR="004D050A" w:rsidRPr="00B619CB" w14:paraId="6640BF56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3AEDBC1" w14:textId="77777777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6312F56" w14:textId="52765A19" w:rsidR="004D050A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Modificar perfil</w:t>
            </w:r>
          </w:p>
        </w:tc>
        <w:tc>
          <w:tcPr>
            <w:tcW w:w="2503" w:type="pct"/>
          </w:tcPr>
          <w:p w14:paraId="07F1E73D" w14:textId="3F3E02F0" w:rsidR="004D050A" w:rsidRDefault="004D050A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Aspectos concretos del perfil del usuario </w:t>
            </w:r>
            <w:r w:rsidR="005649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(e-mail, foto de perfil, contraseña…)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podrán ser modificados en cualquier momento.</w:t>
            </w:r>
          </w:p>
        </w:tc>
      </w:tr>
      <w:tr w:rsidR="000800B3" w:rsidRPr="00B619CB" w14:paraId="35C90441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FCFE70D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Favores</w:t>
            </w:r>
          </w:p>
        </w:tc>
        <w:tc>
          <w:tcPr>
            <w:tcW w:w="1357" w:type="pct"/>
          </w:tcPr>
          <w:p w14:paraId="75DFCA71" w14:textId="77777777" w:rsidR="000800B3" w:rsidRPr="00363278" w:rsidRDefault="000800B3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Publicar un favor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/favor múltiple</w:t>
            </w:r>
          </w:p>
          <w:p w14:paraId="25664065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5EC13988" w14:textId="4CBD8DE5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podrá publicar un favor (una necesidad) ofreciendo una retribución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estandarizada con el objetivo de que otro usuario lo realice.</w:t>
            </w:r>
          </w:p>
        </w:tc>
      </w:tr>
      <w:tr w:rsidR="000800B3" w:rsidRPr="00B619CB" w14:paraId="054A6B5A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BB4F006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7692225" w14:textId="1FB4EF63" w:rsidR="000800B3" w:rsidRPr="00B619CB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Ofrecer un favor/favor </w:t>
            </w:r>
            <w:r w:rsidR="00237A27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múltiple</w:t>
            </w:r>
          </w:p>
        </w:tc>
        <w:tc>
          <w:tcPr>
            <w:tcW w:w="2503" w:type="pct"/>
          </w:tcPr>
          <w:p w14:paraId="474FCAF8" w14:textId="2B702DE1" w:rsidR="000800B3" w:rsidRPr="00363278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ofrecer un favor (una habilidad específica o un recado normal) esperando una compensación concreta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). A la hora de realizar un recado como “hacer la compra” un usuario podrá establecer la opción de que no solo uno sino varios soliciten su ayuda.</w:t>
            </w:r>
          </w:p>
          <w:p w14:paraId="5B2A6AA7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</w:tr>
      <w:tr w:rsidR="000800B3" w:rsidRPr="00B619CB" w14:paraId="390F7651" w14:textId="77777777" w:rsidTr="002E040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30517A4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4568AE0B" w14:textId="0F4FD975" w:rsidR="000800B3" w:rsidRPr="00363278" w:rsidRDefault="0056496C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Seleccionar y realizar</w:t>
            </w:r>
            <w:r w:rsidR="000800B3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favor </w:t>
            </w:r>
          </w:p>
          <w:p w14:paraId="5BE9B010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2F144E60" w14:textId="4B7A3C82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adjudicarse un favor con la motivación de obtener una retribución (en </w:t>
            </w:r>
            <w:proofErr w:type="spellStart"/>
            <w:r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grolli</w:t>
            </w:r>
            <w:r w:rsidR="004D050A"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e</w:t>
            </w:r>
            <w:r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tras su realización.</w:t>
            </w:r>
          </w:p>
        </w:tc>
      </w:tr>
      <w:tr w:rsidR="000800B3" w:rsidRPr="00B619CB" w14:paraId="70ED6791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AE79194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0C8AD8F" w14:textId="77777777" w:rsidR="000800B3" w:rsidRPr="00363278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Chat</w:t>
            </w:r>
          </w:p>
          <w:p w14:paraId="0DB73C24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498AE7DA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Los usuarios se podrán comunicar a través de un chat privado para concretar detalles del favor a realizar y la forma.</w:t>
            </w:r>
          </w:p>
        </w:tc>
      </w:tr>
      <w:tr w:rsidR="000800B3" w:rsidRPr="00B619CB" w14:paraId="44BA111D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5EAB098E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Premios y compras</w:t>
            </w:r>
          </w:p>
        </w:tc>
        <w:tc>
          <w:tcPr>
            <w:tcW w:w="1357" w:type="pct"/>
          </w:tcPr>
          <w:p w14:paraId="629A6B5E" w14:textId="099CE4BD" w:rsidR="000800B3" w:rsidRPr="00363278" w:rsidRDefault="000800B3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Compra de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</w:p>
          <w:p w14:paraId="5915ECBC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3927BE3E" w14:textId="77CAA71B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Los usuarios podrán pagar en la aplicación para recibir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 cambio.</w:t>
            </w:r>
          </w:p>
        </w:tc>
      </w:tr>
      <w:tr w:rsidR="000800B3" w:rsidRPr="00B619CB" w14:paraId="1BC0CC59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12F4F0B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7EF813BD" w14:textId="646F0966" w:rsidR="000800B3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Solicitar premios</w:t>
            </w:r>
          </w:p>
        </w:tc>
        <w:tc>
          <w:tcPr>
            <w:tcW w:w="2503" w:type="pct"/>
          </w:tcPr>
          <w:p w14:paraId="0E1A2316" w14:textId="7C48E5DC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Si el usuario tiene suficientes </w:t>
            </w:r>
            <w:proofErr w:type="spellStart"/>
            <w:r w:rsidR="004D050A" w:rsidRPr="004D050A">
              <w:rPr>
                <w:rFonts w:ascii="Times New Roman" w:hAnsi="Times New Roman" w:cs="Times New Roman"/>
                <w:i/>
                <w:color w:val="161718" w:themeColor="text1"/>
                <w:sz w:val="24"/>
                <w:szCs w:val="20"/>
              </w:rPr>
              <w:t>grollies</w:t>
            </w:r>
            <w:proofErr w:type="spellEnd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podrá intercambiarlas por premios de </w:t>
            </w:r>
            <w:r w:rsidR="002C1EA9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mazon.</w:t>
            </w:r>
          </w:p>
        </w:tc>
      </w:tr>
      <w:tr w:rsidR="000800B3" w:rsidRPr="00B619CB" w14:paraId="2C89366A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4E6C4580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Buscador y geolocalización</w:t>
            </w:r>
          </w:p>
        </w:tc>
        <w:tc>
          <w:tcPr>
            <w:tcW w:w="1357" w:type="pct"/>
          </w:tcPr>
          <w:p w14:paraId="2AB3312B" w14:textId="555B23F4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Buscar favores </w:t>
            </w:r>
            <w:r w:rsidR="004D050A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por filtro</w:t>
            </w:r>
          </w:p>
        </w:tc>
        <w:tc>
          <w:tcPr>
            <w:tcW w:w="2503" w:type="pct"/>
          </w:tcPr>
          <w:p w14:paraId="37720727" w14:textId="78ACF664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</w:t>
            </w:r>
            <w:r w:rsidR="004D050A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de buscar favores filtrando por diferentes características como su nombre, localización, etc.</w:t>
            </w:r>
          </w:p>
        </w:tc>
      </w:tr>
    </w:tbl>
    <w:p w14:paraId="009C6169" w14:textId="77777777" w:rsidR="002E0400" w:rsidRDefault="002E0400" w:rsidP="002E04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C030F48" w14:textId="132EF261" w:rsidR="00B619CB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principales operaciones realizables en nuestra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explican el funcionamiento genérico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esta,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las siguientes:</w:t>
      </w:r>
    </w:p>
    <w:p w14:paraId="2EB4D109" w14:textId="77777777" w:rsidR="000800B3" w:rsidRPr="00A14B31" w:rsidRDefault="000800B3" w:rsidP="00237A27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14:paraId="1710098F" w14:textId="57DC6B91" w:rsidR="000800B3" w:rsidRPr="002E0400" w:rsidRDefault="002E0400" w:rsidP="002E0400">
      <w:pPr>
        <w:rPr>
          <w:b/>
          <w:bCs/>
          <w:color w:val="A4063E" w:themeColor="accent6"/>
        </w:rPr>
        <w:sectPr w:rsidR="000800B3" w:rsidRPr="002E0400" w:rsidSect="00133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docGrid w:linePitch="381"/>
        </w:sectPr>
      </w:pPr>
      <w:r w:rsidRPr="002E0400">
        <w:rPr>
          <w:b/>
          <w:bCs/>
          <w:color w:val="A4063E" w:themeColor="accent6"/>
        </w:rPr>
        <w:t>*</w:t>
      </w:r>
      <w:proofErr w:type="spellStart"/>
      <w:r w:rsidRPr="002E0400">
        <w:rPr>
          <w:b/>
          <w:bCs/>
          <w:color w:val="A4063E" w:themeColor="accent6"/>
        </w:rPr>
        <w:t>Grollies</w:t>
      </w:r>
      <w:proofErr w:type="spellEnd"/>
      <w:r w:rsidRPr="002E0400">
        <w:rPr>
          <w:b/>
          <w:bCs/>
          <w:color w:val="A4063E" w:themeColor="accent6"/>
        </w:rPr>
        <w:t>: Moneda virtual que representa el tiempo en nuestra aplicación</w:t>
      </w:r>
    </w:p>
    <w:p w14:paraId="74291CE8" w14:textId="2C7E2147" w:rsidR="00E54062" w:rsidRDefault="000800B3" w:rsidP="00E6725A">
      <w:pPr>
        <w:pStyle w:val="Ttulo3"/>
      </w:pPr>
      <w:r>
        <w:lastRenderedPageBreak/>
        <w:t>1.2.2 Aspectos de rendimiento</w:t>
      </w:r>
    </w:p>
    <w:p w14:paraId="7DCF6007" w14:textId="77777777" w:rsidR="00E6725A" w:rsidRPr="00E6725A" w:rsidRDefault="00E6725A" w:rsidP="00E6725A"/>
    <w:p w14:paraId="775CF25E" w14:textId="54EE86CD" w:rsidR="000800B3" w:rsidRPr="000800B3" w:rsidRDefault="002E0400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se basa</w:t>
      </w:r>
      <w:r w:rsidR="00E6725A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en el almacenamiento de los datos de usuarios y en las operaciones y conexiones que se llevan a cabo entre estos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Tenemos la intención de que nuestra </w:t>
      </w:r>
      <w:proofErr w:type="gramStart"/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</w:t>
      </w:r>
      <w:proofErr w:type="gramEnd"/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tenga un mercado 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local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un principio sin descartar el objetivo 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nacional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además </w:t>
      </w:r>
      <w:r w:rsidR="000800B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el público objetivo es amplio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Por esta razón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CB6C0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base de datos</w:t>
      </w:r>
      <w:r w:rsidR="000800B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va a tener que ser capaz de almacenar la información de una cantidad superior a los 100.000 usuarios (al menos en un comienzo)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El servidor deberá estar adaptado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forma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el registro de varios usuarios o el acceso simultáneo de varios de ellos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aplicación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aumente el tiempo de respuesta de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esta y no la colapse.</w:t>
      </w:r>
    </w:p>
    <w:p w14:paraId="4604DB05" w14:textId="69574099" w:rsidR="000800B3" w:rsidRPr="000800B3" w:rsidRDefault="000800B3" w:rsidP="00E6725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Relacionado con el tema de pagos, es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importante el aspecto de la seguridad a la hora de realizar transacciones</w:t>
      </w:r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obtener tiempo (</w:t>
      </w:r>
      <w:proofErr w:type="spellStart"/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grolli</w:t>
      </w:r>
      <w:r w:rsidR="00E6725A"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e</w:t>
      </w:r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s</w:t>
      </w:r>
      <w:proofErr w:type="spell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a cambio de dinero.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E6725A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relación a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moneda virtual (</w:t>
      </w:r>
      <w:proofErr w:type="spellStart"/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grolli</w:t>
      </w:r>
      <w:r w:rsidR="00E6725A"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e</w:t>
      </w:r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s</w:t>
      </w:r>
      <w:proofErr w:type="spell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una función importante de la aplicación es la obtención de recompensa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la cual dependerá de la conexión de la aplicación con los servidores de </w:t>
      </w:r>
      <w:proofErr w:type="gramStart"/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Amazon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proofErr w:type="gramEnd"/>
    </w:p>
    <w:p w14:paraId="5DDCB6C8" w14:textId="143669E5" w:rsidR="000800B3" w:rsidRDefault="000800B3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Por último, uno de los principales aspectos </w:t>
      </w:r>
      <w:proofErr w:type="gramStart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proofErr w:type="gram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tener en cuenta es que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depende de la conexión a la red individual de cada usuario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la conexión de estos a los servidores de la aplicación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1B9BB03C" w14:textId="77777777" w:rsidR="000800B3" w:rsidRPr="000800B3" w:rsidRDefault="000800B3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B9861B" w14:textId="60A5944F" w:rsidR="000800B3" w:rsidRDefault="00E6725A" w:rsidP="00E6725A">
      <w:pPr>
        <w:pStyle w:val="Ttulo3"/>
      </w:pPr>
      <w:r>
        <w:t xml:space="preserve">1.2.3 </w:t>
      </w:r>
      <w:r w:rsidR="000800B3">
        <w:t>Restricciones y técnicas de gestión</w:t>
      </w:r>
    </w:p>
    <w:p w14:paraId="4B37888B" w14:textId="77777777" w:rsidR="00E6725A" w:rsidRPr="00E6725A" w:rsidRDefault="00E6725A" w:rsidP="00E6725A"/>
    <w:p w14:paraId="2A4E8400" w14:textId="53562B9C" w:rsidR="000800B3" w:rsidRPr="000800B3" w:rsidRDefault="000800B3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25A">
        <w:rPr>
          <w:rStyle w:val="Ttulo3Car"/>
        </w:rPr>
        <w:t>Restricciones legales: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Debido a 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normativas de la Unión Europea</w:t>
      </w:r>
      <w:r w:rsidR="00CB6C03"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podemos crear una moneda virtual intercambiable por dinero. Para evitar este impedimento 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aplicación incluye un sistema de recompensas de forma que cuando quieras materializar tus </w:t>
      </w:r>
      <w:proofErr w:type="spellStart"/>
      <w:r w:rsidR="00CB6C03"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grollies</w:t>
      </w:r>
      <w:proofErr w:type="spellEnd"/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, puedas intercambiar estos por diferentes premios</w:t>
      </w:r>
      <w:r w:rsid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.</w:t>
      </w:r>
    </w:p>
    <w:p w14:paraId="212AC0E1" w14:textId="77777777" w:rsidR="000800B3" w:rsidRPr="000800B3" w:rsidRDefault="000800B3" w:rsidP="00237A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79D5EE" w14:textId="77777777" w:rsidR="00237A27" w:rsidRDefault="000800B3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6725A">
        <w:rPr>
          <w:rStyle w:val="Ttulo3Car"/>
        </w:rPr>
        <w:t>Restricciones técnicas: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Nuestra aplicación está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destinada a usuarios </w:t>
      </w:r>
      <w:proofErr w:type="gramStart"/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Android</w:t>
      </w:r>
      <w:proofErr w:type="gramEnd"/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aunque no descartamos una versión iOS y otra de escritorio para el futuro.</w:t>
      </w:r>
    </w:p>
    <w:p w14:paraId="691308E1" w14:textId="1A488CD6" w:rsidR="00237A27" w:rsidRDefault="00237A27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84A027E" w14:textId="4D2DE257" w:rsidR="000800B3" w:rsidRDefault="00237A27" w:rsidP="00CB6C03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25A">
        <w:rPr>
          <w:rStyle w:val="Ttulo3Car"/>
        </w:rPr>
        <w:t>Técnicas de gestión: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Hemos optado por un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modelo descentralizado democrático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un comienzo,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con el objetivo de evolucionar a un modelo descentralizado controlado</w:t>
      </w:r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tras un periodo de prueba de alrededor de tres semanas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tras el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cual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elegimos al responsable de organizar el grupo, pero siempre al mismo nivel jerárquico que los demás integrantes del grupo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4B8E3330" w14:textId="7450F859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615458E1" w14:textId="7BE294F7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3E79B0C8" w14:textId="5D7FB59B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766EA0E" w14:textId="122DE066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5065D35" w14:textId="60327DEA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C1554AD" w14:textId="295E1C15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1A68240D" w14:textId="283BD912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1B0352EB" w14:textId="6990D0DE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881487A" w14:textId="62C6139C" w:rsidR="002C1EA9" w:rsidRDefault="002C1EA9" w:rsidP="002C1EA9">
      <w:pPr>
        <w:pStyle w:val="Ttulo2"/>
      </w:pPr>
    </w:p>
    <w:p w14:paraId="63EB36B7" w14:textId="77777777" w:rsidR="002C1EA9" w:rsidRPr="002C1EA9" w:rsidRDefault="002C1EA9" w:rsidP="002C1EA9"/>
    <w:p w14:paraId="524520F0" w14:textId="59E0D912" w:rsidR="002C1EA9" w:rsidRDefault="000800B3" w:rsidP="002C1EA9">
      <w:pPr>
        <w:pStyle w:val="Ttulo2"/>
        <w:numPr>
          <w:ilvl w:val="1"/>
          <w:numId w:val="14"/>
        </w:numPr>
      </w:pPr>
      <w:r w:rsidRPr="002C1EA9">
        <w:lastRenderedPageBreak/>
        <w:t>Modelo de proceso</w:t>
      </w:r>
      <w:bookmarkStart w:id="0" w:name="_GoBack"/>
      <w:bookmarkEnd w:id="0"/>
    </w:p>
    <w:p w14:paraId="5D670224" w14:textId="77777777" w:rsidR="002C1EA9" w:rsidRPr="002C1EA9" w:rsidRDefault="002C1EA9" w:rsidP="002C1EA9">
      <w:pPr>
        <w:pStyle w:val="Prrafodelista"/>
        <w:ind w:left="1188"/>
      </w:pPr>
    </w:p>
    <w:p w14:paraId="1D25E768" w14:textId="154CE6F4" w:rsidR="00237A27" w:rsidRDefault="00237A27" w:rsidP="00CB6C03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Se ha decidido llevar a cabo el proyecto siguiendo la metodología Lean de desarrollo de software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incorporando algún aspecto de otros métodos ágiles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como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figura del </w:t>
      </w:r>
      <w:proofErr w:type="spellStart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product</w:t>
      </w:r>
      <w:proofErr w:type="spellEnd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 xml:space="preserve"> </w:t>
      </w:r>
      <w:proofErr w:type="spellStart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owner</w:t>
      </w:r>
      <w:proofErr w:type="spellEnd"/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del método scrum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9642711" w14:textId="4244CB26" w:rsidR="00237A27" w:rsidRPr="00237A27" w:rsidRDefault="00237A2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motivo de adoptar esta metodología es el de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realizar varias iteraciones con el objetivo de hacer un trabajo continuo que sea revisado con frecuencia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,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y el de trabajar eficientemente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como plantean los principios Lean de desarrollo de software:</w:t>
      </w:r>
    </w:p>
    <w:p w14:paraId="123BC086" w14:textId="77777777" w:rsidR="00237A27" w:rsidRPr="00237A27" w:rsidRDefault="00237A27" w:rsidP="00237A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558636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Eliminar los desperdicios</w:t>
      </w:r>
    </w:p>
    <w:p w14:paraId="010A7B92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Amplificar el aprendizaje</w:t>
      </w:r>
    </w:p>
    <w:p w14:paraId="0A333B20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Decidir lo más tarde posible</w:t>
      </w:r>
    </w:p>
    <w:p w14:paraId="6A6FFF1C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Entregar tan rápido como sea posible</w:t>
      </w:r>
    </w:p>
    <w:p w14:paraId="659ABB42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Capacitar al equipo</w:t>
      </w:r>
    </w:p>
    <w:p w14:paraId="7C0ED2A7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Construir integridad intrínseca</w:t>
      </w:r>
    </w:p>
    <w:p w14:paraId="69F07555" w14:textId="225EC01F" w:rsid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Visión de todo el conjunto</w:t>
      </w:r>
    </w:p>
    <w:p w14:paraId="27FD1BBD" w14:textId="77777777" w:rsidR="00237A27" w:rsidRPr="00237A27" w:rsidRDefault="00237A27" w:rsidP="00237A27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14:paraId="4A1F7C61" w14:textId="2AF75F28" w:rsidR="008E24C8" w:rsidRPr="00237A27" w:rsidRDefault="00237A2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 importante la figura del </w:t>
      </w:r>
      <w:proofErr w:type="spellStart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product</w:t>
      </w:r>
      <w:proofErr w:type="spellEnd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owner</w:t>
      </w:r>
      <w:proofErr w:type="spellEnd"/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nuestra metodología, ya que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sustituir al cliente por un integrante del equipo nos ayuda a especificar requisitos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y funcionalidades de la aplicación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sectPr w:rsidR="008E24C8" w:rsidRPr="00237A27" w:rsidSect="0013368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66A53" w14:textId="77777777" w:rsidR="00CE251F" w:rsidRDefault="00CE251F" w:rsidP="004B7E44">
      <w:r>
        <w:separator/>
      </w:r>
    </w:p>
  </w:endnote>
  <w:endnote w:type="continuationSeparator" w:id="0">
    <w:p w14:paraId="2B59DD11" w14:textId="77777777" w:rsidR="00CE251F" w:rsidRDefault="00CE251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619CB" w14:paraId="482C48CC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70439DB" w14:textId="77777777" w:rsidR="00B619CB" w:rsidRDefault="00B619CB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54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F0AD1" w14:textId="0C9A6E8D" w:rsidR="00B619CB" w:rsidRDefault="00B619CB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6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4C8F" w14:textId="77777777" w:rsidR="00CE251F" w:rsidRDefault="00CE251F" w:rsidP="004B7E44">
      <w:r>
        <w:separator/>
      </w:r>
    </w:p>
  </w:footnote>
  <w:footnote w:type="continuationSeparator" w:id="0">
    <w:p w14:paraId="5B735C56" w14:textId="77777777" w:rsidR="00CE251F" w:rsidRDefault="00CE251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619CB" w14:paraId="2345BCB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8320DBC" w14:textId="4A55AC5E" w:rsidR="00B619CB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53C25DFA" wp14:editId="4A66E7FC">
                    <wp:simplePos x="0" y="0"/>
                    <wp:positionH relativeFrom="column">
                      <wp:posOffset>7443898</wp:posOffset>
                    </wp:positionH>
                    <wp:positionV relativeFrom="paragraph">
                      <wp:posOffset>0</wp:posOffset>
                    </wp:positionV>
                    <wp:extent cx="324000" cy="9590567"/>
                    <wp:effectExtent l="0" t="0" r="1905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2075AD" id="Rectángulo 2" o:spid="_x0000_s1026" style="position:absolute;margin-left:586.15pt;margin-top:0;width:25.5pt;height:755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" fillcolor="#a4063e [3204]" strokecolor="#51031e [1604]" strokeweight="1pt"/>
                </w:pict>
              </mc:Fallback>
            </mc:AlternateContent>
          </w:r>
          <w:r w:rsidR="00B619CB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374B72" wp14:editId="27561933">
                    <wp:extent cx="1352282" cy="592428"/>
                    <wp:effectExtent l="0" t="0" r="635" b="0"/>
                    <wp:docPr id="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62254" w14:textId="770395A0" w:rsidR="00B619CB" w:rsidRPr="004B7E44" w:rsidRDefault="00B619CB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6496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374B72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" fillcolor="#a4063e [3204]" stroked="f" strokeweight="1pt">
                    <v:textbox>
                      <w:txbxContent>
                        <w:p w14:paraId="5AC62254" w14:textId="770395A0" w:rsidR="00B619CB" w:rsidRPr="004B7E44" w:rsidRDefault="00B619CB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6496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3F66" w14:textId="70666669" w:rsidR="00B619CB" w:rsidRDefault="0013368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3AE1A" wp14:editId="2640D4A0">
              <wp:simplePos x="0" y="0"/>
              <wp:positionH relativeFrom="column">
                <wp:posOffset>6710946</wp:posOffset>
              </wp:positionH>
              <wp:positionV relativeFrom="paragraph">
                <wp:posOffset>0</wp:posOffset>
              </wp:positionV>
              <wp:extent cx="324000" cy="10047767"/>
              <wp:effectExtent l="0" t="0" r="19050" b="107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477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3CBF8E1" id="Rectángulo 1" o:spid="_x0000_s1026" style="position:absolute;margin-left:528.4pt;margin-top:0;width:25.5pt;height:79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" fillcolor="#a4063e [3204]" strokecolor="#51031e [1604]" strokeweight="1pt"/>
          </w:pict>
        </mc:Fallback>
      </mc:AlternateContent>
    </w:r>
    <w:r w:rsidR="00B619C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189A1" wp14:editId="14D99FA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5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FE21A" w14:textId="77777777" w:rsidR="00B619CB" w:rsidRPr="004B7E44" w:rsidRDefault="00B619CB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189A1" id="_x0000_s1027" style="position:absolute;margin-left:0;margin-top:0;width:106.45pt;height:46.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" fillcolor="#a4063e [3204]" stroked="f" strokeweight="1pt">
              <v:textbox>
                <w:txbxContent>
                  <w:p w14:paraId="7E1FE21A" w14:textId="77777777" w:rsidR="00B619CB" w:rsidRPr="004B7E44" w:rsidRDefault="00B619CB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4BB4BA67" w:rsidR="004B7E44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815E2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7C4BC1A0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6496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" fillcolor="#a4063e [3204]" stroked="f" strokeweight="1pt">
                    <v:textbox>
                      <w:txbxContent>
                        <w:p w14:paraId="43782D8E" w14:textId="7C4BC1A0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6496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29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94028D"/>
    <w:multiLevelType w:val="multilevel"/>
    <w:tmpl w:val="114A995A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41699"/>
    <w:multiLevelType w:val="multilevel"/>
    <w:tmpl w:val="114A995A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4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0D05E2"/>
    <w:rsid w:val="00110DF6"/>
    <w:rsid w:val="00133684"/>
    <w:rsid w:val="00162A44"/>
    <w:rsid w:val="001A2A1A"/>
    <w:rsid w:val="00237A27"/>
    <w:rsid w:val="00293B83"/>
    <w:rsid w:val="002C1EA9"/>
    <w:rsid w:val="002E0400"/>
    <w:rsid w:val="002E081E"/>
    <w:rsid w:val="00323C3D"/>
    <w:rsid w:val="00335FE5"/>
    <w:rsid w:val="00363278"/>
    <w:rsid w:val="003C04E7"/>
    <w:rsid w:val="003D1AA1"/>
    <w:rsid w:val="004218A4"/>
    <w:rsid w:val="00421E5C"/>
    <w:rsid w:val="00450BA1"/>
    <w:rsid w:val="004A3C23"/>
    <w:rsid w:val="004B7E44"/>
    <w:rsid w:val="004D050A"/>
    <w:rsid w:val="004D5252"/>
    <w:rsid w:val="004E01E3"/>
    <w:rsid w:val="004F2B86"/>
    <w:rsid w:val="005168E3"/>
    <w:rsid w:val="0056496C"/>
    <w:rsid w:val="005715C2"/>
    <w:rsid w:val="005A718F"/>
    <w:rsid w:val="005D7861"/>
    <w:rsid w:val="006277BC"/>
    <w:rsid w:val="0066346A"/>
    <w:rsid w:val="00664339"/>
    <w:rsid w:val="006A3CE7"/>
    <w:rsid w:val="006A5643"/>
    <w:rsid w:val="006B3A4C"/>
    <w:rsid w:val="006D5166"/>
    <w:rsid w:val="00740A7D"/>
    <w:rsid w:val="007516CF"/>
    <w:rsid w:val="00763A95"/>
    <w:rsid w:val="00777DED"/>
    <w:rsid w:val="007958DA"/>
    <w:rsid w:val="008B33BC"/>
    <w:rsid w:val="008E24C8"/>
    <w:rsid w:val="009120E9"/>
    <w:rsid w:val="00945900"/>
    <w:rsid w:val="009618B3"/>
    <w:rsid w:val="009C396C"/>
    <w:rsid w:val="009D34DA"/>
    <w:rsid w:val="009E4FB6"/>
    <w:rsid w:val="00A057FB"/>
    <w:rsid w:val="00A14B31"/>
    <w:rsid w:val="00A63CEC"/>
    <w:rsid w:val="00A75FFD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628C8"/>
    <w:rsid w:val="00CB6C03"/>
    <w:rsid w:val="00CE251F"/>
    <w:rsid w:val="00CE5D65"/>
    <w:rsid w:val="00CF6651"/>
    <w:rsid w:val="00D40AF3"/>
    <w:rsid w:val="00DB26A7"/>
    <w:rsid w:val="00E54062"/>
    <w:rsid w:val="00E54C0A"/>
    <w:rsid w:val="00E6725A"/>
    <w:rsid w:val="00E76CAD"/>
    <w:rsid w:val="00E94B5F"/>
    <w:rsid w:val="00EC1609"/>
    <w:rsid w:val="00ED4581"/>
    <w:rsid w:val="00F26890"/>
    <w:rsid w:val="00F52A3E"/>
    <w:rsid w:val="00F5593A"/>
    <w:rsid w:val="00F66AA9"/>
    <w:rsid w:val="00F723E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0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050A"/>
    <w:pPr>
      <w:keepNext/>
      <w:keepLines/>
      <w:pBdr>
        <w:bottom w:val="single" w:sz="4" w:space="1" w:color="A4063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A042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5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5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D5154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05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5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5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63676C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5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63676C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5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63676C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5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63676C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50A"/>
    <w:rPr>
      <w:rFonts w:asciiTheme="majorHAnsi" w:eastAsiaTheme="majorEastAsia" w:hAnsiTheme="majorHAnsi" w:cstheme="majorBidi"/>
      <w:color w:val="7A042E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4D05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042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4D050A"/>
    <w:rPr>
      <w:rFonts w:asciiTheme="majorHAnsi" w:eastAsiaTheme="majorEastAsia" w:hAnsiTheme="majorHAnsi" w:cstheme="majorBidi"/>
      <w:color w:val="7A042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5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5154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D050A"/>
    <w:rPr>
      <w:rFonts w:asciiTheme="majorHAnsi" w:eastAsiaTheme="majorEastAsia" w:hAnsiTheme="majorHAnsi" w:cstheme="majorBidi"/>
      <w:color w:val="4D5154" w:themeColor="text1" w:themeTint="BF"/>
      <w:sz w:val="30"/>
      <w:szCs w:val="30"/>
    </w:rPr>
  </w:style>
  <w:style w:type="paragraph" w:styleId="Sinespaciado">
    <w:name w:val="No Spacing"/>
    <w:uiPriority w:val="1"/>
    <w:qFormat/>
    <w:rsid w:val="004D05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D050A"/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D050A"/>
    <w:rPr>
      <w:rFonts w:asciiTheme="majorHAnsi" w:eastAsiaTheme="majorEastAsia" w:hAnsiTheme="majorHAnsi" w:cstheme="majorBidi"/>
      <w:color w:val="4D5154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4D050A"/>
    <w:rPr>
      <w:rFonts w:asciiTheme="majorHAnsi" w:eastAsiaTheme="majorEastAsia" w:hAnsiTheme="majorHAnsi" w:cstheme="majorBidi"/>
      <w:sz w:val="24"/>
      <w:szCs w:val="24"/>
    </w:rPr>
  </w:style>
  <w:style w:type="paragraph" w:customStyle="1" w:styleId="Chapter">
    <w:name w:val="Chapter"/>
    <w:basedOn w:val="Normal"/>
    <w:uiPriority w:val="5"/>
    <w:unhideWhenUsed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50A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4D050A"/>
    <w:rPr>
      <w:rFonts w:asciiTheme="majorHAnsi" w:eastAsiaTheme="majorEastAsia" w:hAnsiTheme="majorHAnsi" w:cstheme="majorBidi"/>
      <w:color w:val="63676C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50A"/>
    <w:rPr>
      <w:rFonts w:asciiTheme="majorHAnsi" w:eastAsiaTheme="majorEastAsia" w:hAnsiTheme="majorHAnsi" w:cstheme="majorBidi"/>
      <w:i/>
      <w:iCs/>
      <w:color w:val="63676C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50A"/>
    <w:rPr>
      <w:rFonts w:asciiTheme="majorHAnsi" w:eastAsiaTheme="majorEastAsia" w:hAnsiTheme="majorHAnsi" w:cstheme="majorBidi"/>
      <w:smallCaps/>
      <w:color w:val="63676C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50A"/>
    <w:rPr>
      <w:rFonts w:asciiTheme="majorHAnsi" w:eastAsiaTheme="majorEastAsia" w:hAnsiTheme="majorHAnsi" w:cstheme="majorBidi"/>
      <w:i/>
      <w:iCs/>
      <w:smallCaps/>
      <w:color w:val="63676C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050A"/>
    <w:pPr>
      <w:spacing w:line="240" w:lineRule="auto"/>
    </w:pPr>
    <w:rPr>
      <w:b/>
      <w:bCs/>
      <w:color w:val="4D5154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D050A"/>
    <w:rPr>
      <w:b/>
      <w:bCs/>
    </w:rPr>
  </w:style>
  <w:style w:type="character" w:styleId="nfasis">
    <w:name w:val="Emphasis"/>
    <w:basedOn w:val="Fuentedeprrafopredeter"/>
    <w:uiPriority w:val="20"/>
    <w:qFormat/>
    <w:rsid w:val="004D050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05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D050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5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4063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50A"/>
    <w:rPr>
      <w:rFonts w:asciiTheme="majorHAnsi" w:eastAsiaTheme="majorEastAsia" w:hAnsiTheme="majorHAnsi" w:cstheme="majorBidi"/>
      <w:color w:val="A4063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D050A"/>
    <w:rPr>
      <w:i/>
      <w:iCs/>
      <w:color w:val="63676C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D050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050A"/>
    <w:rPr>
      <w:smallCaps/>
      <w:color w:val="4D5154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D050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D050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05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50BA-87FE-4A4A-B923-864429BF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0</TotalTime>
  <Pages>4</Pages>
  <Words>1084</Words>
  <Characters>5963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ADRIÁN SANJUÁN ESPEJO</cp:lastModifiedBy>
  <cp:revision>2</cp:revision>
  <dcterms:created xsi:type="dcterms:W3CDTF">2019-11-27T00:28:00Z</dcterms:created>
  <dcterms:modified xsi:type="dcterms:W3CDTF">2019-11-27T00:28:00Z</dcterms:modified>
</cp:coreProperties>
</file>