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git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756018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  <w:bookmarkStart w:id="0" w:name="_GoBack"/>
      <w:bookmarkEnd w:id="0"/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Santiago Maurenza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4B7E4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CC" w:rsidRDefault="008671CC" w:rsidP="004B7E44">
      <w:r>
        <w:separator/>
      </w:r>
    </w:p>
  </w:endnote>
  <w:endnote w:type="continuationSeparator" w:id="0">
    <w:p w:rsidR="008671CC" w:rsidRDefault="008671C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D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CC" w:rsidRDefault="008671CC" w:rsidP="004B7E44">
      <w:r>
        <w:separator/>
      </w:r>
    </w:p>
  </w:footnote>
  <w:footnote w:type="continuationSeparator" w:id="0">
    <w:p w:rsidR="008671CC" w:rsidRDefault="008671C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B4E79">
                                  <w:rPr>
                                    <w:b/>
                                    <w:noProof/>
                                  </w:rPr>
                                  <w:t>7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4B4E79">
                            <w:rPr>
                              <w:b/>
                              <w:noProof/>
                            </w:rPr>
                            <w:t>7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01DAF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001DAF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3"/>
    <w:rsid w:val="00001DAF"/>
    <w:rsid w:val="00293B83"/>
    <w:rsid w:val="004025D8"/>
    <w:rsid w:val="004B4E79"/>
    <w:rsid w:val="004B7E44"/>
    <w:rsid w:val="004D5252"/>
    <w:rsid w:val="004F2B86"/>
    <w:rsid w:val="005A718F"/>
    <w:rsid w:val="006A3CE7"/>
    <w:rsid w:val="00744A1B"/>
    <w:rsid w:val="007516CF"/>
    <w:rsid w:val="00756018"/>
    <w:rsid w:val="008671CC"/>
    <w:rsid w:val="008B33BC"/>
    <w:rsid w:val="009120E9"/>
    <w:rsid w:val="00945900"/>
    <w:rsid w:val="009C396C"/>
    <w:rsid w:val="00B572B4"/>
    <w:rsid w:val="00C03E53"/>
    <w:rsid w:val="00C15D0E"/>
    <w:rsid w:val="00C44AE3"/>
    <w:rsid w:val="00DB26A7"/>
    <w:rsid w:val="00DE4DBB"/>
    <w:rsid w:val="00E76CAD"/>
    <w:rsid w:val="00E94B5F"/>
    <w:rsid w:val="00F149B7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53B6D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BD"/>
    <w:rsid w:val="00362B06"/>
    <w:rsid w:val="00510D9E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</TotalTime>
  <Pages>8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2019-11-24T16:43:00Z</dcterms:created>
  <dcterms:modified xsi:type="dcterms:W3CDTF">2019-11-24T16:43:00Z</dcterms:modified>
</cp:coreProperties>
</file>