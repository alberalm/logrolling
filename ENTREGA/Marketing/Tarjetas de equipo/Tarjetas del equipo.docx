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C44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C44AE3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DE4DBB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Pablo Torre 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C44AE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DE4DBB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pabtor02@ucm.es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C44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C44AE3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C44AE3" w:rsidTr="00C44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documentación</w:t>
            </w:r>
          </w:p>
        </w:tc>
      </w:tr>
      <w:tr w:rsidR="00C44AE3" w:rsidTr="00C44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C44AE3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C44AE3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4B7E44" w:rsidP="00C44AE3">
      <w:pPr>
        <w:spacing w:after="200"/>
      </w:pPr>
      <w:r>
        <w:br w:type="page"/>
      </w:r>
      <w:sdt>
        <w:sdtPr>
          <w:alias w:val="Company"/>
          <w:tag w:val="Company"/>
          <w:id w:val="441245393"/>
          <w:placeholder>
            <w:docPart w:val="229DAB9EC6C341F08252B17E89695D70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Pr="004B7E44">
            <w:t>Company Name</w:t>
          </w:r>
        </w:sdtContent>
      </w:sdt>
      <w:r w:rsidRPr="004B7E44">
        <w:t xml:space="preserve"> </w:t>
      </w:r>
      <w:sdt>
        <w:sdtPr>
          <w:id w:val="-1965573505"/>
          <w:placeholder>
            <w:docPart w:val="4438BFDD6E2F45318A1CC7043E0819A2"/>
          </w:placeholder>
          <w:temporary/>
          <w:showingPlcHdr/>
          <w15:appearance w15:val="hidden"/>
        </w:sdtPr>
        <w:sdtEndPr/>
        <w:sdtContent>
          <w:r w:rsidRPr="004B7E44">
            <w:t>Marketing Plan</w:t>
          </w:r>
        </w:sdtContent>
      </w:sdt>
    </w:p>
    <w:p w:rsidR="00C44AE3" w:rsidRDefault="00C44AE3" w:rsidP="00C44AE3"/>
    <w:p w:rsidR="00C44AE3" w:rsidRPr="00C44AE3" w:rsidRDefault="00C44AE3" w:rsidP="00C44AE3">
      <w:pPr>
        <w:tabs>
          <w:tab w:val="left" w:pos="2543"/>
        </w:tabs>
      </w:pPr>
      <w:r>
        <w:tab/>
      </w: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Alberto Almagro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alberalm@ucm.es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Marketing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E94B5F" w:rsidRDefault="00E94B5F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Pedro Palacios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pedpalac@ucm.es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B27F9E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Español,</w:t>
            </w:r>
            <w:r w:rsidR="00C44AE3">
              <w:rPr>
                <w:color w:val="auto"/>
              </w:rPr>
              <w:t xml:space="preserve"> inglés</w:t>
            </w:r>
            <w:r>
              <w:rPr>
                <w:color w:val="auto"/>
              </w:rPr>
              <w:t>, Alemán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Experto en </w:t>
            </w:r>
            <w:proofErr w:type="spellStart"/>
            <w:r>
              <w:rPr>
                <w:color w:val="auto"/>
              </w:rPr>
              <w:t>git</w:t>
            </w:r>
            <w:proofErr w:type="spellEnd"/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DE4DB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Jefe técnico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  <w:bookmarkStart w:id="0" w:name="_GoBack"/>
      <w:bookmarkEnd w:id="0"/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Juan Carlos Llamas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B27F9E" w:rsidRDefault="00001DAF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27F9E">
              <w:rPr>
                <w:color w:val="auto"/>
              </w:rPr>
              <w:t>jullamas@ucm.es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del diagrama Gantt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documentación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p w:rsidR="00C44AE3" w:rsidRDefault="00C44AE3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C44AE3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44AE3" w:rsidRDefault="00C44AE3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C44AE3" w:rsidRDefault="00DE4DB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Rubé</w:t>
            </w:r>
            <w:r w:rsidR="00744A1B">
              <w:t xml:space="preserve">n </w:t>
            </w:r>
            <w:r>
              <w:t>Gó</w:t>
            </w:r>
            <w:r w:rsidR="00744A1B">
              <w:t>mez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C44AE3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C44AE3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rubgom03@ucm.es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C44AE3" w:rsidRPr="00C44AE3" w:rsidRDefault="00C44AE3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C44AE3" w:rsidRPr="00C44AE3" w:rsidRDefault="00C44AE3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la aplicación</w:t>
            </w:r>
          </w:p>
        </w:tc>
      </w:tr>
      <w:tr w:rsidR="00C44AE3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de la gestión de equipos</w:t>
            </w:r>
          </w:p>
        </w:tc>
      </w:tr>
      <w:tr w:rsidR="00C44AE3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C44AE3" w:rsidRDefault="00C44AE3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C44AE3" w:rsidRPr="00C44AE3" w:rsidRDefault="00C44AE3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C44AE3" w:rsidRDefault="00C44AE3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DE4DB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Adriá</w:t>
            </w:r>
            <w:r w:rsidR="00744A1B">
              <w:t>n San Juan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56018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56018" w:rsidRPr="00C44AE3" w:rsidRDefault="00756018" w:rsidP="00756018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la aplicación</w:t>
            </w:r>
          </w:p>
        </w:tc>
      </w:tr>
      <w:tr w:rsidR="00756018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56018" w:rsidRDefault="00756018" w:rsidP="00756018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Experto en gestión de riesgos</w:t>
            </w:r>
          </w:p>
        </w:tc>
      </w:tr>
      <w:tr w:rsidR="00756018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56018" w:rsidRDefault="00756018" w:rsidP="00756018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56018" w:rsidRPr="00C44AE3" w:rsidRDefault="00756018" w:rsidP="00756018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Santiago </w:t>
            </w:r>
            <w:proofErr w:type="spellStart"/>
            <w:r>
              <w:t>Maurenza</w:t>
            </w:r>
            <w:proofErr w:type="spellEnd"/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smoure01@ucm.es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</w:t>
            </w:r>
            <w:r w:rsidR="00BE2A46">
              <w:rPr>
                <w:color w:val="auto"/>
              </w:rPr>
              <w:t xml:space="preserve">, gallego e </w:t>
            </w:r>
            <w:r>
              <w:rPr>
                <w:color w:val="auto"/>
              </w:rPr>
              <w:t>inglés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44A1B" w:rsidRPr="00C44AE3" w:rsidRDefault="00744A1B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Marketing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p w:rsidR="00744A1B" w:rsidRDefault="00744A1B" w:rsidP="00C44AE3">
      <w:pPr>
        <w:tabs>
          <w:tab w:val="left" w:pos="2543"/>
        </w:tabs>
      </w:pPr>
    </w:p>
    <w:tbl>
      <w:tblPr>
        <w:tblStyle w:val="Tabladecuadrcula5oscura-nfasis4"/>
        <w:tblpPr w:leftFromText="141" w:rightFromText="141" w:horzAnchor="margin" w:tblpY="1122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744A1B" w:rsidTr="0009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tcBorders>
              <w:righ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44A1B" w:rsidRDefault="00744A1B" w:rsidP="00096530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309" w:type="dxa"/>
            <w:tcBorders>
              <w:left w:val="single" w:sz="4" w:space="0" w:color="FFFFFF" w:themeColor="background1"/>
            </w:tcBorders>
          </w:tcPr>
          <w:p w:rsidR="00744A1B" w:rsidRDefault="00744A1B" w:rsidP="00096530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Jaime </w:t>
            </w:r>
            <w:r w:rsidR="00FD3D4C">
              <w:t>Martínez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Edad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19 años</w:t>
            </w:r>
          </w:p>
        </w:tc>
      </w:tr>
      <w:tr w:rsidR="00744A1B" w:rsidTr="0009653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DE4DB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Correo </w:t>
            </w:r>
            <w:proofErr w:type="spellStart"/>
            <w:r>
              <w:rPr>
                <w:b/>
                <w:color w:val="auto"/>
              </w:rPr>
              <w:t>ucm</w:t>
            </w:r>
            <w:proofErr w:type="spellEnd"/>
          </w:p>
        </w:tc>
        <w:tc>
          <w:tcPr>
            <w:tcW w:w="3309" w:type="dxa"/>
            <w:vAlign w:val="center"/>
          </w:tcPr>
          <w:p w:rsidR="00744A1B" w:rsidRPr="00C44AE3" w:rsidRDefault="00FD3D4C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Jaimem09@ucm.es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C44AE3">
              <w:rPr>
                <w:b/>
                <w:color w:val="auto"/>
              </w:rPr>
              <w:t>Idiomas</w:t>
            </w:r>
          </w:p>
        </w:tc>
        <w:tc>
          <w:tcPr>
            <w:tcW w:w="3309" w:type="dxa"/>
            <w:vAlign w:val="center"/>
          </w:tcPr>
          <w:p w:rsidR="00744A1B" w:rsidRPr="00C44AE3" w:rsidRDefault="00744A1B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Español e inglés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 w:val="restart"/>
            <w:vAlign w:val="center"/>
          </w:tcPr>
          <w:p w:rsidR="00744A1B" w:rsidRPr="00C44AE3" w:rsidRDefault="00744A1B" w:rsidP="00096530">
            <w:pPr>
              <w:spacing w:after="200"/>
              <w:jc w:val="center"/>
            </w:pPr>
            <w:r>
              <w:t>Tareas dentro del proyecto</w:t>
            </w: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Diseñador de casos de uso</w:t>
            </w:r>
          </w:p>
        </w:tc>
      </w:tr>
      <w:tr w:rsidR="00744A1B" w:rsidTr="0009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56018" w:rsidP="0009653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Encargado en mecanismos de gestión y control</w:t>
            </w:r>
          </w:p>
        </w:tc>
      </w:tr>
      <w:tr w:rsidR="00744A1B" w:rsidTr="0009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vMerge/>
          </w:tcPr>
          <w:p w:rsidR="00744A1B" w:rsidRDefault="00744A1B" w:rsidP="00096530">
            <w:pPr>
              <w:spacing w:after="200"/>
            </w:pPr>
          </w:p>
        </w:tc>
        <w:tc>
          <w:tcPr>
            <w:tcW w:w="6618" w:type="dxa"/>
            <w:gridSpan w:val="2"/>
            <w:vAlign w:val="center"/>
          </w:tcPr>
          <w:p w:rsidR="00744A1B" w:rsidRPr="00C44AE3" w:rsidRDefault="00744A1B" w:rsidP="00096530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Programador</w:t>
            </w:r>
          </w:p>
        </w:tc>
      </w:tr>
    </w:tbl>
    <w:p w:rsidR="00744A1B" w:rsidRPr="00C44AE3" w:rsidRDefault="00744A1B" w:rsidP="00C44AE3">
      <w:pPr>
        <w:tabs>
          <w:tab w:val="left" w:pos="2543"/>
        </w:tabs>
      </w:pPr>
    </w:p>
    <w:sectPr w:rsidR="00744A1B" w:rsidRPr="00C44AE3" w:rsidSect="004B7E44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77F" w:rsidRDefault="00D8077F" w:rsidP="004B7E44">
      <w:r>
        <w:separator/>
      </w:r>
    </w:p>
  </w:endnote>
  <w:endnote w:type="continuationSeparator" w:id="0">
    <w:p w:rsidR="00D8077F" w:rsidRDefault="00D8077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F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77F" w:rsidRDefault="00D8077F" w:rsidP="004B7E44">
      <w:r>
        <w:separator/>
      </w:r>
    </w:p>
  </w:footnote>
  <w:footnote w:type="continuationSeparator" w:id="0">
    <w:p w:rsidR="00D8077F" w:rsidRDefault="00D8077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B27F9E">
                                  <w:rPr>
                                    <w:b/>
                                    <w:noProof/>
                                  </w:rPr>
                                  <w:t>8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B27F9E">
                            <w:rPr>
                              <w:b/>
                              <w:noProof/>
                            </w:rPr>
                            <w:t>8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AE3" w:rsidRDefault="00C44AE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-11875</wp:posOffset>
              </wp:positionV>
              <wp:extent cx="1351915" cy="639321"/>
              <wp:effectExtent l="0" t="0" r="635" b="889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63932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44AE3" w:rsidRPr="004B7E44" w:rsidRDefault="00C44AE3" w:rsidP="00C44AE3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B27F9E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-.95pt;width:106.45pt;height:50.35pt;z-index:2516582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" fillcolor="#a4063e [3204]" stroked="f" strokeweight="2pt">
              <v:textbox>
                <w:txbxContent>
                  <w:p w:rsidR="00C44AE3" w:rsidRPr="004B7E44" w:rsidRDefault="00C44AE3" w:rsidP="00C44AE3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B27F9E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E3"/>
    <w:rsid w:val="00001DAF"/>
    <w:rsid w:val="00057C09"/>
    <w:rsid w:val="00293B83"/>
    <w:rsid w:val="004025D8"/>
    <w:rsid w:val="004B4E79"/>
    <w:rsid w:val="004B7E44"/>
    <w:rsid w:val="004D5252"/>
    <w:rsid w:val="004F2B86"/>
    <w:rsid w:val="005A718F"/>
    <w:rsid w:val="006A3CE7"/>
    <w:rsid w:val="00740EEA"/>
    <w:rsid w:val="00744A1B"/>
    <w:rsid w:val="007516CF"/>
    <w:rsid w:val="00756018"/>
    <w:rsid w:val="008671CC"/>
    <w:rsid w:val="008B33BC"/>
    <w:rsid w:val="009120E9"/>
    <w:rsid w:val="00945900"/>
    <w:rsid w:val="009C396C"/>
    <w:rsid w:val="00B27F9E"/>
    <w:rsid w:val="00B572B4"/>
    <w:rsid w:val="00BE2A46"/>
    <w:rsid w:val="00C03E53"/>
    <w:rsid w:val="00C15D0E"/>
    <w:rsid w:val="00C44AE3"/>
    <w:rsid w:val="00D8077F"/>
    <w:rsid w:val="00DB26A7"/>
    <w:rsid w:val="00DE4DBB"/>
    <w:rsid w:val="00E76CAD"/>
    <w:rsid w:val="00E94B5F"/>
    <w:rsid w:val="00F149B7"/>
    <w:rsid w:val="00FD3D4C"/>
    <w:rsid w:val="00F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B7734"/>
  <w15:chartTrackingRefBased/>
  <w15:docId w15:val="{99D65E55-AA03-42C4-A4C5-EAA2105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C4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C44A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9DAB9EC6C341F08252B17E8969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D7C2-B0F9-4640-86C2-77B2360D9C74}"/>
      </w:docPartPr>
      <w:docPartBody>
        <w:p w:rsidR="00362B06" w:rsidRDefault="00FF79BD">
          <w:pPr>
            <w:pStyle w:val="229DAB9EC6C341F08252B17E89695D70"/>
          </w:pPr>
          <w:r>
            <w:t>Company Name</w:t>
          </w:r>
        </w:p>
      </w:docPartBody>
    </w:docPart>
    <w:docPart>
      <w:docPartPr>
        <w:name w:val="4438BFDD6E2F45318A1CC7043E081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857BC-58BF-4561-B85E-A2F39AB3A90B}"/>
      </w:docPartPr>
      <w:docPartBody>
        <w:p w:rsidR="00362B06" w:rsidRDefault="00FF79BD">
          <w:pPr>
            <w:pStyle w:val="4438BFDD6E2F45318A1CC7043E0819A2"/>
          </w:pPr>
          <w:r>
            <w:t>Marketing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BD"/>
    <w:rsid w:val="00362B06"/>
    <w:rsid w:val="00374A2B"/>
    <w:rsid w:val="00510D9E"/>
    <w:rsid w:val="00C66788"/>
    <w:rsid w:val="00E35221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9DAB9EC6C341F08252B17E89695D70">
    <w:name w:val="229DAB9EC6C341F08252B17E89695D70"/>
  </w:style>
  <w:style w:type="paragraph" w:customStyle="1" w:styleId="4438BFDD6E2F45318A1CC7043E0819A2">
    <w:name w:val="4438BFDD6E2F45318A1CC7043E0819A2"/>
  </w:style>
  <w:style w:type="paragraph" w:customStyle="1" w:styleId="35E65B1A2EF94E83AB3D6A707C4776A3">
    <w:name w:val="35E65B1A2EF94E83AB3D6A707C4776A3"/>
  </w:style>
  <w:style w:type="paragraph" w:customStyle="1" w:styleId="879AA11F2E7543E690D297C513D5EFAE">
    <w:name w:val="879AA11F2E7543E690D297C513D5EFAE"/>
  </w:style>
  <w:style w:type="paragraph" w:customStyle="1" w:styleId="D7DEC89EB3584021B68637501995306D">
    <w:name w:val="D7DEC89EB3584021B68637501995306D"/>
  </w:style>
  <w:style w:type="paragraph" w:customStyle="1" w:styleId="ABA3F259525B4EC3816BB7038FCD4F23">
    <w:name w:val="ABA3F259525B4EC3816BB7038FCD4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2</TotalTime>
  <Pages>8</Pages>
  <Words>264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2019-11-24T16:43:00Z</dcterms:created>
  <dcterms:modified xsi:type="dcterms:W3CDTF">2019-11-29T17:54:00Z</dcterms:modified>
</cp:coreProperties>
</file>