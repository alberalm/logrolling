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1E277850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52CFDA3F" w:rsidR="00C25E72" w:rsidRPr="00895D07" w:rsidRDefault="00EE415B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EE415B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Representa un favor solicitado por un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52CFDA3F" w:rsidR="00C25E72" w:rsidRPr="00895D07" w:rsidRDefault="00EE415B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EE415B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Representa un favor solicitado por un usuario.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483028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FAVOR</w:t>
      </w:r>
    </w:p>
    <w:tbl>
      <w:tblPr>
        <w:tblStyle w:val="Tablaconcuadrcula4-nfasis1"/>
        <w:tblpPr w:leftFromText="141" w:rightFromText="141" w:vertAnchor="page" w:horzAnchor="margin" w:tblpY="5206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AC2494" w14:paraId="0CAA2C6C" w14:textId="77777777" w:rsidTr="00AC2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14A82D22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bookmarkStart w:id="0" w:name="_GoBack"/>
            <w:bookmarkEnd w:id="0"/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12D83D09" w14:textId="77777777" w:rsidR="00AC2494" w:rsidRPr="0061520A" w:rsidRDefault="00AC2494" w:rsidP="00AC2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Favor</w:t>
            </w:r>
          </w:p>
        </w:tc>
      </w:tr>
      <w:tr w:rsidR="00AC2494" w14:paraId="754D7F32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776D228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24694374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AC2494" w14:paraId="065B04FC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39159B00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CE80FF7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DB93CB7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AC2494" w14:paraId="7C7A61D4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CDAFC7A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creator</w:t>
            </w:r>
          </w:p>
        </w:tc>
        <w:tc>
          <w:tcPr>
            <w:tcW w:w="4820" w:type="dxa"/>
            <w:vAlign w:val="center"/>
          </w:tcPr>
          <w:p w14:paraId="2814D8B8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Usuario que ha creado el favor</w:t>
            </w:r>
          </w:p>
        </w:tc>
        <w:tc>
          <w:tcPr>
            <w:tcW w:w="2792" w:type="dxa"/>
            <w:vAlign w:val="center"/>
          </w:tcPr>
          <w:p w14:paraId="42CAE32F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  <w:tr w:rsidR="00AC2494" w14:paraId="57603EA6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E080776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bounty</w:t>
            </w:r>
          </w:p>
        </w:tc>
        <w:tc>
          <w:tcPr>
            <w:tcW w:w="4820" w:type="dxa"/>
            <w:vAlign w:val="center"/>
          </w:tcPr>
          <w:p w14:paraId="1513270A" w14:textId="77777777" w:rsidR="00AC2494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Recompensa recibida por completarlo</w:t>
            </w:r>
          </w:p>
        </w:tc>
        <w:tc>
          <w:tcPr>
            <w:tcW w:w="2792" w:type="dxa"/>
            <w:vAlign w:val="center"/>
          </w:tcPr>
          <w:p w14:paraId="1ACD7723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070BEFC2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2504458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title</w:t>
            </w:r>
          </w:p>
        </w:tc>
        <w:tc>
          <w:tcPr>
            <w:tcW w:w="4820" w:type="dxa"/>
            <w:vAlign w:val="center"/>
          </w:tcPr>
          <w:p w14:paraId="7C5A95DE" w14:textId="77777777" w:rsidR="00AC2494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Título del favor</w:t>
            </w:r>
          </w:p>
        </w:tc>
        <w:tc>
          <w:tcPr>
            <w:tcW w:w="2792" w:type="dxa"/>
            <w:vAlign w:val="center"/>
          </w:tcPr>
          <w:p w14:paraId="3A3464CD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5FE2665F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FF98C70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4820" w:type="dxa"/>
            <w:vAlign w:val="center"/>
          </w:tcPr>
          <w:p w14:paraId="538D8FE9" w14:textId="77777777" w:rsidR="00AC2494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Descripción del favor</w:t>
            </w:r>
          </w:p>
        </w:tc>
        <w:tc>
          <w:tcPr>
            <w:tcW w:w="2792" w:type="dxa"/>
            <w:vAlign w:val="center"/>
          </w:tcPr>
          <w:p w14:paraId="78D6B4C8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75621A92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B7E4553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location</w:t>
            </w:r>
          </w:p>
        </w:tc>
        <w:tc>
          <w:tcPr>
            <w:tcW w:w="4820" w:type="dxa"/>
            <w:vAlign w:val="center"/>
          </w:tcPr>
          <w:p w14:paraId="06362978" w14:textId="77777777" w:rsidR="00AC2494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Posición del favor</w:t>
            </w:r>
          </w:p>
        </w:tc>
        <w:tc>
          <w:tcPr>
            <w:tcW w:w="2792" w:type="dxa"/>
            <w:vAlign w:val="center"/>
          </w:tcPr>
          <w:p w14:paraId="66E1896D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</w:p>
        </w:tc>
      </w:tr>
      <w:tr w:rsidR="00AC2494" w14:paraId="40B88ED8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FA25C88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dueTime</w:t>
            </w:r>
          </w:p>
        </w:tc>
        <w:tc>
          <w:tcPr>
            <w:tcW w:w="4820" w:type="dxa"/>
            <w:vAlign w:val="center"/>
          </w:tcPr>
          <w:p w14:paraId="22C4B33C" w14:textId="77777777" w:rsidR="00AC2494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Tiempo máximo para completar el favor</w:t>
            </w:r>
          </w:p>
        </w:tc>
        <w:tc>
          <w:tcPr>
            <w:tcW w:w="2792" w:type="dxa"/>
            <w:vAlign w:val="center"/>
          </w:tcPr>
          <w:p w14:paraId="6F1CD8DD" w14:textId="77777777" w:rsidR="00AC2494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60EA0D51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034CD85A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3614AD0B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23F4940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5E7E44DD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E0DB9F1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anunciar</w:t>
            </w:r>
          </w:p>
        </w:tc>
        <w:tc>
          <w:tcPr>
            <w:tcW w:w="4820" w:type="dxa"/>
            <w:vAlign w:val="center"/>
          </w:tcPr>
          <w:p w14:paraId="3FA2FA0A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favor es anunciado por una empresa</w:t>
            </w:r>
          </w:p>
        </w:tc>
        <w:tc>
          <w:tcPr>
            <w:tcW w:w="2792" w:type="dxa"/>
            <w:vAlign w:val="center"/>
          </w:tcPr>
          <w:p w14:paraId="6A5F20E8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EnterpriseUser</w:t>
            </w:r>
          </w:p>
        </w:tc>
      </w:tr>
      <w:tr w:rsidR="00AC2494" w14:paraId="204F365E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D24B14C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completar</w:t>
            </w:r>
          </w:p>
        </w:tc>
        <w:tc>
          <w:tcPr>
            <w:tcW w:w="4820" w:type="dxa"/>
            <w:vAlign w:val="center"/>
          </w:tcPr>
          <w:p w14:paraId="73B2705F" w14:textId="77777777" w:rsidR="00AC2494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favor es completado por un usuario</w:t>
            </w:r>
          </w:p>
        </w:tc>
        <w:tc>
          <w:tcPr>
            <w:tcW w:w="2792" w:type="dxa"/>
            <w:vAlign w:val="center"/>
          </w:tcPr>
          <w:p w14:paraId="1F8DDC75" w14:textId="77777777" w:rsidR="00AC2494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08EDE" w14:textId="77777777" w:rsidR="004C3D00" w:rsidRDefault="004C3D00" w:rsidP="004B7E44">
      <w:r>
        <w:separator/>
      </w:r>
    </w:p>
  </w:endnote>
  <w:endnote w:type="continuationSeparator" w:id="0">
    <w:p w14:paraId="23F839CF" w14:textId="77777777" w:rsidR="004C3D00" w:rsidRDefault="004C3D00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1C3B1" w14:textId="77777777" w:rsidR="004C3D00" w:rsidRDefault="004C3D00" w:rsidP="004B7E44">
      <w:r>
        <w:separator/>
      </w:r>
    </w:p>
  </w:footnote>
  <w:footnote w:type="continuationSeparator" w:id="0">
    <w:p w14:paraId="48A5427E" w14:textId="77777777" w:rsidR="004C3D00" w:rsidRDefault="004C3D00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3028"/>
    <w:rsid w:val="00485029"/>
    <w:rsid w:val="004A3C23"/>
    <w:rsid w:val="004B170C"/>
    <w:rsid w:val="004B7E44"/>
    <w:rsid w:val="004C3D00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36EFD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2254C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2494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1668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82C1B"/>
    <w:rsid w:val="00E94B5F"/>
    <w:rsid w:val="00EB125D"/>
    <w:rsid w:val="00EC1609"/>
    <w:rsid w:val="00EC4A1A"/>
    <w:rsid w:val="00ED3D2A"/>
    <w:rsid w:val="00EE06AD"/>
    <w:rsid w:val="00EE230B"/>
    <w:rsid w:val="00EE415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932DD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A327-30E4-4421-9992-EAEE5EDE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241</cp:revision>
  <cp:lastPrinted>2019-11-28T21:37:00Z</cp:lastPrinted>
  <dcterms:created xsi:type="dcterms:W3CDTF">2019-11-16T11:41:00Z</dcterms:created>
  <dcterms:modified xsi:type="dcterms:W3CDTF">2019-11-28T22:32:00Z</dcterms:modified>
</cp:coreProperties>
</file>