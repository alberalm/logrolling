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A616B1"/>
        </w:tc>
      </w:tr>
      <w:tr w:rsidR="004B7E44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A616B1">
            <w:pPr>
              <w:rPr>
                <w:noProof/>
              </w:rPr>
            </w:pPr>
          </w:p>
        </w:tc>
      </w:tr>
    </w:tbl>
    <w:p w:rsidR="00AC7700" w:rsidRDefault="00AC7700" w:rsidP="004B7E44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NEGOCIAR GROLLIES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J5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selecciona negociar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para proponer un cambio en la recompensa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Sistema, Base de datos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en la lista de favores y después selecciona negociar </w:t>
      </w:r>
      <w:proofErr w:type="spellStart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la recompensa propuesta por el realizador de favor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modificar la recompensa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entre la lista de favores</w:t>
      </w:r>
    </w:p>
    <w:p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negociar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grollies</w:t>
      </w:r>
      <w:proofErr w:type="spellEnd"/>
    </w:p>
    <w:p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propone nueva recompensa</w:t>
      </w:r>
    </w:p>
    <w:p w:rsidR="00D953E1" w:rsidRPr="00A616B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la nueva recompensa</w:t>
      </w:r>
    </w:p>
    <w:p w:rsidR="00D953E1" w:rsidRPr="00A616B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recompensa que había.</w:t>
      </w:r>
    </w:p>
    <w:p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la recompensa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4.1 Si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pedidor de favor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acepta la nueva recompensa el sistema lo notificará y no se modificará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datos.</w:t>
      </w:r>
    </w:p>
    <w:p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notificará y se volverá a la pantalla de búsqueda de favores</w:t>
      </w:r>
    </w:p>
    <w:p w:rsidR="00D953E1" w:rsidRDefault="00D953E1" w:rsidP="00D953E1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E-MAIL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J6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su e-mail.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antiguo y e-mail nuevo del usuario.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cambia su e-mail.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su e-mail.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su e-mail.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reescribe su contraseña.</w:t>
      </w:r>
    </w:p>
    <w:p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nuevo e-mal dos veces.</w:t>
      </w:r>
    </w:p>
    <w:p w:rsidR="00D953E1" w:rsidRPr="00A616B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el cambio del nuevo e-mail.</w:t>
      </w:r>
    </w:p>
    <w:p w:rsidR="00D953E1" w:rsidRPr="00A616B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el e-mail.</w:t>
      </w:r>
    </w:p>
    <w:p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e-mail.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su contraseña, aparecerá un mensaje de error con otro posible intento.</w:t>
      </w:r>
    </w:p>
    <w:p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3.2 Si los dos e-mails no coinciden entre sí no se podrá realizar el cambio.</w:t>
      </w:r>
    </w:p>
    <w:p w:rsidR="00D953E1" w:rsidRDefault="00D953E1" w:rsidP="00D953E1"/>
    <w:p w:rsidR="00D953E1" w:rsidRDefault="00D953E1" w:rsidP="00D953E1"/>
    <w:p w:rsidR="00D953E1" w:rsidRDefault="00D953E1" w:rsidP="00D953E1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IDIOMA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J7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el idioma.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idioma”.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idioma.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idioma.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idioma”.</w:t>
      </w:r>
    </w:p>
    <w:p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el idioma deseado entre los disponibles.</w:t>
      </w:r>
    </w:p>
    <w:p w:rsidR="00D953E1" w:rsidRPr="00A616B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el cambio de idioma.</w:t>
      </w:r>
    </w:p>
    <w:p w:rsidR="00D953E1" w:rsidRPr="00A616B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el idioma.</w:t>
      </w:r>
    </w:p>
    <w:p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idioma.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Pr="004B7E44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CONTRASEÑA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J8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la contraseña.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 antigua y contraseña nueva.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contraseña”.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contraseña.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contraseña.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contraseña”.</w:t>
      </w:r>
    </w:p>
    <w:p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anterior contraseña.</w:t>
      </w:r>
    </w:p>
    <w:p w:rsidR="00D953E1" w:rsidRPr="00A616B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nueva contraseña dos veces.</w:t>
      </w:r>
    </w:p>
    <w:p w:rsidR="00D953E1" w:rsidRPr="00A616B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contraseña.</w:t>
      </w:r>
    </w:p>
    <w:p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contraseña.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Pr="004B7E44" w:rsidRDefault="00D953E1" w:rsidP="00D953E1"/>
    <w:p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su anterior contraseña, aparecerá un mensaje de error con otro posible intento.</w:t>
      </w:r>
    </w:p>
    <w:p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3.2 Si las dos contraseñas no coinciden entre sí, no se podrá realizar el cambio.</w:t>
      </w:r>
    </w:p>
    <w:p w:rsidR="00D953E1" w:rsidRDefault="00D953E1" w:rsidP="00D953E1"/>
    <w:p w:rsidR="00D953E1" w:rsidRDefault="00D953E1" w:rsidP="00D953E1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FOTO DE PERFIL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J10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la foto de perfil.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 externa a la aplicación e imagen actual.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imagen”.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imagen.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imagen.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imagen”.</w:t>
      </w:r>
    </w:p>
    <w:p w:rsidR="00D953E1" w:rsidRPr="00FB313B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accede a la galería de su teléfono y selecciona una imagen.</w:t>
      </w:r>
    </w:p>
    <w:p w:rsidR="00D953E1" w:rsidRPr="00A616B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imagen.</w:t>
      </w:r>
    </w:p>
    <w:p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imagen.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LEER NORMAS DE USO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J12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leer las normas de uso.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Ninguna.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“leer normas de uso”.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Podrá leer las normas de uso.</w:t>
      </w:r>
    </w:p>
    <w:p w:rsidR="00D953E1" w:rsidRDefault="00D953E1" w:rsidP="00D953E1">
      <w:pPr>
        <w:spacing w:line="360" w:lineRule="auto"/>
        <w:ind w:left="-15" w:right="894" w:firstLine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podrá leer las normas de uso.</w:t>
      </w:r>
    </w:p>
    <w:p w:rsidR="00D953E1" w:rsidRDefault="00D953E1" w:rsidP="00D953E1">
      <w:pPr>
        <w:spacing w:line="360" w:lineRule="auto"/>
        <w:ind w:right="894"/>
        <w:rPr>
          <w:rFonts w:ascii="Times New Roman" w:hAnsi="Times New Roman"/>
          <w:b/>
          <w:bCs/>
          <w:color w:val="A4063E" w:themeColor="accent6"/>
          <w:sz w:val="40"/>
          <w:szCs w:val="26"/>
        </w:rPr>
      </w:pPr>
      <w:r w:rsidRPr="00FB313B">
        <w:rPr>
          <w:rFonts w:ascii="Times New Roman" w:hAnsi="Times New Roman"/>
          <w:b/>
          <w:bCs/>
          <w:color w:val="A4063E" w:themeColor="accent6"/>
          <w:sz w:val="40"/>
          <w:u w:val="single"/>
        </w:rPr>
        <w:t>Flujo principal</w:t>
      </w:r>
      <w:r w:rsidRPr="00FB313B">
        <w:rPr>
          <w:rFonts w:ascii="Times New Roman" w:hAnsi="Times New Roman"/>
          <w:b/>
          <w:bCs/>
          <w:color w:val="A4063E" w:themeColor="accent6"/>
          <w:sz w:val="40"/>
          <w:szCs w:val="26"/>
        </w:rPr>
        <w:t>:</w:t>
      </w:r>
    </w:p>
    <w:p w:rsidR="00D953E1" w:rsidRPr="00FB313B" w:rsidRDefault="00D953E1" w:rsidP="00D953E1">
      <w:pPr>
        <w:spacing w:line="360" w:lineRule="auto"/>
        <w:ind w:right="894"/>
        <w:rPr>
          <w:rFonts w:ascii="Times New Roman" w:hAnsi="Times New Roman"/>
          <w:b/>
          <w:bCs/>
          <w:color w:val="37393B" w:themeColor="text1" w:themeTint="D9"/>
          <w:sz w:val="40"/>
          <w:szCs w:val="26"/>
        </w:rPr>
      </w:pPr>
    </w:p>
    <w:p w:rsidR="00D953E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“leer normas de uso”.</w:t>
      </w:r>
    </w:p>
    <w:p w:rsidR="00D953E1" w:rsidRPr="00A616B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accede a las normas de uso.</w:t>
      </w: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Pr="004B7E44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Default="00D953E1" w:rsidP="00D953E1"/>
    <w:p w:rsidR="00D953E1" w:rsidRPr="00A616B1" w:rsidRDefault="00D953E1" w:rsidP="00D953E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CONECTAR CON FACEBOOK</w:t>
      </w:r>
    </w:p>
    <w:p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J13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conectar la aplicación con Facebook.</w:t>
      </w:r>
    </w:p>
    <w:p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y contraseña de Facebook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“conectar con Facebook”.</w:t>
      </w:r>
    </w:p>
    <w:p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conecta con Facebook.</w:t>
      </w:r>
    </w:p>
    <w:p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conecta con Facebook.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“conectar con Facebook”.</w:t>
      </w:r>
    </w:p>
    <w:p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e-mail y contraseña de Facebook para poder acceder.</w:t>
      </w:r>
    </w:p>
    <w:p w:rsidR="00D953E1" w:rsidRPr="00A616B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accede con Facebook.</w:t>
      </w:r>
    </w:p>
    <w:p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la conexión con Facebook.</w:t>
      </w:r>
    </w:p>
    <w:p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D953E1" w:rsidRPr="004B7E44" w:rsidRDefault="00D953E1" w:rsidP="00D953E1"/>
    <w:p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3.1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e-mail o contraseña, aparecerá un mensaje de error con otro posible intento.</w:t>
      </w:r>
    </w:p>
    <w:p w:rsidR="00D953E1" w:rsidRDefault="00D953E1" w:rsidP="004B7E44"/>
    <w:p w:rsidR="00D953E1" w:rsidRDefault="00D953E1" w:rsidP="004B7E44"/>
    <w:p w:rsidR="00D953E1" w:rsidRDefault="00D953E1" w:rsidP="004B7E44"/>
    <w:p w:rsidR="00D953E1" w:rsidRDefault="00D953E1" w:rsidP="004B7E44">
      <w:bookmarkStart w:id="0" w:name="_GoBack"/>
      <w:bookmarkEnd w:id="0"/>
    </w:p>
    <w:p w:rsidR="00AC7700" w:rsidRPr="00A616B1" w:rsidRDefault="00AC7700" w:rsidP="00AC7700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AE3817">
        <w:rPr>
          <w:rFonts w:ascii="Times New Roman" w:hAnsi="Times New Roman" w:cs="Times New Roman"/>
          <w:b/>
          <w:color w:val="A4063E" w:themeColor="accent6"/>
        </w:rPr>
        <w:t>Banear Usuario</w:t>
      </w:r>
    </w:p>
    <w:p w:rsidR="00AC7700" w:rsidRPr="00A616B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</w:t>
      </w:r>
      <w:r w:rsidR="00B801BE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o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urenza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 w:rsidR="00717E8D">
        <w:rPr>
          <w:rFonts w:ascii="Times New Roman" w:hAnsi="Times New Roman" w:cs="Times New Roman"/>
          <w:color w:val="37393B" w:themeColor="text1" w:themeTint="D9"/>
        </w:rPr>
        <w:t>13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AE3817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comete una infracción grave y es baneado.</w:t>
      </w:r>
    </w:p>
    <w:p w:rsidR="00AC7700" w:rsidRPr="00A616B1" w:rsidRDefault="00AC7700" w:rsidP="00AC7700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AE3817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</w:t>
      </w:r>
      <w:r w:rsidR="00A939F0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istrador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E381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A939F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Usuario.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:rsidR="00AC7700" w:rsidRPr="00096913" w:rsidRDefault="00AC7700" w:rsidP="00096913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 w:rsidR="00096913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="00096913"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 w:rsidR="00096913"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AC7700" w:rsidRPr="00A939F0" w:rsidRDefault="00AC7700" w:rsidP="00AC7700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bCs/>
          <w:color w:val="37393B" w:themeColor="text1" w:themeTint="D9"/>
        </w:rPr>
        <w:t>El usuario ha sido baneado con éxito.</w:t>
      </w:r>
    </w:p>
    <w:p w:rsidR="00AC7700" w:rsidRPr="00A616B1" w:rsidRDefault="00AC7700" w:rsidP="00AC7700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308F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27308F">
        <w:rPr>
          <w:color w:val="37393B" w:themeColor="text1" w:themeTint="D9"/>
          <w:sz w:val="26"/>
          <w:szCs w:val="26"/>
          <w:lang w:eastAsia="en-US"/>
        </w:rPr>
        <w:t>detecta una infracción de las normas de uso.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revisa si la infracción es grave o no</w:t>
      </w:r>
      <w:r w:rsidR="0027308F">
        <w:rPr>
          <w:color w:val="37393B" w:themeColor="text1" w:themeTint="D9"/>
          <w:sz w:val="26"/>
          <w:szCs w:val="26"/>
          <w:lang w:eastAsia="en-US"/>
        </w:rPr>
        <w:t>.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determina que es grave y decide banear.</w:t>
      </w:r>
    </w:p>
    <w:p w:rsidR="00AC7700" w:rsidRPr="00E75D6B" w:rsidRDefault="005E3F21" w:rsidP="00E75D6B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es baneado.</w:t>
      </w:r>
    </w:p>
    <w:p w:rsidR="00AC7700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AC7700" w:rsidRDefault="00E75D6B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</w:t>
      </w:r>
      <w:r w:rsidR="00AC770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infracción no es grave el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2E53C3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>pone un strike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 w:rsidR="002E53C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2E53C3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sea leve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AC7700" w:rsidRPr="00A616B1" w:rsidRDefault="00AC7700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867494" w:rsidRDefault="00AC7700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</w:t>
      </w:r>
      <w:r w:rsidR="00867494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la infracción no es grave el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867494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retira la disputa al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867494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</w:t>
      </w:r>
      <w:r w:rsidR="00867494">
        <w:rPr>
          <w:rFonts w:ascii="Times New Roman" w:eastAsia="Times New Roman" w:hAnsi="Times New Roman" w:cs="Times New Roman"/>
          <w:color w:val="auto"/>
          <w:sz w:val="26"/>
          <w:szCs w:val="26"/>
        </w:rPr>
        <w:t>fuese errónea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867494" w:rsidRDefault="00867494" w:rsidP="00867494">
      <w:pPr>
        <w:ind w:left="708"/>
      </w:pPr>
    </w:p>
    <w:p w:rsidR="00867494" w:rsidRDefault="00867494" w:rsidP="00867494">
      <w:pPr>
        <w:ind w:left="708"/>
      </w:pPr>
    </w:p>
    <w:p w:rsidR="00867494" w:rsidRDefault="00867494" w:rsidP="00867494">
      <w:pPr>
        <w:ind w:left="708"/>
      </w:pPr>
    </w:p>
    <w:p w:rsidR="008F1CB2" w:rsidRDefault="008F1CB2" w:rsidP="008F1CB2"/>
    <w:p w:rsidR="008F1CB2" w:rsidRPr="00A616B1" w:rsidRDefault="008F1CB2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Banear Usuario</w:t>
      </w:r>
    </w:p>
    <w:p w:rsidR="008F1CB2" w:rsidRPr="00A616B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</w:t>
      </w:r>
      <w:r>
        <w:rPr>
          <w:rFonts w:ascii="Times New Roman" w:hAnsi="Times New Roman" w:cs="Times New Roman"/>
          <w:color w:val="37393B" w:themeColor="text1" w:themeTint="D9"/>
        </w:rPr>
        <w:t>4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usuario comete una infracción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leve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se le pone un strike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8F1CB2" w:rsidRPr="00A616B1" w:rsidRDefault="008F1CB2" w:rsidP="008F1CB2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:rsidR="008F1CB2" w:rsidRPr="00096913" w:rsidRDefault="008F1CB2" w:rsidP="008F1CB2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:rsidR="008F1CB2" w:rsidRPr="00A616B1" w:rsidRDefault="008F1CB2" w:rsidP="008F1CB2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8F1CB2" w:rsidRPr="00A939F0" w:rsidRDefault="008F1CB2" w:rsidP="008F1CB2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Al usuario le colocan un strike </w:t>
      </w:r>
      <w:r>
        <w:rPr>
          <w:rFonts w:ascii="Times New Roman" w:hAnsi="Times New Roman" w:cs="Times New Roman"/>
          <w:bCs/>
          <w:color w:val="37393B" w:themeColor="text1" w:themeTint="D9"/>
        </w:rPr>
        <w:t>con éxito</w:t>
      </w:r>
      <w:r w:rsidR="00037A20">
        <w:rPr>
          <w:rFonts w:ascii="Times New Roman" w:hAnsi="Times New Roman" w:cs="Times New Roman"/>
          <w:bCs/>
          <w:color w:val="37393B" w:themeColor="text1" w:themeTint="D9"/>
        </w:rPr>
        <w:t xml:space="preserve"> en el caso de haber 3 se banea al usuario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:rsidR="008F1CB2" w:rsidRPr="00A616B1" w:rsidRDefault="008F1CB2" w:rsidP="008F1CB2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:rsidR="008F1CB2" w:rsidRPr="00CB0B5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8F1CB2" w:rsidRPr="00CB0B5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detecta una infracción de las normas de uso.</w:t>
      </w:r>
    </w:p>
    <w:p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revisa si la infracción es grave o no.</w:t>
      </w:r>
    </w:p>
    <w:p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determina que es </w:t>
      </w:r>
      <w:r w:rsidR="00037A20">
        <w:rPr>
          <w:color w:val="37393B" w:themeColor="text1" w:themeTint="D9"/>
          <w:sz w:val="26"/>
          <w:szCs w:val="26"/>
          <w:lang w:eastAsia="en-US"/>
        </w:rPr>
        <w:t>leve</w:t>
      </w:r>
      <w:r>
        <w:rPr>
          <w:color w:val="37393B" w:themeColor="text1" w:themeTint="D9"/>
          <w:sz w:val="26"/>
          <w:szCs w:val="26"/>
          <w:lang w:eastAsia="en-US"/>
        </w:rPr>
        <w:t xml:space="preserve"> y decide </w:t>
      </w:r>
      <w:r w:rsidR="00037A20">
        <w:rPr>
          <w:color w:val="37393B" w:themeColor="text1" w:themeTint="D9"/>
          <w:sz w:val="26"/>
          <w:szCs w:val="26"/>
          <w:lang w:eastAsia="en-US"/>
        </w:rPr>
        <w:t>poner un strike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8F1CB2" w:rsidRPr="00E75D6B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</w:t>
      </w:r>
      <w:r w:rsidR="00037A20">
        <w:rPr>
          <w:color w:val="37393B" w:themeColor="text1" w:themeTint="D9"/>
          <w:sz w:val="26"/>
          <w:szCs w:val="26"/>
          <w:lang w:eastAsia="en-US"/>
        </w:rPr>
        <w:t xml:space="preserve"> puesto un strike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8F1CB2" w:rsidRDefault="008F1CB2" w:rsidP="008F1CB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8F1CB2" w:rsidRPr="00A616B1" w:rsidRDefault="008F1CB2" w:rsidP="008F1CB2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8F1CB2" w:rsidRDefault="008F1CB2" w:rsidP="008F1CB2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</w:t>
      </w:r>
      <w:r w:rsidR="0091674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la infracción no es grave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retira la disputa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fuese errónea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91674C" w:rsidRPr="00CB0B51" w:rsidRDefault="0091674C" w:rsidP="0091674C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hay tres strikes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pone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en estado de baneo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91674C" w:rsidRPr="00A616B1" w:rsidRDefault="0091674C" w:rsidP="0091674C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Eliminar favor no adecuado.</w:t>
      </w:r>
    </w:p>
    <w:p w:rsidR="0091674C" w:rsidRPr="00A616B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</w:t>
      </w:r>
      <w:r w:rsidR="00A050B6">
        <w:rPr>
          <w:rFonts w:ascii="Times New Roman" w:hAnsi="Times New Roman" w:cs="Times New Roman"/>
          <w:color w:val="37393B" w:themeColor="text1" w:themeTint="D9"/>
        </w:rPr>
        <w:t>5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usuario </w:t>
      </w:r>
      <w:r w:rsidR="00A050B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publica un favor no adecuado y el sistema procede a tratarlo.</w:t>
      </w:r>
    </w:p>
    <w:p w:rsidR="0091674C" w:rsidRPr="00A616B1" w:rsidRDefault="0091674C" w:rsidP="0091674C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:rsidR="0091674C" w:rsidRPr="00096913" w:rsidRDefault="0091674C" w:rsidP="0091674C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:rsidR="0091674C" w:rsidRPr="00A616B1" w:rsidRDefault="0091674C" w:rsidP="0091674C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:rsidR="0091674C" w:rsidRPr="00A939F0" w:rsidRDefault="0091674C" w:rsidP="0091674C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D119D">
        <w:rPr>
          <w:rFonts w:ascii="Times New Roman" w:hAnsi="Times New Roman" w:cs="Times New Roman"/>
          <w:bCs/>
          <w:color w:val="37393B" w:themeColor="text1" w:themeTint="D9"/>
        </w:rPr>
        <w:t xml:space="preserve">Se confirma que </w:t>
      </w:r>
      <w:r w:rsidR="003B41A6">
        <w:rPr>
          <w:rFonts w:ascii="Times New Roman" w:hAnsi="Times New Roman" w:cs="Times New Roman"/>
          <w:bCs/>
          <w:color w:val="37393B" w:themeColor="text1" w:themeTint="D9"/>
        </w:rPr>
        <w:t>la infracción es grave y se borra.</w:t>
      </w:r>
    </w:p>
    <w:p w:rsidR="0091674C" w:rsidRPr="00A616B1" w:rsidRDefault="0091674C" w:rsidP="003B41A6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</w:t>
      </w:r>
      <w:r w:rsidR="003B41A6">
        <w:rPr>
          <w:rFonts w:ascii="Times New Roman" w:hAnsi="Times New Roman" w:cs="Times New Roman"/>
          <w:color w:val="37393B" w:themeColor="text1" w:themeTint="D9"/>
        </w:rPr>
        <w:t xml:space="preserve"> y se reinstaura el favor.</w:t>
      </w:r>
    </w:p>
    <w:p w:rsidR="0091674C" w:rsidRPr="00CB0B5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91674C" w:rsidRPr="00CB0B5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91674C" w:rsidRDefault="0091674C" w:rsidP="0091674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3B41A6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3B41A6">
        <w:rPr>
          <w:color w:val="37393B" w:themeColor="text1" w:themeTint="D9"/>
          <w:sz w:val="26"/>
          <w:szCs w:val="26"/>
          <w:lang w:eastAsia="en-US"/>
        </w:rPr>
        <w:t>confirma que el usuario cometió una infracción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BA1F4B" w:rsidRPr="00BA1F4B" w:rsidRDefault="00BA1F4B" w:rsidP="00BA1F4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>
        <w:rPr>
          <w:color w:val="37393B" w:themeColor="text1" w:themeTint="D9"/>
          <w:sz w:val="26"/>
          <w:szCs w:val="26"/>
          <w:lang w:eastAsia="en-US"/>
        </w:rPr>
        <w:t xml:space="preserve"> coloca strike o baneo.</w:t>
      </w:r>
    </w:p>
    <w:p w:rsidR="0091674C" w:rsidRDefault="0091674C" w:rsidP="0091674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3B41A6">
        <w:rPr>
          <w:color w:val="37393B" w:themeColor="text1" w:themeTint="D9"/>
          <w:sz w:val="26"/>
          <w:szCs w:val="26"/>
          <w:lang w:eastAsia="en-US"/>
        </w:rPr>
        <w:t>borra el favor no adecuado.</w:t>
      </w:r>
    </w:p>
    <w:p w:rsidR="0091674C" w:rsidRPr="00544932" w:rsidRDefault="0091674C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91674C" w:rsidRDefault="0091674C" w:rsidP="008F1CB2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:rsidR="00717E8D" w:rsidRPr="008F1CB2" w:rsidRDefault="00717E8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sectPr w:rsidR="00717E8D" w:rsidRPr="008F1CB2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ECD" w:rsidRDefault="004E7ECD" w:rsidP="004B7E44">
      <w:r>
        <w:separator/>
      </w:r>
    </w:p>
  </w:endnote>
  <w:endnote w:type="continuationSeparator" w:id="0">
    <w:p w:rsidR="004E7ECD" w:rsidRDefault="004E7EC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717E8D" w:rsidP="004B7E44">
        <w:pPr>
          <w:pStyle w:val="Piedepgina"/>
        </w:pPr>
        <w:r>
          <w:t>www.companywebsit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ECD" w:rsidRDefault="004E7ECD" w:rsidP="004B7E44">
      <w:r>
        <w:separator/>
      </w:r>
    </w:p>
  </w:footnote>
  <w:footnote w:type="continuationSeparator" w:id="0">
    <w:p w:rsidR="004E7ECD" w:rsidRDefault="004E7EC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41A85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6B1" w:rsidRDefault="00A616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6B1" w:rsidRPr="004B7E44" w:rsidRDefault="00A616B1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A616B1" w:rsidRPr="004B7E44" w:rsidRDefault="00A616B1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541A85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9088A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05A06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C0CA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9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B1"/>
    <w:rsid w:val="00037A20"/>
    <w:rsid w:val="00096913"/>
    <w:rsid w:val="0027308F"/>
    <w:rsid w:val="00274C1D"/>
    <w:rsid w:val="00293B83"/>
    <w:rsid w:val="002E53C3"/>
    <w:rsid w:val="003B41A6"/>
    <w:rsid w:val="003E4E2E"/>
    <w:rsid w:val="004160A8"/>
    <w:rsid w:val="00465DE3"/>
    <w:rsid w:val="0047279C"/>
    <w:rsid w:val="004B7E44"/>
    <w:rsid w:val="004D5252"/>
    <w:rsid w:val="004E7ECD"/>
    <w:rsid w:val="004F1450"/>
    <w:rsid w:val="004F2B86"/>
    <w:rsid w:val="00541A85"/>
    <w:rsid w:val="00544932"/>
    <w:rsid w:val="005A718F"/>
    <w:rsid w:val="005E3F21"/>
    <w:rsid w:val="006A3CE7"/>
    <w:rsid w:val="00717E8D"/>
    <w:rsid w:val="007516CF"/>
    <w:rsid w:val="007917EB"/>
    <w:rsid w:val="007D32A7"/>
    <w:rsid w:val="00867494"/>
    <w:rsid w:val="008B33BC"/>
    <w:rsid w:val="008F1CB2"/>
    <w:rsid w:val="009120E9"/>
    <w:rsid w:val="0091674C"/>
    <w:rsid w:val="00945900"/>
    <w:rsid w:val="009C396C"/>
    <w:rsid w:val="00A050B6"/>
    <w:rsid w:val="00A25825"/>
    <w:rsid w:val="00A616B1"/>
    <w:rsid w:val="00A939F0"/>
    <w:rsid w:val="00AC7700"/>
    <w:rsid w:val="00AE3817"/>
    <w:rsid w:val="00B523B4"/>
    <w:rsid w:val="00B572B4"/>
    <w:rsid w:val="00B801BE"/>
    <w:rsid w:val="00BA1F4B"/>
    <w:rsid w:val="00C15D0E"/>
    <w:rsid w:val="00C21086"/>
    <w:rsid w:val="00CB0B51"/>
    <w:rsid w:val="00CD119D"/>
    <w:rsid w:val="00D953E1"/>
    <w:rsid w:val="00DB26A7"/>
    <w:rsid w:val="00DF22BD"/>
    <w:rsid w:val="00DF3681"/>
    <w:rsid w:val="00E75D6B"/>
    <w:rsid w:val="00E76CAD"/>
    <w:rsid w:val="00E91FB6"/>
    <w:rsid w:val="00E94B5F"/>
    <w:rsid w:val="00F008DE"/>
    <w:rsid w:val="00F149B7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528DA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94</TotalTime>
  <Pages>10</Pages>
  <Words>1440</Words>
  <Characters>7924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 Mourenza</cp:lastModifiedBy>
  <cp:revision>4</cp:revision>
  <dcterms:created xsi:type="dcterms:W3CDTF">2019-11-23T12:52:00Z</dcterms:created>
  <dcterms:modified xsi:type="dcterms:W3CDTF">2019-11-23T14:26:00Z</dcterms:modified>
</cp:coreProperties>
</file>