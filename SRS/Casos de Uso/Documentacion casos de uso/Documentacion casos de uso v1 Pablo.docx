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7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"/>
      </w:tblGrid>
      <w:tr w:rsidR="004B7E44" w:rsidTr="00A616B1">
        <w:trPr>
          <w:trHeight w:val="451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A616B1"/>
        </w:tc>
      </w:tr>
      <w:tr w:rsidR="004B7E44" w:rsidTr="00A616B1">
        <w:trPr>
          <w:trHeight w:val="679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A616B1">
            <w:pPr>
              <w:rPr>
                <w:noProof/>
              </w:rPr>
            </w:pPr>
          </w:p>
        </w:tc>
      </w:tr>
    </w:tbl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rPr>
          <w:rFonts w:ascii="Times New Roman" w:hAnsi="Times New Roman" w:cs="Times New Roman"/>
        </w:rPr>
      </w:pPr>
    </w:p>
    <w:p w:rsidR="00A616B1" w:rsidRPr="00A616B1" w:rsidRDefault="00A616B1" w:rsidP="00A616B1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 xml:space="preserve">Caso de uso: </w:t>
      </w:r>
      <w:r w:rsidRPr="00A616B1">
        <w:rPr>
          <w:rFonts w:ascii="Times New Roman" w:hAnsi="Times New Roman" w:cs="Times New Roman"/>
          <w:b/>
          <w:color w:val="A4063E" w:themeColor="accent6"/>
        </w:rPr>
        <w:t>GESTIONAR ALMACÉN DE DATOS</w:t>
      </w:r>
    </w:p>
    <w:p w:rsidR="00A616B1" w:rsidRPr="00A616B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Pr="00A616B1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Pablo Torre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Pr="00A616B1">
        <w:rPr>
          <w:rFonts w:ascii="Times New Roman" w:hAnsi="Times New Roman" w:cs="Times New Roman"/>
          <w:color w:val="37393B" w:themeColor="text1" w:themeTint="D9"/>
        </w:rPr>
        <w:t>J1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Tratar con los cambios en los datos del sistema</w:t>
      </w:r>
    </w:p>
    <w:p w:rsidR="00A616B1" w:rsidRPr="00A616B1" w:rsidRDefault="00A616B1" w:rsidP="00CB0B51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Pr="00A616B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Sistema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Administrador, Usuario</w:t>
      </w:r>
    </w:p>
    <w:p w:rsidR="00A616B1" w:rsidRPr="00A616B1" w:rsidRDefault="00A616B1" w:rsidP="00CB0B51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Todos los cambios efectuados por el usuario/administrador que deben ser registrados además de toda la información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almacenada previamente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A616B1" w:rsidRPr="00A616B1" w:rsidRDefault="00A616B1" w:rsidP="00CB0B51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usuario solicita ver la Localización del Producto en el Plano</w:t>
      </w:r>
      <w:r w:rsidRPr="00A616B1">
        <w:rPr>
          <w:rFonts w:ascii="Times New Roman" w:hAnsi="Times New Roman" w:cs="Times New Roman"/>
          <w:color w:val="37393B" w:themeColor="text1" w:themeTint="D9"/>
          <w:sz w:val="20"/>
        </w:rPr>
        <w:t>.</w:t>
      </w:r>
    </w:p>
    <w:p w:rsidR="00A616B1" w:rsidRPr="00A616B1" w:rsidRDefault="00A616B1" w:rsidP="00CB0B51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A616B1" w:rsidRPr="00A616B1" w:rsidRDefault="00A616B1" w:rsidP="00CB0B51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guarda el cambio en la base de datos.</w:t>
      </w:r>
    </w:p>
    <w:p w:rsidR="00A616B1" w:rsidRPr="00A616B1" w:rsidRDefault="00A616B1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efectuar el cambio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CB0B5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="00CB0B51"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616B1" w:rsidRPr="00CB0B51" w:rsidRDefault="00A616B1" w:rsidP="00A616B1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616B1" w:rsidRP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realiza uno de los siguientes cambios en la aplicación: añadir/eliminar usuario, … HACER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accede a la base de datos y la modifica.</w:t>
      </w:r>
    </w:p>
    <w:p w:rsidR="00A616B1" w:rsidRPr="00A616B1" w:rsidRDefault="00A616B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>El</w:t>
      </w:r>
      <w:r w:rsidRP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 w:rsidR="00CB0B51">
        <w:rPr>
          <w:color w:val="37393B" w:themeColor="text1" w:themeTint="D9"/>
          <w:sz w:val="26"/>
          <w:szCs w:val="26"/>
          <w:lang w:eastAsia="en-US"/>
        </w:rPr>
        <w:t>muestra una notificación con el cambio efectuado</w:t>
      </w:r>
    </w:p>
    <w:p w:rsidR="00A616B1" w:rsidRDefault="00CB0B51" w:rsidP="00A616B1">
      <w:pPr>
        <w:pStyle w:val="Prrafodelista"/>
        <w:numPr>
          <w:ilvl w:val="0"/>
          <w:numId w:val="1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vuelve a la pantalla previa a este caso de uso</w:t>
      </w:r>
    </w:p>
    <w:p w:rsidR="00CB0B51" w:rsidRPr="00A616B1" w:rsidRDefault="00CB0B51" w:rsidP="00CB0B51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A616B1" w:rsidRDefault="00A616B1" w:rsidP="00A616B1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Flujos secundarios</w:t>
      </w:r>
      <w:r w:rsidR="00CB0B51" w:rsidRPr="00CB0B51">
        <w:rPr>
          <w:rFonts w:ascii="Times New Roman" w:hAnsi="Times New Roman"/>
          <w:color w:val="A4063E" w:themeColor="accent6"/>
          <w:sz w:val="40"/>
          <w:u w:val="single"/>
        </w:rPr>
        <w:t>:</w:t>
      </w: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 </w:t>
      </w:r>
    </w:p>
    <w:p w:rsidR="00CB0B51" w:rsidRPr="00CB0B51" w:rsidRDefault="00CB0B51" w:rsidP="00A616B1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CB0B5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2.1 Si no se puede modificar la base de datos se notifica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y se salta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rá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punto 4 del flujo principal.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(Por </w:t>
      </w:r>
      <w:r w:rsidR="00274C1D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ejemplo,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si no se pone toda la información necesaria para añadir un usuario)</w:t>
      </w:r>
    </w:p>
    <w:p w:rsidR="00CB0B51" w:rsidRPr="00A616B1" w:rsidRDefault="00CB0B51" w:rsidP="00CB0B51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A616B1" w:rsidRPr="00A616B1" w:rsidRDefault="007D32A7" w:rsidP="00A616B1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2.2</w:t>
      </w:r>
      <w:r w:rsidR="00CB0B5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 no es posible la comunicación entre el sistema y la base de datos se notificará y se saltará al punto 4 del flujo principal.</w:t>
      </w:r>
    </w:p>
    <w:p w:rsidR="007D32A7" w:rsidRDefault="004B7E44" w:rsidP="00A616B1">
      <w:r>
        <w:br w:type="page"/>
      </w: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65DE3">
        <w:rPr>
          <w:rFonts w:ascii="Times New Roman" w:hAnsi="Times New Roman" w:cs="Times New Roman"/>
          <w:b/>
          <w:color w:val="A4063E" w:themeColor="accent6"/>
        </w:rPr>
        <w:t>BUSCAR UN FAVOR</w:t>
      </w:r>
      <w:r w:rsidR="004F1450">
        <w:rPr>
          <w:rFonts w:ascii="Times New Roman" w:hAnsi="Times New Roman" w:cs="Times New Roman"/>
          <w:b/>
          <w:color w:val="A4063E" w:themeColor="accent6"/>
        </w:rPr>
        <w:t xml:space="preserve"> CON FILTRO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Pedro Palacios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65DE3">
        <w:rPr>
          <w:rFonts w:ascii="Times New Roman" w:hAnsi="Times New Roman" w:cs="Times New Roman"/>
          <w:color w:val="37393B" w:themeColor="text1" w:themeTint="D9"/>
        </w:rPr>
        <w:t>J2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465DE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Buscar entre la lista de favores publicados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65DE3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Base de datos, Pedidor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65DE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La información almacenada de todos los favores que están disponibles en ese instante.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465DE3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usuario se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encuentra en la pantalla de inicio de la aplicación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muestran todos los favores posibles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4F145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error. Se posibilita realizar una nueva búsqueda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la opción </w:t>
      </w:r>
      <w:r w:rsidR="0047279C">
        <w:rPr>
          <w:color w:val="37393B" w:themeColor="text1" w:themeTint="D9"/>
          <w:sz w:val="26"/>
          <w:szCs w:val="26"/>
          <w:lang w:eastAsia="en-US"/>
        </w:rPr>
        <w:t>buscar un favor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la pantalla de búsqueda con filtro.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introduce una recompensa mínima en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grolis</w:t>
      </w:r>
      <w:proofErr w:type="spellEnd"/>
      <w:r>
        <w:rPr>
          <w:color w:val="37393B" w:themeColor="text1" w:themeTint="D9"/>
          <w:sz w:val="26"/>
          <w:szCs w:val="26"/>
          <w:lang w:eastAsia="en-US"/>
        </w:rPr>
        <w:t xml:space="preserve"> (opcional).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decide buscar por localización y selecciona una distancia máxima (opcional).</w:t>
      </w:r>
    </w:p>
    <w:p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274C1D">
        <w:rPr>
          <w:color w:val="A4063E" w:themeColor="accent6"/>
          <w:sz w:val="26"/>
          <w:szCs w:val="26"/>
          <w:u w:val="single"/>
          <w:lang w:eastAsia="en-US"/>
        </w:rPr>
        <w:t>realizador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 xml:space="preserve"> de favor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lanza la búsqueda.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los favores de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="0047279C"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que verifican los filtros introducidos.</w:t>
      </w:r>
    </w:p>
    <w:p w:rsidR="004F1450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La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47279C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devuelve el resultado de esta selección.</w:t>
      </w:r>
    </w:p>
    <w:p w:rsidR="004F1450" w:rsidRPr="00A616B1" w:rsidRDefault="004F1450" w:rsidP="007D32A7">
      <w:pPr>
        <w:pStyle w:val="Prrafodelista"/>
        <w:numPr>
          <w:ilvl w:val="0"/>
          <w:numId w:val="3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47279C" w:rsidRPr="0047279C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="0047279C">
        <w:rPr>
          <w:color w:val="37393B" w:themeColor="text1" w:themeTint="D9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muestra por pantalla los favores seleccionados.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Pr="0047279C" w:rsidRDefault="0047279C" w:rsidP="007D32A7">
      <w:pPr>
        <w:ind w:left="718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6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Pr="0047279C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y la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 xml:space="preserve">base de datos 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>se le avisa al usuario de que el servicio no está disponible en ese momento.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Default="0047279C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lastRenderedPageBreak/>
        <w:t>8.1</w:t>
      </w:r>
      <w:r w:rsidR="007D32A7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En el caso en que la búsqueda no obtenga resultados se notifica al 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usuario</w:t>
      </w:r>
      <w:r w:rsidRPr="0047279C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y se le da la opción de modificar filtros de búsqueda</w:t>
      </w: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7D32A7" w:rsidRDefault="007D32A7" w:rsidP="00A616B1">
      <w:pPr>
        <w:rPr>
          <w:rFonts w:ascii="Times New Roman" w:hAnsi="Times New Roman" w:cs="Times New Roman"/>
          <w:sz w:val="26"/>
          <w:szCs w:val="26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47279C" w:rsidRDefault="0047279C" w:rsidP="007D32A7">
      <w:pPr>
        <w:ind w:left="-5"/>
        <w:rPr>
          <w:rFonts w:ascii="Times New Roman" w:hAnsi="Times New Roman" w:cs="Times New Roman"/>
          <w:b/>
          <w:color w:val="A4063E" w:themeColor="accent6"/>
          <w:sz w:val="32"/>
          <w:u w:val="single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47279C">
        <w:rPr>
          <w:rFonts w:ascii="Times New Roman" w:hAnsi="Times New Roman" w:cs="Times New Roman"/>
          <w:b/>
          <w:color w:val="A4063E" w:themeColor="accent6"/>
        </w:rPr>
        <w:t>SELECCIONAR FAVOR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47279C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Alberto Almagro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47279C">
        <w:rPr>
          <w:rFonts w:ascii="Times New Roman" w:hAnsi="Times New Roman" w:cs="Times New Roman"/>
          <w:color w:val="37393B" w:themeColor="text1" w:themeTint="D9"/>
        </w:rPr>
        <w:t>J3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47279C" w:rsidP="0047279C">
      <w:pPr>
        <w:spacing w:line="360" w:lineRule="auto"/>
        <w:ind w:left="71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de los que aparecen en pantalla para acceder </w:t>
      </w:r>
      <w:r w:rsidR="00FD3163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a más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información sobre esta. 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47279C">
        <w:rPr>
          <w:rFonts w:ascii="Times New Roman" w:hAnsi="Times New Roman"/>
          <w:b w:val="0"/>
          <w:color w:val="auto"/>
          <w:sz w:val="26"/>
          <w:szCs w:val="26"/>
        </w:rPr>
        <w:t>Realizador</w:t>
      </w:r>
      <w:r w:rsidR="0047279C" w:rsidRPr="0047279C">
        <w:rPr>
          <w:rFonts w:ascii="Times New Roman" w:hAnsi="Times New Roman"/>
          <w:b w:val="0"/>
          <w:color w:val="auto"/>
          <w:sz w:val="26"/>
          <w:szCs w:val="26"/>
        </w:rPr>
        <w:t xml:space="preserve">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Base de datos,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Sistema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Información mostrada por pantalla por </w:t>
      </w:r>
      <w:r w:rsidR="0047279C" w:rsidRPr="0047279C">
        <w:rPr>
          <w:rFonts w:ascii="Times New Roman" w:eastAsia="Times New Roman" w:hAnsi="Times New Roman" w:cs="Times New Roman"/>
          <w:i/>
          <w:color w:val="37393B" w:themeColor="text1" w:themeTint="D9"/>
          <w:sz w:val="26"/>
          <w:szCs w:val="26"/>
        </w:rPr>
        <w:t>buscar discoteca</w:t>
      </w:r>
      <w:r w:rsidR="0047279C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. La información almacenada de todas las discotecas en la base de datos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FD3163" w:rsidRDefault="00FD3163" w:rsidP="007D32A7">
      <w:pPr>
        <w:spacing w:line="360" w:lineRule="auto"/>
        <w:ind w:left="708" w:right="1966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ha utilizado </w:t>
      </w:r>
      <w:r w:rsidRPr="00FD3163">
        <w:rPr>
          <w:rFonts w:ascii="Times New Roman" w:eastAsia="Times New Roman" w:hAnsi="Times New Roman" w:cs="Times New Roman"/>
          <w:i/>
          <w:color w:val="auto"/>
          <w:sz w:val="26"/>
          <w:szCs w:val="26"/>
        </w:rPr>
        <w:t>buscar favor</w:t>
      </w:r>
      <w:r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con éxito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Pr="00A616B1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accede al perfil con la información del favor seleccionado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 al cargar el favor seleccionado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7D32A7" w:rsidRPr="00A616B1" w:rsidRDefault="00FD3163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FD3163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mostrado en pantalla.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pide a la base de datos la información del favor.</w:t>
      </w:r>
    </w:p>
    <w:p w:rsidR="007D32A7" w:rsidRPr="00A616B1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devuelve la información del favor solicitado</w:t>
      </w:r>
    </w:p>
    <w:p w:rsidR="007D32A7" w:rsidRDefault="007D32A7" w:rsidP="007D32A7">
      <w:pPr>
        <w:pStyle w:val="Prrafodelista"/>
        <w:numPr>
          <w:ilvl w:val="0"/>
          <w:numId w:val="4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FD3163" w:rsidRPr="00FD3163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FD3163">
        <w:rPr>
          <w:color w:val="A4063E" w:themeColor="accent6"/>
          <w:sz w:val="26"/>
          <w:szCs w:val="26"/>
          <w:lang w:eastAsia="en-US"/>
        </w:rPr>
        <w:t xml:space="preserve"> </w:t>
      </w:r>
      <w:r w:rsidR="00FD3163">
        <w:rPr>
          <w:color w:val="37393B" w:themeColor="text1" w:themeTint="D9"/>
          <w:sz w:val="26"/>
          <w:szCs w:val="26"/>
          <w:lang w:eastAsia="en-US"/>
        </w:rPr>
        <w:t>muestra en pantalla la información de la discoteca seleccionada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Pr="00FD3163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Si no es posible la comunicación entre el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avisa al </w:t>
      </w:r>
      <w:r w:rsid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realizador de favor</w:t>
      </w:r>
      <w:r w:rsidR="00FD3163" w:rsidRPr="00FD3163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 w:rsidR="00FD3163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de que el servicio no está disponible en ese momento.</w:t>
      </w:r>
    </w:p>
    <w:p w:rsidR="007D32A7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FD3163" w:rsidRDefault="00FD3163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DF3681" w:rsidRDefault="00DF3681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 w:rsidR="00C21086">
        <w:rPr>
          <w:rFonts w:ascii="Times New Roman" w:hAnsi="Times New Roman" w:cs="Times New Roman"/>
          <w:b/>
          <w:color w:val="A4063E" w:themeColor="accent6"/>
        </w:rPr>
        <w:t>CHATEAR CON PEDIDOR DE FAVOR</w:t>
      </w:r>
    </w:p>
    <w:p w:rsidR="007D32A7" w:rsidRPr="00A616B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Juan Carlos Llamas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 w:rsidR="00C21086">
        <w:rPr>
          <w:rFonts w:ascii="Times New Roman" w:hAnsi="Times New Roman" w:cs="Times New Roman"/>
          <w:color w:val="37393B" w:themeColor="text1" w:themeTint="D9"/>
        </w:rPr>
        <w:t>J4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 w:rsidR="00C21086">
        <w:rPr>
          <w:rFonts w:ascii="Times New Roman" w:hAnsi="Times New Roman" w:cs="Times New Roman"/>
          <w:color w:val="37393B" w:themeColor="text1" w:themeTint="D9"/>
          <w:sz w:val="26"/>
          <w:szCs w:val="26"/>
        </w:rPr>
        <w:t>El realizador de favor selecciona el chat para hablar sobre el favor en cuestión</w:t>
      </w:r>
    </w:p>
    <w:p w:rsidR="007D32A7" w:rsidRPr="00A616B1" w:rsidRDefault="007D32A7" w:rsidP="007D32A7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 w:rsidR="00C21086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, Base de datos</w:t>
      </w:r>
    </w:p>
    <w:p w:rsidR="007D32A7" w:rsidRPr="00A616B1" w:rsidRDefault="007D32A7" w:rsidP="007D32A7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7D32A7" w:rsidRPr="00A616B1" w:rsidRDefault="00C21086" w:rsidP="007D32A7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El realizador de favor selecciona un favor en la lista de favores y después selecciona chatear.</w:t>
      </w:r>
    </w:p>
    <w:p w:rsidR="007D32A7" w:rsidRPr="00A616B1" w:rsidRDefault="007D32A7" w:rsidP="007D32A7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Se abre el chat correctamente, permitiendo a ambos usuarios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hablar.</w:t>
      </w:r>
    </w:p>
    <w:p w:rsidR="007D32A7" w:rsidRPr="00A616B1" w:rsidRDefault="007D32A7" w:rsidP="007D32A7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</w:t>
      </w:r>
      <w:r w:rsidR="00C21086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 podido abrir chat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C7700" w:rsidRDefault="00AC7700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realizador de favor selecciona un favor entre la lista de favores</w:t>
      </w:r>
    </w:p>
    <w:p w:rsidR="007D32A7" w:rsidRPr="00A616B1" w:rsidRDefault="007917EB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>El realizador de favor selecciona el chat</w:t>
      </w:r>
    </w:p>
    <w:p w:rsidR="007D32A7" w:rsidRPr="00A616B1" w:rsidRDefault="007D32A7" w:rsidP="007D32A7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>
        <w:rPr>
          <w:color w:val="37393B" w:themeColor="text1" w:themeTint="D9"/>
          <w:sz w:val="26"/>
          <w:szCs w:val="26"/>
          <w:lang w:eastAsia="en-US"/>
        </w:rPr>
        <w:t>sistema</w:t>
      </w:r>
      <w:r>
        <w:rPr>
          <w:color w:val="37393B" w:themeColor="text1" w:themeTint="D9"/>
          <w:sz w:val="26"/>
          <w:szCs w:val="26"/>
          <w:lang w:eastAsia="en-US"/>
        </w:rPr>
        <w:t xml:space="preserve"> accede a la base de datos y </w:t>
      </w:r>
      <w:r w:rsidR="007917EB">
        <w:rPr>
          <w:color w:val="37393B" w:themeColor="text1" w:themeTint="D9"/>
          <w:sz w:val="26"/>
          <w:szCs w:val="26"/>
          <w:lang w:eastAsia="en-US"/>
        </w:rPr>
        <w:t>almacena un nuevo chat</w:t>
      </w:r>
      <w:r>
        <w:rPr>
          <w:color w:val="37393B" w:themeColor="text1" w:themeTint="D9"/>
          <w:sz w:val="26"/>
          <w:szCs w:val="26"/>
          <w:lang w:eastAsia="en-US"/>
        </w:rPr>
        <w:t>.</w:t>
      </w:r>
    </w:p>
    <w:p w:rsidR="007D32A7" w:rsidRDefault="007D32A7" w:rsidP="007917EB">
      <w:pPr>
        <w:pStyle w:val="Prrafodelista"/>
        <w:numPr>
          <w:ilvl w:val="0"/>
          <w:numId w:val="5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7917EB">
        <w:rPr>
          <w:color w:val="37393B" w:themeColor="text1" w:themeTint="D9"/>
          <w:sz w:val="26"/>
          <w:szCs w:val="26"/>
          <w:lang w:eastAsia="en-US"/>
        </w:rPr>
        <w:t>sistema lleva a realizador de favores a una nueva pantalla en la que chatear.</w:t>
      </w:r>
    </w:p>
    <w:p w:rsidR="007D32A7" w:rsidRPr="00A616B1" w:rsidRDefault="007D32A7" w:rsidP="007D32A7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7D32A7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7D32A7" w:rsidRPr="00CB0B51" w:rsidRDefault="007D32A7" w:rsidP="007D32A7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7D32A7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2.1 Si no se puede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almacenar un nuevo chat en la base de datos se notificará al usuario, diciéndole que pruebe en otro momento.</w:t>
      </w:r>
    </w:p>
    <w:p w:rsidR="007D32A7" w:rsidRPr="00A616B1" w:rsidRDefault="007D32A7" w:rsidP="007D32A7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7D32A7" w:rsidRPr="00A616B1" w:rsidRDefault="007D32A7" w:rsidP="007D32A7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sistema y la base de datos se notificará y se </w:t>
      </w:r>
      <w:r w:rsidR="007917EB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volverá a la pantalla de búsqueda de favores</w:t>
      </w:r>
    </w:p>
    <w:p w:rsidR="004B7E44" w:rsidRPr="004B7E44" w:rsidRDefault="004B7E44" w:rsidP="007D32A7">
      <w:pPr>
        <w:pStyle w:val="Ttulo2"/>
        <w:spacing w:after="500"/>
      </w:pPr>
    </w:p>
    <w:p w:rsidR="00AC7700" w:rsidRDefault="00AC7700" w:rsidP="004B7E44"/>
    <w:p w:rsidR="00AC7700" w:rsidRPr="00A616B1" w:rsidRDefault="00AC7700" w:rsidP="00AC7700">
      <w:pPr>
        <w:ind w:left="-5"/>
        <w:rPr>
          <w:rFonts w:ascii="Times New Roman" w:eastAsia="Times New Roman" w:hAnsi="Times New Roman" w:cs="Times New Roman"/>
          <w:color w:val="A4063E" w:themeColor="accent6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lastRenderedPageBreak/>
        <w:t xml:space="preserve">Caso de uso: </w:t>
      </w:r>
      <w:r>
        <w:rPr>
          <w:rFonts w:ascii="Times New Roman" w:hAnsi="Times New Roman" w:cs="Times New Roman"/>
          <w:b/>
          <w:color w:val="A4063E" w:themeColor="accent6"/>
        </w:rPr>
        <w:t>NEGOCIAR GROL</w:t>
      </w:r>
      <w:r w:rsidR="00541A85">
        <w:rPr>
          <w:rFonts w:ascii="Times New Roman" w:hAnsi="Times New Roman" w:cs="Times New Roman"/>
          <w:b/>
          <w:color w:val="A4063E" w:themeColor="accent6"/>
        </w:rPr>
        <w:t>LIE</w:t>
      </w:r>
      <w:bookmarkStart w:id="0" w:name="_GoBack"/>
      <w:bookmarkEnd w:id="0"/>
      <w:r>
        <w:rPr>
          <w:rFonts w:ascii="Times New Roman" w:hAnsi="Times New Roman" w:cs="Times New Roman"/>
          <w:b/>
          <w:color w:val="A4063E" w:themeColor="accent6"/>
        </w:rPr>
        <w:t>S</w:t>
      </w:r>
    </w:p>
    <w:p w:rsidR="00AC7700" w:rsidRPr="00A616B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Nombre del AUTOR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: </w:t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Santiago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Maurenza</w:t>
      </w:r>
      <w:proofErr w:type="spellEnd"/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>Identificador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A4063E" w:themeColor="accent6"/>
        </w:rPr>
        <w:t xml:space="preserve"> </w:t>
      </w:r>
      <w:r>
        <w:rPr>
          <w:rFonts w:ascii="Times New Roman" w:hAnsi="Times New Roman" w:cs="Times New Roman"/>
          <w:color w:val="37393B" w:themeColor="text1" w:themeTint="D9"/>
        </w:rPr>
        <w:t>J5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b/>
          <w:color w:val="A4063E" w:themeColor="accent6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u w:val="single"/>
        </w:rPr>
        <w:t xml:space="preserve">Objetivo en Contexto: 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0"/>
        </w:rPr>
        <w:tab/>
      </w:r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El realizador selecciona negociar </w:t>
      </w:r>
      <w:proofErr w:type="spellStart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  <w:r>
        <w:rPr>
          <w:rFonts w:ascii="Times New Roman" w:hAnsi="Times New Roman" w:cs="Times New Roman"/>
          <w:color w:val="37393B" w:themeColor="text1" w:themeTint="D9"/>
          <w:sz w:val="26"/>
          <w:szCs w:val="26"/>
        </w:rPr>
        <w:t xml:space="preserve"> para proponer un cambio en la recompensa</w:t>
      </w:r>
    </w:p>
    <w:p w:rsidR="00AC7700" w:rsidRPr="00A616B1" w:rsidRDefault="00AC7700" w:rsidP="00AC7700">
      <w:pPr>
        <w:pStyle w:val="Ttulo1"/>
        <w:spacing w:line="360" w:lineRule="auto"/>
        <w:ind w:left="-5"/>
        <w:rPr>
          <w:rFonts w:ascii="Times New Roman" w:hAnsi="Times New Roman"/>
          <w:b w:val="0"/>
          <w:color w:val="37393B" w:themeColor="text1" w:themeTint="D9"/>
        </w:rPr>
      </w:pPr>
      <w:r w:rsidRPr="00A616B1">
        <w:rPr>
          <w:rFonts w:ascii="Times New Roman" w:hAnsi="Times New Roman"/>
          <w:color w:val="A4063E" w:themeColor="accent6"/>
          <w:sz w:val="32"/>
          <w:u w:val="single"/>
        </w:rPr>
        <w:t>Actor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/>
          <w:color w:val="A4063E" w:themeColor="accent6"/>
          <w:sz w:val="32"/>
          <w:u w:val="single"/>
        </w:rPr>
        <w:t>principal</w:t>
      </w:r>
      <w:r w:rsidRPr="00A616B1">
        <w:rPr>
          <w:rFonts w:ascii="Times New Roman" w:hAnsi="Times New Roman"/>
          <w:b w:val="0"/>
          <w:color w:val="A4063E" w:themeColor="accent6"/>
          <w:sz w:val="32"/>
          <w:u w:val="single"/>
        </w:rPr>
        <w:t>:</w:t>
      </w:r>
      <w:r w:rsidRPr="00A616B1">
        <w:rPr>
          <w:rFonts w:ascii="Times New Roman" w:hAnsi="Times New Roman"/>
          <w:b w:val="0"/>
          <w:color w:val="A4063E" w:themeColor="accent6"/>
          <w:sz w:val="32"/>
        </w:rPr>
        <w:t xml:space="preserve"> </w:t>
      </w:r>
      <w:r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>Realizador de favor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0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Actores</w:t>
      </w:r>
      <w:r w:rsidRPr="00A616B1">
        <w:rPr>
          <w:rFonts w:ascii="Times New Roman" w:hAnsi="Times New Roman" w:cs="Times New Roman"/>
          <w:color w:val="A4063E" w:themeColor="accent6"/>
          <w:sz w:val="32"/>
          <w:u w:val="single"/>
        </w:rPr>
        <w:t xml:space="preserve"> </w:t>
      </w:r>
      <w:r w:rsidRPr="00A616B1">
        <w:rPr>
          <w:rFonts w:ascii="Times New Roman" w:hAnsi="Times New Roman" w:cs="Times New Roman"/>
          <w:b/>
          <w:color w:val="A4063E" w:themeColor="accent6"/>
          <w:sz w:val="32"/>
          <w:u w:val="single"/>
        </w:rPr>
        <w:t>secundarios</w:t>
      </w:r>
      <w:r w:rsidRPr="00A616B1">
        <w:rPr>
          <w:rFonts w:ascii="Times New Roman" w:hAnsi="Times New Roman" w:cs="Times New Roman"/>
          <w:color w:val="A4063E" w:themeColor="accent6"/>
          <w:u w:val="single"/>
        </w:rPr>
        <w:t>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Pedidor de favor, Sistema, Base de datos</w:t>
      </w:r>
    </w:p>
    <w:p w:rsidR="00AC7700" w:rsidRPr="00A616B1" w:rsidRDefault="00AC7700" w:rsidP="00AC7700">
      <w:pPr>
        <w:spacing w:line="360" w:lineRule="auto"/>
        <w:ind w:left="-5"/>
        <w:rPr>
          <w:rFonts w:ascii="Times New Roman" w:hAnsi="Times New Roman" w:cs="Times New Roman"/>
          <w:color w:val="37393B" w:themeColor="text1" w:themeTint="D9"/>
          <w:sz w:val="22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Qué datos usa:</w:t>
      </w:r>
      <w:r w:rsidRPr="00A616B1">
        <w:rPr>
          <w:rFonts w:ascii="Times New Roman" w:hAnsi="Times New Roman" w:cs="Times New Roman"/>
          <w:color w:val="37393B" w:themeColor="text1" w:themeTint="D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Los datos respectivos al favor seleccionado</w:t>
      </w:r>
    </w:p>
    <w:p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Precondiciones:</w:t>
      </w:r>
    </w:p>
    <w:p w:rsidR="00AC7700" w:rsidRPr="00A616B1" w:rsidRDefault="00AC7700" w:rsidP="00AC7700">
      <w:pPr>
        <w:spacing w:line="360" w:lineRule="auto"/>
        <w:ind w:left="708" w:right="1966"/>
        <w:rPr>
          <w:rFonts w:ascii="Times New Roman" w:hAnsi="Times New Roman" w:cs="Times New Roman"/>
          <w:color w:val="37393B" w:themeColor="text1" w:themeTint="D9"/>
          <w:sz w:val="20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realizador de favor selecciona un favor en la lista de favores y después selecciona negociar </w:t>
      </w:r>
      <w:proofErr w:type="spellStart"/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grollies</w:t>
      </w:r>
      <w:proofErr w:type="spellEnd"/>
    </w:p>
    <w:p w:rsidR="00AC7700" w:rsidRPr="00A616B1" w:rsidRDefault="00AC7700" w:rsidP="00AC7700">
      <w:pPr>
        <w:spacing w:line="360" w:lineRule="auto"/>
        <w:ind w:left="-5" w:right="1966"/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 </w:t>
      </w:r>
      <w:proofErr w:type="spellStart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Postcondiciones</w:t>
      </w:r>
      <w:proofErr w:type="spellEnd"/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 xml:space="preserve">: </w:t>
      </w:r>
    </w:p>
    <w:p w:rsidR="00AC7700" w:rsidRPr="00A616B1" w:rsidRDefault="00AC7700" w:rsidP="00AC7700">
      <w:pPr>
        <w:spacing w:line="360" w:lineRule="auto"/>
        <w:ind w:left="693" w:right="894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Éxito:</w:t>
      </w:r>
      <w:r w:rsidRPr="00A616B1">
        <w:rPr>
          <w:rFonts w:ascii="Times New Roman" w:hAnsi="Times New Roman" w:cs="Times New Roman"/>
          <w:b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modifica correctamente la recompensa propuesta por el realizador de favor</w:t>
      </w:r>
    </w:p>
    <w:p w:rsidR="00AC7700" w:rsidRPr="00A616B1" w:rsidRDefault="00AC7700" w:rsidP="00AC7700">
      <w:pPr>
        <w:spacing w:line="360" w:lineRule="auto"/>
        <w:ind w:left="-15" w:right="894" w:firstLine="708"/>
        <w:rPr>
          <w:rFonts w:ascii="Times New Roman" w:hAnsi="Times New Roman" w:cs="Times New Roman"/>
          <w:color w:val="37393B" w:themeColor="text1" w:themeTint="D9"/>
        </w:rPr>
      </w:pPr>
      <w:r w:rsidRPr="00A616B1">
        <w:rPr>
          <w:rFonts w:ascii="Times New Roman" w:hAnsi="Times New Roman" w:cs="Times New Roman"/>
          <w:b/>
          <w:color w:val="A4063E" w:themeColor="accent6"/>
          <w:sz w:val="30"/>
          <w:szCs w:val="30"/>
          <w:u w:val="single"/>
        </w:rPr>
        <w:t>Fallo:</w:t>
      </w:r>
      <w:r w:rsidRPr="00A616B1">
        <w:rPr>
          <w:rFonts w:ascii="Times New Roman" w:hAnsi="Times New Roman" w:cs="Times New Roman"/>
          <w:color w:val="37393B" w:themeColor="text1" w:themeTint="D9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Mensaje de error: no se ha podido modificar la recompensa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40"/>
          <w:szCs w:val="26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>Flujo principal</w:t>
      </w:r>
      <w:r w:rsidRPr="00CB0B51">
        <w:rPr>
          <w:rFonts w:ascii="Times New Roman" w:hAnsi="Times New Roman"/>
          <w:b w:val="0"/>
          <w:color w:val="A4063E" w:themeColor="accent6"/>
          <w:sz w:val="40"/>
          <w:szCs w:val="26"/>
        </w:rPr>
        <w:t>: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b w:val="0"/>
          <w:color w:val="37393B" w:themeColor="text1" w:themeTint="D9"/>
          <w:sz w:val="26"/>
          <w:szCs w:val="26"/>
        </w:rPr>
      </w:pPr>
      <w:r w:rsidRPr="00CB0B51">
        <w:rPr>
          <w:rFonts w:ascii="Times New Roman" w:hAnsi="Times New Roman"/>
          <w:b w:val="0"/>
          <w:color w:val="37393B" w:themeColor="text1" w:themeTint="D9"/>
          <w:sz w:val="26"/>
          <w:szCs w:val="26"/>
        </w:rPr>
        <w:t xml:space="preserve"> 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selecciona un favor entre la lista de favores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5E3F21"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selecciona negociar </w:t>
      </w:r>
      <w:proofErr w:type="spellStart"/>
      <w:r>
        <w:rPr>
          <w:color w:val="37393B" w:themeColor="text1" w:themeTint="D9"/>
          <w:sz w:val="26"/>
          <w:szCs w:val="26"/>
          <w:lang w:eastAsia="en-US"/>
        </w:rPr>
        <w:t>grollies</w:t>
      </w:r>
      <w:proofErr w:type="spellEnd"/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="005E3F21" w:rsidRPr="005E3F21">
        <w:rPr>
          <w:color w:val="A4063E" w:themeColor="accent6"/>
          <w:sz w:val="26"/>
          <w:szCs w:val="26"/>
          <w:u w:val="single"/>
          <w:lang w:eastAsia="en-US"/>
        </w:rPr>
        <w:t>realizador de favor</w:t>
      </w:r>
      <w:r w:rsidR="005E3F21"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propone nueva recompensa</w:t>
      </w:r>
    </w:p>
    <w:p w:rsidR="00AC7700" w:rsidRPr="00A616B1" w:rsidRDefault="005E3F21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pedidor de favor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>acepta la nueva recompensa</w:t>
      </w:r>
    </w:p>
    <w:p w:rsidR="00AC7700" w:rsidRPr="00A616B1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accede a la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base de datos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>
        <w:rPr>
          <w:color w:val="37393B" w:themeColor="text1" w:themeTint="D9"/>
          <w:sz w:val="26"/>
          <w:szCs w:val="26"/>
          <w:lang w:eastAsia="en-US"/>
        </w:rPr>
        <w:t xml:space="preserve">y </w:t>
      </w:r>
      <w:r w:rsidR="005E3F21">
        <w:rPr>
          <w:color w:val="37393B" w:themeColor="text1" w:themeTint="D9"/>
          <w:sz w:val="26"/>
          <w:szCs w:val="26"/>
          <w:lang w:eastAsia="en-US"/>
        </w:rPr>
        <w:t>cambia la recompensa que había.</w:t>
      </w:r>
    </w:p>
    <w:p w:rsidR="00AC7700" w:rsidRDefault="00AC7700" w:rsidP="00AC7700">
      <w:pPr>
        <w:pStyle w:val="Prrafodelista"/>
        <w:numPr>
          <w:ilvl w:val="0"/>
          <w:numId w:val="6"/>
        </w:numPr>
        <w:spacing w:after="0" w:line="276" w:lineRule="auto"/>
        <w:rPr>
          <w:color w:val="37393B" w:themeColor="text1" w:themeTint="D9"/>
          <w:sz w:val="26"/>
          <w:szCs w:val="26"/>
          <w:lang w:eastAsia="en-US"/>
        </w:rPr>
      </w:pPr>
      <w:r w:rsidRPr="00A616B1">
        <w:rPr>
          <w:color w:val="37393B" w:themeColor="text1" w:themeTint="D9"/>
          <w:sz w:val="26"/>
          <w:szCs w:val="26"/>
          <w:lang w:eastAsia="en-US"/>
        </w:rPr>
        <w:t xml:space="preserve">El </w:t>
      </w:r>
      <w:r w:rsidRPr="005E3F21">
        <w:rPr>
          <w:color w:val="A4063E" w:themeColor="accent6"/>
          <w:sz w:val="26"/>
          <w:szCs w:val="26"/>
          <w:u w:val="single"/>
          <w:lang w:eastAsia="en-US"/>
        </w:rPr>
        <w:t>sistema</w:t>
      </w:r>
      <w:r w:rsidRPr="005E3F21">
        <w:rPr>
          <w:color w:val="A4063E" w:themeColor="accent6"/>
          <w:sz w:val="26"/>
          <w:szCs w:val="26"/>
          <w:lang w:eastAsia="en-US"/>
        </w:rPr>
        <w:t xml:space="preserve"> </w:t>
      </w:r>
      <w:r w:rsidR="005E3F21">
        <w:rPr>
          <w:color w:val="37393B" w:themeColor="text1" w:themeTint="D9"/>
          <w:sz w:val="26"/>
          <w:szCs w:val="26"/>
          <w:lang w:eastAsia="en-US"/>
        </w:rPr>
        <w:t>notifica el correcto cambio de la recompensa</w:t>
      </w:r>
    </w:p>
    <w:p w:rsidR="00AC7700" w:rsidRPr="00A616B1" w:rsidRDefault="00AC7700" w:rsidP="00AC7700">
      <w:pPr>
        <w:pStyle w:val="Prrafodelista"/>
        <w:spacing w:after="0" w:line="276" w:lineRule="auto"/>
        <w:ind w:firstLine="0"/>
        <w:rPr>
          <w:color w:val="37393B" w:themeColor="text1" w:themeTint="D9"/>
          <w:sz w:val="26"/>
          <w:szCs w:val="26"/>
          <w:lang w:eastAsia="en-US"/>
        </w:rPr>
      </w:pPr>
    </w:p>
    <w:p w:rsidR="00AC7700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40"/>
          <w:u w:val="single"/>
        </w:rPr>
      </w:pPr>
      <w:r w:rsidRPr="00CB0B51">
        <w:rPr>
          <w:rFonts w:ascii="Times New Roman" w:hAnsi="Times New Roman"/>
          <w:color w:val="A4063E" w:themeColor="accent6"/>
          <w:sz w:val="40"/>
          <w:u w:val="single"/>
        </w:rPr>
        <w:t xml:space="preserve">Flujos secundarios: </w:t>
      </w:r>
    </w:p>
    <w:p w:rsidR="00AC7700" w:rsidRPr="00CB0B51" w:rsidRDefault="00AC7700" w:rsidP="00AC7700">
      <w:pPr>
        <w:pStyle w:val="Ttulo1"/>
        <w:ind w:left="-5"/>
        <w:rPr>
          <w:rFonts w:ascii="Times New Roman" w:hAnsi="Times New Roman"/>
          <w:color w:val="A4063E" w:themeColor="accent6"/>
          <w:sz w:val="18"/>
          <w:u w:val="single"/>
        </w:rPr>
      </w:pPr>
    </w:p>
    <w:p w:rsidR="00AC7700" w:rsidRDefault="005E3F21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4</w:t>
      </w:r>
      <w:r w:rsidR="00AC7700"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.1 Si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pedidor de favor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no acepta la nueva recompensa el sistema lo notificará y no se modificará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datos.</w:t>
      </w:r>
    </w:p>
    <w:p w:rsidR="00AC7700" w:rsidRPr="00A616B1" w:rsidRDefault="00AC7700" w:rsidP="00AC7700">
      <w:pPr>
        <w:ind w:left="71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</w:p>
    <w:p w:rsidR="00AC7700" w:rsidRPr="00A616B1" w:rsidRDefault="00AC7700" w:rsidP="00AC7700">
      <w:pPr>
        <w:ind w:left="708"/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</w:pP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2.2 Si no es posible la comunicación entre el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sistema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 xml:space="preserve">y la 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  <w:u w:val="single"/>
        </w:rPr>
        <w:t>base de datos</w:t>
      </w:r>
      <w:r w:rsidRPr="005E3F21">
        <w:rPr>
          <w:rFonts w:ascii="Times New Roman" w:eastAsia="Times New Roman" w:hAnsi="Times New Roman" w:cs="Times New Roman"/>
          <w:color w:val="A4063E" w:themeColor="accent6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37393B" w:themeColor="text1" w:themeTint="D9"/>
          <w:sz w:val="26"/>
          <w:szCs w:val="26"/>
        </w:rPr>
        <w:t>se notificará y se volverá a la pantalla de búsqueda de favores</w:t>
      </w:r>
    </w:p>
    <w:p w:rsidR="00AC7700" w:rsidRPr="004B7E44" w:rsidRDefault="00AC7700" w:rsidP="004B7E44"/>
    <w:sectPr w:rsidR="00AC7700" w:rsidRPr="004B7E44" w:rsidSect="004B7E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825" w:rsidRDefault="00A25825" w:rsidP="004B7E44">
      <w:r>
        <w:separator/>
      </w:r>
    </w:p>
  </w:endnote>
  <w:endnote w:type="continuationSeparator" w:id="0">
    <w:p w:rsidR="00A25825" w:rsidRDefault="00A25825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Piedepgina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1A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825" w:rsidRDefault="00A25825" w:rsidP="004B7E44">
      <w:r>
        <w:separator/>
      </w:r>
    </w:p>
  </w:footnote>
  <w:footnote w:type="continuationSeparator" w:id="0">
    <w:p w:rsidR="00A25825" w:rsidRDefault="00A25825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541A85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4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B1" w:rsidRDefault="00A616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616B1" w:rsidRPr="004B7E44" w:rsidRDefault="00A616B1" w:rsidP="00A616B1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541A85">
                            <w:rPr>
                              <w:b/>
                              <w:noProof/>
                            </w:rPr>
                            <w:t>1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A616B1" w:rsidRPr="004B7E44" w:rsidRDefault="00A616B1" w:rsidP="00A616B1">
                    <w:pPr>
                      <w:jc w:val="center"/>
                      <w:rPr>
                        <w:b/>
                      </w:rPr>
                    </w:pPr>
                    <w:r w:rsidRPr="004B7E44">
                      <w:rPr>
                        <w:b/>
                      </w:rPr>
                      <w:fldChar w:fldCharType="begin"/>
                    </w:r>
                    <w:r w:rsidRPr="004B7E44">
                      <w:rPr>
                        <w:b/>
                      </w:rPr>
                      <w:instrText xml:space="preserve"> PAGE  \* Arabic  \* MERGEFORMAT </w:instrText>
                    </w:r>
                    <w:r w:rsidRPr="004B7E44">
                      <w:rPr>
                        <w:b/>
                      </w:rPr>
                      <w:fldChar w:fldCharType="separate"/>
                    </w:r>
                    <w:r w:rsidR="00541A85">
                      <w:rPr>
                        <w:b/>
                        <w:noProof/>
                      </w:rPr>
                      <w:t>1</w:t>
                    </w:r>
                    <w:r w:rsidRPr="004B7E44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84D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2E54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95A6E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B1"/>
    <w:rsid w:val="00274C1D"/>
    <w:rsid w:val="00293B83"/>
    <w:rsid w:val="003E4E2E"/>
    <w:rsid w:val="004160A8"/>
    <w:rsid w:val="00465DE3"/>
    <w:rsid w:val="0047279C"/>
    <w:rsid w:val="004B7E44"/>
    <w:rsid w:val="004D5252"/>
    <w:rsid w:val="004F1450"/>
    <w:rsid w:val="004F2B86"/>
    <w:rsid w:val="00541A85"/>
    <w:rsid w:val="005A718F"/>
    <w:rsid w:val="005E3F21"/>
    <w:rsid w:val="006A3CE7"/>
    <w:rsid w:val="007516CF"/>
    <w:rsid w:val="007917EB"/>
    <w:rsid w:val="007D32A7"/>
    <w:rsid w:val="008B33BC"/>
    <w:rsid w:val="009120E9"/>
    <w:rsid w:val="00945900"/>
    <w:rsid w:val="009C396C"/>
    <w:rsid w:val="00A25825"/>
    <w:rsid w:val="00A616B1"/>
    <w:rsid w:val="00AC7700"/>
    <w:rsid w:val="00B523B4"/>
    <w:rsid w:val="00B572B4"/>
    <w:rsid w:val="00C15D0E"/>
    <w:rsid w:val="00C21086"/>
    <w:rsid w:val="00CB0B51"/>
    <w:rsid w:val="00DB26A7"/>
    <w:rsid w:val="00DF22BD"/>
    <w:rsid w:val="00DF3681"/>
    <w:rsid w:val="00E76CAD"/>
    <w:rsid w:val="00E91FB6"/>
    <w:rsid w:val="00E94B5F"/>
    <w:rsid w:val="00F149B7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E9701"/>
  <w15:chartTrackingRefBased/>
  <w15:docId w15:val="{F4E578FC-E753-47D7-8713-694A485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qFormat/>
    <w:rsid w:val="00A616B1"/>
    <w:pPr>
      <w:spacing w:after="5" w:line="247" w:lineRule="auto"/>
      <w:ind w:left="720" w:hanging="10"/>
      <w:contextualSpacing/>
    </w:pPr>
    <w:rPr>
      <w:rFonts w:ascii="Times New Roman" w:eastAsia="Times New Roman" w:hAnsi="Times New Roman" w:cs="Times New Roman"/>
      <w:color w:val="000000"/>
      <w:sz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90</TotalTime>
  <Pages>6</Pages>
  <Words>972</Words>
  <Characters>5347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2019-11-22T18:28:00Z</dcterms:created>
  <dcterms:modified xsi:type="dcterms:W3CDTF">2019-11-23T10:47:00Z</dcterms:modified>
</cp:coreProperties>
</file>