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</w:tblGrid>
      <w:tr w:rsidR="004B7E44" w14:paraId="0F7B17B8" w14:textId="77777777" w:rsidTr="00A616B1">
        <w:trPr>
          <w:trHeight w:val="451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03795D0" w14:textId="77777777" w:rsidR="004B7E44" w:rsidRDefault="004B7E44" w:rsidP="00A616B1"/>
        </w:tc>
      </w:tr>
      <w:tr w:rsidR="004B7E44" w14:paraId="24CFAC2D" w14:textId="77777777" w:rsidTr="00A616B1">
        <w:trPr>
          <w:trHeight w:val="679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9A871" w14:textId="77777777" w:rsidR="004B7E44" w:rsidRDefault="004B7E44" w:rsidP="00A616B1">
            <w:pPr>
              <w:rPr>
                <w:noProof/>
              </w:rPr>
            </w:pPr>
          </w:p>
        </w:tc>
      </w:tr>
    </w:tbl>
    <w:p w14:paraId="4E0D0BDF" w14:textId="77777777" w:rsidR="00AC7700" w:rsidRDefault="00AC7700" w:rsidP="004B7E44"/>
    <w:p w14:paraId="658D43D9" w14:textId="77777777"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NEGOCIAR GROLLIES</w:t>
      </w:r>
    </w:p>
    <w:p w14:paraId="7770D3DD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3E7CC50A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539FDEEF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J5</w:t>
      </w:r>
    </w:p>
    <w:p w14:paraId="3738498C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056A47B8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realizador selecciona negociar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para proponer un cambio en la recompensa</w:t>
      </w:r>
    </w:p>
    <w:p w14:paraId="594E18BC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14:paraId="2417DBA9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Pedidor de favor, Sistema, Base de datos</w:t>
      </w:r>
    </w:p>
    <w:p w14:paraId="4252A36F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14:paraId="7754A646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057BBA2D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realizador de favor selecciona un favor en la lista de favores y después selecciona negociar </w:t>
      </w:r>
      <w:proofErr w:type="spellStart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</w:p>
    <w:p w14:paraId="76A215CE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432B6849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la recompensa propuesta por el realizador de favor</w:t>
      </w:r>
    </w:p>
    <w:p w14:paraId="734C9A73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modificar la recompensa</w:t>
      </w:r>
    </w:p>
    <w:p w14:paraId="5CCE1720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695A0F73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3F0F8D0A" w14:textId="77777777"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entre la lista de favores</w:t>
      </w:r>
    </w:p>
    <w:p w14:paraId="52A27F70" w14:textId="77777777"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negociar </w:t>
      </w:r>
      <w:proofErr w:type="spellStart"/>
      <w:r>
        <w:rPr>
          <w:color w:val="37393B" w:themeColor="text1" w:themeTint="D9"/>
          <w:sz w:val="26"/>
          <w:szCs w:val="26"/>
          <w:lang w:eastAsia="en-US"/>
        </w:rPr>
        <w:t>grollies</w:t>
      </w:r>
      <w:proofErr w:type="spellEnd"/>
    </w:p>
    <w:p w14:paraId="3EFFDE7A" w14:textId="77777777"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propone nueva recompensa</w:t>
      </w:r>
    </w:p>
    <w:p w14:paraId="7906D2A5" w14:textId="77777777" w:rsidR="00D953E1" w:rsidRPr="00A616B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pedidor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la nueva recompensa</w:t>
      </w:r>
    </w:p>
    <w:p w14:paraId="15CC0C77" w14:textId="77777777" w:rsidR="00D953E1" w:rsidRPr="00A616B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la recompensa que había.</w:t>
      </w:r>
    </w:p>
    <w:p w14:paraId="5006E2E8" w14:textId="77777777"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la recompensa</w:t>
      </w:r>
    </w:p>
    <w:p w14:paraId="333BC888" w14:textId="77777777"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1788D29D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77049644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0605A89E" w14:textId="77777777"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4.1 Si 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pedidor de favor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acepta la nueva recompensa el sistema lo notificará y no se modificará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datos.</w:t>
      </w:r>
    </w:p>
    <w:p w14:paraId="222256E5" w14:textId="77777777" w:rsidR="00D953E1" w:rsidRPr="00A616B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1A6C4A16" w14:textId="77777777"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Si no es posible la comunicación entre 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notificará y se volverá a la pantalla de búsqueda de favores</w:t>
      </w:r>
    </w:p>
    <w:p w14:paraId="4762FEFD" w14:textId="77777777" w:rsidR="00D953E1" w:rsidRDefault="00D953E1" w:rsidP="00D953E1"/>
    <w:p w14:paraId="3BDD1750" w14:textId="77777777"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E-MAIL</w:t>
      </w:r>
    </w:p>
    <w:p w14:paraId="2BD42504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049CD2D6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0F51210E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J6</w:t>
      </w:r>
    </w:p>
    <w:p w14:paraId="366DCA3D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2CF449D2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su e-mail.</w:t>
      </w:r>
    </w:p>
    <w:p w14:paraId="32C0D7F4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2B297D3D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71B65F94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antiguo y e-mail nuevo del usuario.</w:t>
      </w:r>
    </w:p>
    <w:p w14:paraId="7C7DA979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7BDB78C5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cambia su e-mail.</w:t>
      </w:r>
    </w:p>
    <w:p w14:paraId="2DB51A79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17C56602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su e-mail.</w:t>
      </w:r>
    </w:p>
    <w:p w14:paraId="0AE70A3C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su e-mail.</w:t>
      </w:r>
    </w:p>
    <w:p w14:paraId="5C80596A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42F32B7F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05D887DF" w14:textId="77777777"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14:paraId="5EE13C98" w14:textId="77777777"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reescribe su contraseña.</w:t>
      </w:r>
    </w:p>
    <w:p w14:paraId="01DE711C" w14:textId="77777777"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nuevo e-mal dos veces.</w:t>
      </w:r>
    </w:p>
    <w:p w14:paraId="4DA5E323" w14:textId="77777777" w:rsidR="00D953E1" w:rsidRPr="00A616B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el cambio del nuevo e-mail.</w:t>
      </w:r>
    </w:p>
    <w:p w14:paraId="700796BF" w14:textId="77777777" w:rsidR="00D953E1" w:rsidRPr="00A616B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el e-mail.</w:t>
      </w:r>
    </w:p>
    <w:p w14:paraId="6E2F16D8" w14:textId="77777777"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e-mail.</w:t>
      </w:r>
    </w:p>
    <w:p w14:paraId="1F8C473E" w14:textId="77777777"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6395E937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0920DF11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4D1A3ADC" w14:textId="77777777"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escribe bien su contraseña, aparecerá un mensaje de error con otro posible intento.</w:t>
      </w:r>
    </w:p>
    <w:p w14:paraId="0250DFCB" w14:textId="77777777" w:rsidR="00D953E1" w:rsidRPr="00A616B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73A6285D" w14:textId="77777777"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3.2 Si los dos e-mails no coinciden entre sí no se podrá realizar el cambio.</w:t>
      </w:r>
    </w:p>
    <w:p w14:paraId="48676BC7" w14:textId="77777777" w:rsidR="00D953E1" w:rsidRDefault="00D953E1" w:rsidP="00D953E1"/>
    <w:p w14:paraId="429E82BD" w14:textId="77777777" w:rsidR="00D953E1" w:rsidRDefault="00D953E1" w:rsidP="00D953E1"/>
    <w:p w14:paraId="560A7782" w14:textId="77777777" w:rsidR="00D953E1" w:rsidRDefault="00D953E1" w:rsidP="00D953E1"/>
    <w:p w14:paraId="6A9790D0" w14:textId="77777777"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IDIOMA</w:t>
      </w:r>
    </w:p>
    <w:p w14:paraId="539B6C8E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0CA05A22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7EAE75F5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J7</w:t>
      </w:r>
    </w:p>
    <w:p w14:paraId="05F02D45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6A056DE1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el idioma.</w:t>
      </w:r>
    </w:p>
    <w:p w14:paraId="6D554B52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7C3768EB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74C1015E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</w:t>
      </w:r>
    </w:p>
    <w:p w14:paraId="2B5E790C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62568B9D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idioma”.</w:t>
      </w:r>
    </w:p>
    <w:p w14:paraId="2D36E01A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2D4005A9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idioma.</w:t>
      </w:r>
    </w:p>
    <w:p w14:paraId="0C25F16D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idioma.</w:t>
      </w:r>
    </w:p>
    <w:p w14:paraId="26AB8B96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1E16BAAF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69048019" w14:textId="77777777"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14:paraId="6CB32595" w14:textId="77777777"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idioma”.</w:t>
      </w:r>
    </w:p>
    <w:p w14:paraId="2FB5B18D" w14:textId="77777777"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el idioma deseado entre los disponibles.</w:t>
      </w:r>
    </w:p>
    <w:p w14:paraId="686941C4" w14:textId="77777777" w:rsidR="00D953E1" w:rsidRPr="00A616B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el cambio de idioma.</w:t>
      </w:r>
    </w:p>
    <w:p w14:paraId="290CEA59" w14:textId="77777777" w:rsidR="00D953E1" w:rsidRPr="00A616B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el idioma.</w:t>
      </w:r>
    </w:p>
    <w:p w14:paraId="6F87329E" w14:textId="77777777"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idioma.</w:t>
      </w:r>
    </w:p>
    <w:p w14:paraId="30ADD2E2" w14:textId="77777777"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177FE8C4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211177AE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362904D6" w14:textId="77777777" w:rsidR="00D953E1" w:rsidRPr="004B7E44" w:rsidRDefault="00D953E1" w:rsidP="00D953E1"/>
    <w:p w14:paraId="5EAB492D" w14:textId="77777777" w:rsidR="00D953E1" w:rsidRDefault="00D953E1" w:rsidP="00D953E1"/>
    <w:p w14:paraId="6C232F78" w14:textId="77777777" w:rsidR="00D953E1" w:rsidRDefault="00D953E1" w:rsidP="00D953E1"/>
    <w:p w14:paraId="1CE0EC8E" w14:textId="77777777" w:rsidR="00D953E1" w:rsidRDefault="00D953E1" w:rsidP="00D953E1"/>
    <w:p w14:paraId="7BDFD508" w14:textId="77777777" w:rsidR="00D953E1" w:rsidRDefault="00D953E1" w:rsidP="00D953E1"/>
    <w:p w14:paraId="54FC7EC1" w14:textId="77777777" w:rsidR="00D953E1" w:rsidRDefault="00D953E1" w:rsidP="00D953E1"/>
    <w:p w14:paraId="75978CD9" w14:textId="77777777"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CONTRASEÑA</w:t>
      </w:r>
    </w:p>
    <w:p w14:paraId="52035FC3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667D8A4A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792F198A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J8</w:t>
      </w:r>
    </w:p>
    <w:p w14:paraId="1EF3A91D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04AB7942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la contraseña.</w:t>
      </w:r>
    </w:p>
    <w:p w14:paraId="41578389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555DFF34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12143EF7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 antigua y contraseña nueva.</w:t>
      </w:r>
    </w:p>
    <w:p w14:paraId="2DC051BD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460C887E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contraseña”.</w:t>
      </w:r>
    </w:p>
    <w:p w14:paraId="69DD1287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611CAD31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contraseña.</w:t>
      </w:r>
    </w:p>
    <w:p w14:paraId="242D1D13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contraseña.</w:t>
      </w:r>
    </w:p>
    <w:p w14:paraId="71C1276F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1A12BCBF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5BDFA2C2" w14:textId="77777777"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14:paraId="2D73CF3C" w14:textId="77777777"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contraseña”.</w:t>
      </w:r>
    </w:p>
    <w:p w14:paraId="4EE1F3B5" w14:textId="77777777"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anterior contraseña.</w:t>
      </w:r>
    </w:p>
    <w:p w14:paraId="4D4F4876" w14:textId="77777777" w:rsidR="00D953E1" w:rsidRPr="00A616B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nueva contraseña dos veces.</w:t>
      </w:r>
    </w:p>
    <w:p w14:paraId="759BAB4F" w14:textId="77777777" w:rsidR="00D953E1" w:rsidRPr="00A616B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la contraseña.</w:t>
      </w:r>
    </w:p>
    <w:p w14:paraId="7007EABC" w14:textId="77777777"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contraseña.</w:t>
      </w:r>
    </w:p>
    <w:p w14:paraId="7AC52402" w14:textId="77777777"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78034859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30FB86A1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3C68918D" w14:textId="77777777" w:rsidR="00D953E1" w:rsidRPr="004B7E44" w:rsidRDefault="00D953E1" w:rsidP="00D953E1"/>
    <w:p w14:paraId="12A49781" w14:textId="77777777"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escribe bien su anterior contraseña, aparecerá un mensaje de error con otro posible intento.</w:t>
      </w:r>
    </w:p>
    <w:p w14:paraId="4F54FC11" w14:textId="77777777" w:rsidR="00D953E1" w:rsidRPr="00A616B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0A56E79A" w14:textId="77777777"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3.2 Si las dos contraseñas no coinciden entre sí, no se podrá realizar el cambio.</w:t>
      </w:r>
    </w:p>
    <w:p w14:paraId="42FFC71A" w14:textId="77777777" w:rsidR="00D953E1" w:rsidRDefault="00D953E1" w:rsidP="00D953E1"/>
    <w:p w14:paraId="69860736" w14:textId="77777777" w:rsidR="00D953E1" w:rsidRDefault="00D953E1" w:rsidP="00D953E1"/>
    <w:p w14:paraId="55CF897E" w14:textId="77777777"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FOTO DE PERFIL</w:t>
      </w:r>
    </w:p>
    <w:p w14:paraId="15DA8FAD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7CC69EB6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6AC3952A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J10</w:t>
      </w:r>
    </w:p>
    <w:p w14:paraId="6C3E5F92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2FE552C9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la foto de perfil.</w:t>
      </w:r>
    </w:p>
    <w:p w14:paraId="0BA5AE7B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6E2366C5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5F2A7559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Imagen externa a la aplicación e imagen actual.</w:t>
      </w:r>
    </w:p>
    <w:p w14:paraId="7AE4B2D1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32ACF3D0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imagen”.</w:t>
      </w:r>
    </w:p>
    <w:p w14:paraId="30123E04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46E1F5EC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imagen.</w:t>
      </w:r>
    </w:p>
    <w:p w14:paraId="65A429BC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imagen.</w:t>
      </w:r>
    </w:p>
    <w:p w14:paraId="65E20AAE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2BC098F1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16B82654" w14:textId="77777777"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14:paraId="31A310A6" w14:textId="77777777"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imagen”.</w:t>
      </w:r>
    </w:p>
    <w:p w14:paraId="57C2899E" w14:textId="77777777" w:rsidR="00D953E1" w:rsidRPr="00FB313B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accede a la galería de su teléfono y selecciona una imagen.</w:t>
      </w:r>
    </w:p>
    <w:p w14:paraId="5D266004" w14:textId="77777777" w:rsidR="00D953E1" w:rsidRPr="00A616B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la imagen.</w:t>
      </w:r>
    </w:p>
    <w:p w14:paraId="243E6FB1" w14:textId="77777777"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imagen.</w:t>
      </w:r>
    </w:p>
    <w:p w14:paraId="0A4FA4E8" w14:textId="77777777"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2C761653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494330EA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31B854C7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079932FC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1B45951D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5776296A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6B1FA3F8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37E2407A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7DD06AFF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3FA5C14E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54F5B32A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70E72653" w14:textId="77777777"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LEER NORMAS DE USO</w:t>
      </w:r>
    </w:p>
    <w:p w14:paraId="6EB636B6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5F5DC7FF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2BCE606C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J12</w:t>
      </w:r>
    </w:p>
    <w:p w14:paraId="2755E075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2490BE73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leer las normas de uso.</w:t>
      </w:r>
    </w:p>
    <w:p w14:paraId="5FE7025D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3C5299A7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47DD7CC6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Ninguna.</w:t>
      </w:r>
    </w:p>
    <w:p w14:paraId="1708A15B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4122E957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“leer normas de uso”.</w:t>
      </w:r>
    </w:p>
    <w:p w14:paraId="735E7ACE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0A9A26A0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Podrá leer las normas de uso.</w:t>
      </w:r>
    </w:p>
    <w:p w14:paraId="56C89048" w14:textId="77777777" w:rsidR="00D953E1" w:rsidRDefault="00D953E1" w:rsidP="00D953E1">
      <w:pPr>
        <w:spacing w:line="360" w:lineRule="auto"/>
        <w:ind w:left="-15" w:right="894" w:firstLine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podrá leer las normas de uso.</w:t>
      </w:r>
    </w:p>
    <w:p w14:paraId="6753F0EC" w14:textId="77777777" w:rsidR="00D953E1" w:rsidRDefault="00D953E1" w:rsidP="00D953E1">
      <w:pPr>
        <w:spacing w:line="360" w:lineRule="auto"/>
        <w:ind w:right="894"/>
        <w:rPr>
          <w:rFonts w:ascii="Times New Roman" w:hAnsi="Times New Roman"/>
          <w:b/>
          <w:bCs/>
          <w:color w:val="A4063E" w:themeColor="accent6"/>
          <w:sz w:val="40"/>
          <w:szCs w:val="26"/>
        </w:rPr>
      </w:pPr>
      <w:r w:rsidRPr="00FB313B">
        <w:rPr>
          <w:rFonts w:ascii="Times New Roman" w:hAnsi="Times New Roman"/>
          <w:b/>
          <w:bCs/>
          <w:color w:val="A4063E" w:themeColor="accent6"/>
          <w:sz w:val="40"/>
          <w:u w:val="single"/>
        </w:rPr>
        <w:t>Flujo principal</w:t>
      </w:r>
      <w:r w:rsidRPr="00FB313B">
        <w:rPr>
          <w:rFonts w:ascii="Times New Roman" w:hAnsi="Times New Roman"/>
          <w:b/>
          <w:bCs/>
          <w:color w:val="A4063E" w:themeColor="accent6"/>
          <w:sz w:val="40"/>
          <w:szCs w:val="26"/>
        </w:rPr>
        <w:t>:</w:t>
      </w:r>
    </w:p>
    <w:p w14:paraId="1A4E749D" w14:textId="77777777" w:rsidR="00D953E1" w:rsidRPr="00FB313B" w:rsidRDefault="00D953E1" w:rsidP="00D953E1">
      <w:pPr>
        <w:spacing w:line="360" w:lineRule="auto"/>
        <w:ind w:right="894"/>
        <w:rPr>
          <w:rFonts w:ascii="Times New Roman" w:hAnsi="Times New Roman"/>
          <w:b/>
          <w:bCs/>
          <w:color w:val="37393B" w:themeColor="text1" w:themeTint="D9"/>
          <w:sz w:val="40"/>
          <w:szCs w:val="26"/>
        </w:rPr>
      </w:pPr>
    </w:p>
    <w:p w14:paraId="4EDC6D92" w14:textId="77777777" w:rsidR="00D953E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14:paraId="79645F44" w14:textId="77777777" w:rsidR="00D953E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“leer normas de uso”.</w:t>
      </w:r>
    </w:p>
    <w:p w14:paraId="1AA79CC1" w14:textId="77777777" w:rsidR="00D953E1" w:rsidRPr="00A616B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accede a las normas de uso.</w:t>
      </w:r>
    </w:p>
    <w:p w14:paraId="2B356511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3A73058F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69A90441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1415327E" w14:textId="77777777" w:rsidR="00D953E1" w:rsidRPr="004B7E44" w:rsidRDefault="00D953E1" w:rsidP="00D953E1"/>
    <w:p w14:paraId="0C3ECF70" w14:textId="77777777" w:rsidR="00D953E1" w:rsidRDefault="00D953E1" w:rsidP="00D953E1"/>
    <w:p w14:paraId="60A8AFFC" w14:textId="77777777" w:rsidR="00D953E1" w:rsidRDefault="00D953E1" w:rsidP="00D953E1"/>
    <w:p w14:paraId="42744E82" w14:textId="77777777" w:rsidR="00D953E1" w:rsidRDefault="00D953E1" w:rsidP="00D953E1"/>
    <w:p w14:paraId="02F4A3A7" w14:textId="77777777" w:rsidR="00D953E1" w:rsidRDefault="00D953E1" w:rsidP="00D953E1"/>
    <w:p w14:paraId="7E36E9A6" w14:textId="77777777" w:rsidR="00D953E1" w:rsidRDefault="00D953E1" w:rsidP="00D953E1"/>
    <w:p w14:paraId="1BAE770D" w14:textId="77777777"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CONECTAR CON FACEBOOK</w:t>
      </w:r>
    </w:p>
    <w:p w14:paraId="0F19EDF1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70C9DD36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0B385655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J13</w:t>
      </w:r>
    </w:p>
    <w:p w14:paraId="0B54BC25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4CC292EF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conectar la aplicación con Facebook.</w:t>
      </w:r>
    </w:p>
    <w:p w14:paraId="5F8BBD34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0EE660B1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37180FE3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y contraseña de Facebook</w:t>
      </w:r>
    </w:p>
    <w:p w14:paraId="31264A09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24F31B8E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“conectar con Facebook”.</w:t>
      </w:r>
    </w:p>
    <w:p w14:paraId="1D74D9B9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26D15E75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conecta con Facebook.</w:t>
      </w:r>
    </w:p>
    <w:p w14:paraId="49217696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conecta con Facebook.</w:t>
      </w:r>
    </w:p>
    <w:p w14:paraId="23CF284B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5D4989E1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693B6543" w14:textId="77777777"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14:paraId="26A8A417" w14:textId="77777777"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“conectar con Facebook”.</w:t>
      </w:r>
    </w:p>
    <w:p w14:paraId="2EABDDA6" w14:textId="77777777"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e-mail y contraseña de Facebook para poder acceder.</w:t>
      </w:r>
    </w:p>
    <w:p w14:paraId="1262F43C" w14:textId="77777777" w:rsidR="00D953E1" w:rsidRPr="00A616B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accede con Facebook.</w:t>
      </w:r>
    </w:p>
    <w:p w14:paraId="79406DD9" w14:textId="77777777"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la conexión con Facebook.</w:t>
      </w:r>
    </w:p>
    <w:p w14:paraId="37C305AF" w14:textId="77777777"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4FBDDB1F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418C1837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3689DBA9" w14:textId="77777777" w:rsidR="00D953E1" w:rsidRPr="004B7E44" w:rsidRDefault="00D953E1" w:rsidP="00D953E1"/>
    <w:p w14:paraId="61BCA887" w14:textId="77777777"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3.1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escribe bien e-mail o contraseña, aparecerá un mensaje de error con otro posible intento.</w:t>
      </w:r>
    </w:p>
    <w:p w14:paraId="1D9A1D7C" w14:textId="77777777" w:rsidR="00D953E1" w:rsidRDefault="00D953E1" w:rsidP="004B7E44"/>
    <w:p w14:paraId="3C69DABD" w14:textId="77777777" w:rsidR="00D953E1" w:rsidRDefault="00D953E1" w:rsidP="004B7E44"/>
    <w:p w14:paraId="43F96372" w14:textId="77777777" w:rsidR="00D953E1" w:rsidRDefault="00D953E1" w:rsidP="004B7E44"/>
    <w:p w14:paraId="5168DDA3" w14:textId="77777777" w:rsidR="00D953E1" w:rsidRDefault="00D953E1" w:rsidP="004B7E44"/>
    <w:p w14:paraId="3F0B8C28" w14:textId="77777777" w:rsidR="00AC7700" w:rsidRPr="00A616B1" w:rsidRDefault="00AC7700" w:rsidP="00AC7700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372CFF">
        <w:rPr>
          <w:rFonts w:ascii="Times New Roman" w:hAnsi="Times New Roman" w:cs="Times New Roman"/>
          <w:b/>
          <w:color w:val="A4063E" w:themeColor="accent6"/>
        </w:rPr>
        <w:t>BANEAR USUARIO</w:t>
      </w:r>
    </w:p>
    <w:p w14:paraId="390CC17C" w14:textId="77777777" w:rsidR="00AC7700" w:rsidRPr="00A616B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39677B8D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</w:t>
      </w:r>
      <w:r w:rsidR="00B801BE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o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urenza</w:t>
      </w:r>
    </w:p>
    <w:p w14:paraId="51FBB154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</w:t>
      </w:r>
      <w:r w:rsidR="00717E8D">
        <w:rPr>
          <w:rFonts w:ascii="Times New Roman" w:hAnsi="Times New Roman" w:cs="Times New Roman"/>
          <w:color w:val="37393B" w:themeColor="text1" w:themeTint="D9"/>
        </w:rPr>
        <w:t>13</w:t>
      </w:r>
    </w:p>
    <w:p w14:paraId="3FCECCF1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7B9902D4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AE3817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comete una infracción grave y es baneado.</w:t>
      </w:r>
    </w:p>
    <w:p w14:paraId="380E7195" w14:textId="77777777" w:rsidR="00AC7700" w:rsidRPr="00A616B1" w:rsidRDefault="00AC7700" w:rsidP="00AC7700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AE3817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</w:t>
      </w:r>
      <w:r w:rsidR="00A939F0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istrador</w:t>
      </w:r>
    </w:p>
    <w:p w14:paraId="1D2830A1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AE381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A939F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  <w:r w:rsidR="0009691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Usuario.</w:t>
      </w:r>
    </w:p>
    <w:p w14:paraId="29DE5F9D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09691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14:paraId="5306DCAE" w14:textId="77777777" w:rsidR="00AC7700" w:rsidRPr="00096913" w:rsidRDefault="00AC7700" w:rsidP="00096913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 w:rsidR="00096913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="00096913"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 w:rsidR="00096913"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14:paraId="494CE676" w14:textId="77777777" w:rsidR="00AC7700" w:rsidRPr="00A616B1" w:rsidRDefault="00AC7700" w:rsidP="00AC7700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2632223F" w14:textId="77777777" w:rsidR="00AC7700" w:rsidRPr="00A939F0" w:rsidRDefault="00AC7700" w:rsidP="00AC7700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A939F0">
        <w:rPr>
          <w:rFonts w:ascii="Times New Roman" w:hAnsi="Times New Roman" w:cs="Times New Roman"/>
          <w:bCs/>
          <w:color w:val="37393B" w:themeColor="text1" w:themeTint="D9"/>
        </w:rPr>
        <w:t>El usuario ha sido baneado con éxito.</w:t>
      </w:r>
    </w:p>
    <w:p w14:paraId="6C589B82" w14:textId="77777777" w:rsidR="00AC7700" w:rsidRPr="00A616B1" w:rsidRDefault="00AC7700" w:rsidP="00AC7700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A939F0">
        <w:rPr>
          <w:rFonts w:ascii="Times New Roman" w:hAnsi="Times New Roman" w:cs="Times New Roman"/>
          <w:color w:val="37393B" w:themeColor="text1" w:themeTint="D9"/>
        </w:rPr>
        <w:t>Se determina que la infracción no es tan grave.</w:t>
      </w:r>
    </w:p>
    <w:p w14:paraId="1E52B527" w14:textId="77777777"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65FC546F" w14:textId="77777777"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1C401A2A" w14:textId="77777777"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308F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27308F">
        <w:rPr>
          <w:color w:val="37393B" w:themeColor="text1" w:themeTint="D9"/>
          <w:sz w:val="26"/>
          <w:szCs w:val="26"/>
          <w:lang w:eastAsia="en-US"/>
        </w:rPr>
        <w:t>detecta una infracción de las normas de uso.</w:t>
      </w:r>
    </w:p>
    <w:p w14:paraId="6238900D" w14:textId="77777777"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revisa si la infracción es grave o no</w:t>
      </w:r>
      <w:r w:rsidR="0027308F">
        <w:rPr>
          <w:color w:val="37393B" w:themeColor="text1" w:themeTint="D9"/>
          <w:sz w:val="26"/>
          <w:szCs w:val="26"/>
          <w:lang w:eastAsia="en-US"/>
        </w:rPr>
        <w:t>.</w:t>
      </w:r>
    </w:p>
    <w:p w14:paraId="2EFB37E9" w14:textId="77777777"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determina que es grave y decide banear.</w:t>
      </w:r>
    </w:p>
    <w:p w14:paraId="769CC2C7" w14:textId="77777777" w:rsidR="00AC7700" w:rsidRPr="00E75D6B" w:rsidRDefault="005E3F21" w:rsidP="00E75D6B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es baneado.</w:t>
      </w:r>
    </w:p>
    <w:p w14:paraId="76E94406" w14:textId="77777777" w:rsidR="00AC7700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6DE3A492" w14:textId="77777777" w:rsidR="00AC7700" w:rsidRPr="00CB0B51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512D61C2" w14:textId="77777777" w:rsidR="00AC7700" w:rsidRDefault="00E75D6B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</w:t>
      </w:r>
      <w:r w:rsidR="00AC770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infracción no es grave el</w:t>
      </w:r>
      <w:r w:rsidR="005E3F2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="005E3F21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2E53C3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>pone un strike</w:t>
      </w:r>
      <w:r w:rsidR="005E3F2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 w:rsidR="002E53C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="002E53C3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sea leve</w:t>
      </w:r>
      <w:r w:rsidR="005E3F21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14:paraId="550C3EE5" w14:textId="77777777" w:rsidR="00AC7700" w:rsidRPr="00A616B1" w:rsidRDefault="00AC7700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51D5B4DA" w14:textId="77777777" w:rsidR="00867494" w:rsidRDefault="00AC7700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</w:t>
      </w:r>
      <w:r w:rsidR="00867494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la infracción no es grave el </w:t>
      </w:r>
      <w:r w:rsidR="00867494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="00867494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867494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retira la disputa al </w:t>
      </w:r>
      <w:r w:rsidR="00867494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="00867494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</w:t>
      </w:r>
      <w:r w:rsidR="00867494">
        <w:rPr>
          <w:rFonts w:ascii="Times New Roman" w:eastAsia="Times New Roman" w:hAnsi="Times New Roman" w:cs="Times New Roman"/>
          <w:color w:val="auto"/>
          <w:sz w:val="26"/>
          <w:szCs w:val="26"/>
        </w:rPr>
        <w:t>fuese errónea</w:t>
      </w:r>
      <w:r w:rsidR="00867494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14:paraId="0E87EAFC" w14:textId="77777777"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0F4E8C95" w14:textId="77777777"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5373EB19" w14:textId="77777777"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210EF60D" w14:textId="77777777"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56020DA3" w14:textId="77777777" w:rsidR="00867494" w:rsidRDefault="00867494" w:rsidP="00867494">
      <w:pPr>
        <w:ind w:left="708"/>
      </w:pPr>
    </w:p>
    <w:p w14:paraId="27D219E8" w14:textId="77777777" w:rsidR="00867494" w:rsidRDefault="00867494" w:rsidP="00867494">
      <w:pPr>
        <w:ind w:left="708"/>
      </w:pPr>
    </w:p>
    <w:p w14:paraId="42389E24" w14:textId="77777777" w:rsidR="00867494" w:rsidRDefault="00867494" w:rsidP="00867494">
      <w:pPr>
        <w:ind w:left="708"/>
      </w:pPr>
    </w:p>
    <w:p w14:paraId="1117A226" w14:textId="77777777" w:rsidR="008F1CB2" w:rsidRDefault="008F1CB2" w:rsidP="008F1CB2"/>
    <w:p w14:paraId="52B441D4" w14:textId="77777777" w:rsidR="008F1CB2" w:rsidRPr="00A616B1" w:rsidRDefault="008F1CB2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 w:rsidR="00372CFF">
        <w:rPr>
          <w:rFonts w:ascii="Times New Roman" w:hAnsi="Times New Roman" w:cs="Times New Roman"/>
          <w:b/>
          <w:color w:val="A4063E" w:themeColor="accent6"/>
        </w:rPr>
        <w:t>PONER STRIKE A USUARIO</w:t>
      </w:r>
    </w:p>
    <w:p w14:paraId="684E3A6E" w14:textId="77777777" w:rsidR="008F1CB2" w:rsidRPr="00A616B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1C2474B1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3D9D5EE7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J14</w:t>
      </w:r>
    </w:p>
    <w:p w14:paraId="594E8B06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35384D7B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comete una infracción leve se le pone un strike.</w:t>
      </w:r>
    </w:p>
    <w:p w14:paraId="4C013B87" w14:textId="77777777" w:rsidR="008F1CB2" w:rsidRPr="00A616B1" w:rsidRDefault="008F1CB2" w:rsidP="008F1CB2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Administrador</w:t>
      </w:r>
    </w:p>
    <w:p w14:paraId="66558DB2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14:paraId="7B29D5D4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14:paraId="0EFD2300" w14:textId="77777777" w:rsidR="008F1CB2" w:rsidRPr="00096913" w:rsidRDefault="008F1CB2" w:rsidP="008F1CB2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14:paraId="20346994" w14:textId="77777777" w:rsidR="008F1CB2" w:rsidRPr="00A616B1" w:rsidRDefault="008F1CB2" w:rsidP="008F1CB2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15C31D8C" w14:textId="77777777" w:rsidR="008F1CB2" w:rsidRPr="00A939F0" w:rsidRDefault="008F1CB2" w:rsidP="008F1CB2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Al usuario le colocan un strike con éxito</w:t>
      </w:r>
      <w:r w:rsidR="00037A20">
        <w:rPr>
          <w:rFonts w:ascii="Times New Roman" w:hAnsi="Times New Roman" w:cs="Times New Roman"/>
          <w:bCs/>
          <w:color w:val="37393B" w:themeColor="text1" w:themeTint="D9"/>
        </w:rPr>
        <w:t xml:space="preserve"> en el caso de haber 3 se banea al usuario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14:paraId="795141F9" w14:textId="77777777" w:rsidR="008F1CB2" w:rsidRPr="00A616B1" w:rsidRDefault="008F1CB2" w:rsidP="008F1CB2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Se determina que la infracción no es tan grave.</w:t>
      </w:r>
    </w:p>
    <w:p w14:paraId="3D5CDD8D" w14:textId="77777777" w:rsidR="008F1CB2" w:rsidRPr="00CB0B5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2EAC39DF" w14:textId="77777777" w:rsidR="008F1CB2" w:rsidRPr="00CB0B5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2034FD13" w14:textId="77777777"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detecta una infracción de las normas de uso.</w:t>
      </w:r>
    </w:p>
    <w:p w14:paraId="2BDD8C4F" w14:textId="77777777"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revisa si la infracción es grave o no.</w:t>
      </w:r>
    </w:p>
    <w:p w14:paraId="6D5C7455" w14:textId="77777777"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determina que es </w:t>
      </w:r>
      <w:r w:rsidR="00037A20">
        <w:rPr>
          <w:color w:val="37393B" w:themeColor="text1" w:themeTint="D9"/>
          <w:sz w:val="26"/>
          <w:szCs w:val="26"/>
          <w:lang w:eastAsia="en-US"/>
        </w:rPr>
        <w:t>leve</w:t>
      </w:r>
      <w:r>
        <w:rPr>
          <w:color w:val="37393B" w:themeColor="text1" w:themeTint="D9"/>
          <w:sz w:val="26"/>
          <w:szCs w:val="26"/>
          <w:lang w:eastAsia="en-US"/>
        </w:rPr>
        <w:t xml:space="preserve"> y decide </w:t>
      </w:r>
      <w:r w:rsidR="00037A20">
        <w:rPr>
          <w:color w:val="37393B" w:themeColor="text1" w:themeTint="D9"/>
          <w:sz w:val="26"/>
          <w:szCs w:val="26"/>
          <w:lang w:eastAsia="en-US"/>
        </w:rPr>
        <w:t>poner un strike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0EE7E595" w14:textId="77777777" w:rsidR="008F1CB2" w:rsidRPr="00E75D6B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</w:t>
      </w:r>
      <w:r w:rsidR="00037A20">
        <w:rPr>
          <w:color w:val="37393B" w:themeColor="text1" w:themeTint="D9"/>
          <w:sz w:val="26"/>
          <w:szCs w:val="26"/>
          <w:lang w:eastAsia="en-US"/>
        </w:rPr>
        <w:t xml:space="preserve"> puesto un strike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715F2C9D" w14:textId="77777777" w:rsidR="008F1CB2" w:rsidRDefault="008F1CB2" w:rsidP="008F1CB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6B3F78AC" w14:textId="77777777" w:rsidR="008F1CB2" w:rsidRPr="00A616B1" w:rsidRDefault="008F1CB2" w:rsidP="008F1CB2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7D053F37" w14:textId="77777777" w:rsidR="008F1CB2" w:rsidRDefault="008F1CB2" w:rsidP="008F1CB2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</w:t>
      </w:r>
      <w:r w:rsidR="0091674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la infracción no es grave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retira la disputa al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fuese errónea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14:paraId="4D570E00" w14:textId="77777777" w:rsidR="0091674C" w:rsidRPr="00CB0B51" w:rsidRDefault="0091674C" w:rsidP="0091674C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1FC0FAEE" w14:textId="77777777" w:rsidR="0091674C" w:rsidRDefault="0091674C" w:rsidP="0091674C">
      <w:pPr>
        <w:ind w:left="71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4.1 Si hay tres strikes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pone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en estado de baneo al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14:paraId="496749A3" w14:textId="77777777"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1A80CF81" w14:textId="77777777"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5AA540CF" w14:textId="77777777"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10B420D7" w14:textId="77777777"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695C9133" w14:textId="77777777"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1F3B3B1B" w14:textId="77777777" w:rsidR="0091674C" w:rsidRPr="00A616B1" w:rsidRDefault="0091674C" w:rsidP="0091674C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 w:rsidR="00372CFF">
        <w:rPr>
          <w:rFonts w:ascii="Times New Roman" w:hAnsi="Times New Roman" w:cs="Times New Roman"/>
          <w:b/>
          <w:color w:val="A4063E" w:themeColor="accent6"/>
        </w:rPr>
        <w:t>ELIMINAR</w:t>
      </w:r>
      <w:r>
        <w:rPr>
          <w:rFonts w:ascii="Times New Roman" w:hAnsi="Times New Roman" w:cs="Times New Roman"/>
          <w:b/>
          <w:color w:val="A4063E" w:themeColor="accent6"/>
        </w:rPr>
        <w:t xml:space="preserve"> </w:t>
      </w:r>
      <w:r w:rsidR="00372CFF">
        <w:rPr>
          <w:rFonts w:ascii="Times New Roman" w:hAnsi="Times New Roman" w:cs="Times New Roman"/>
          <w:b/>
          <w:color w:val="A4063E" w:themeColor="accent6"/>
        </w:rPr>
        <w:t>FAVOR</w:t>
      </w:r>
      <w:r>
        <w:rPr>
          <w:rFonts w:ascii="Times New Roman" w:hAnsi="Times New Roman" w:cs="Times New Roman"/>
          <w:b/>
          <w:color w:val="A4063E" w:themeColor="accent6"/>
        </w:rPr>
        <w:t xml:space="preserve"> </w:t>
      </w:r>
      <w:r w:rsidR="00372CFF">
        <w:rPr>
          <w:rFonts w:ascii="Times New Roman" w:hAnsi="Times New Roman" w:cs="Times New Roman"/>
          <w:b/>
          <w:color w:val="A4063E" w:themeColor="accent6"/>
        </w:rPr>
        <w:t>NO</w:t>
      </w:r>
      <w:r>
        <w:rPr>
          <w:rFonts w:ascii="Times New Roman" w:hAnsi="Times New Roman" w:cs="Times New Roman"/>
          <w:b/>
          <w:color w:val="A4063E" w:themeColor="accent6"/>
        </w:rPr>
        <w:t xml:space="preserve"> </w:t>
      </w:r>
      <w:r w:rsidR="00372CFF">
        <w:rPr>
          <w:rFonts w:ascii="Times New Roman" w:hAnsi="Times New Roman" w:cs="Times New Roman"/>
          <w:b/>
          <w:color w:val="A4063E" w:themeColor="accent6"/>
        </w:rPr>
        <w:t>ADECUADO</w:t>
      </w:r>
      <w:r>
        <w:rPr>
          <w:rFonts w:ascii="Times New Roman" w:hAnsi="Times New Roman" w:cs="Times New Roman"/>
          <w:b/>
          <w:color w:val="A4063E" w:themeColor="accent6"/>
        </w:rPr>
        <w:t>.</w:t>
      </w:r>
    </w:p>
    <w:p w14:paraId="3E572BAA" w14:textId="77777777" w:rsidR="0091674C" w:rsidRPr="00A616B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3132DCB8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074A4F05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</w:t>
      </w:r>
      <w:r w:rsidR="00A050B6">
        <w:rPr>
          <w:rFonts w:ascii="Times New Roman" w:hAnsi="Times New Roman" w:cs="Times New Roman"/>
          <w:color w:val="37393B" w:themeColor="text1" w:themeTint="D9"/>
        </w:rPr>
        <w:t>5</w:t>
      </w:r>
    </w:p>
    <w:p w14:paraId="48C633EE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76C30561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usuario </w:t>
      </w:r>
      <w:r w:rsidR="00A050B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publica un favor no adecuado y el sistema procede a tratarlo.</w:t>
      </w:r>
    </w:p>
    <w:p w14:paraId="32B244DD" w14:textId="77777777" w:rsidR="0091674C" w:rsidRPr="00A616B1" w:rsidRDefault="0091674C" w:rsidP="0091674C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Administrador</w:t>
      </w:r>
    </w:p>
    <w:p w14:paraId="7C08980A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14:paraId="70BDBBF4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14:paraId="39E07774" w14:textId="77777777" w:rsidR="0091674C" w:rsidRPr="00096913" w:rsidRDefault="0091674C" w:rsidP="0091674C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14:paraId="735361B2" w14:textId="77777777" w:rsidR="0091674C" w:rsidRPr="00A616B1" w:rsidRDefault="0091674C" w:rsidP="0091674C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60D7F195" w14:textId="77777777" w:rsidR="0091674C" w:rsidRPr="00A939F0" w:rsidRDefault="0091674C" w:rsidP="0091674C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CD119D">
        <w:rPr>
          <w:rFonts w:ascii="Times New Roman" w:hAnsi="Times New Roman" w:cs="Times New Roman"/>
          <w:bCs/>
          <w:color w:val="37393B" w:themeColor="text1" w:themeTint="D9"/>
        </w:rPr>
        <w:t xml:space="preserve">Se confirma que </w:t>
      </w:r>
      <w:r w:rsidR="003B41A6">
        <w:rPr>
          <w:rFonts w:ascii="Times New Roman" w:hAnsi="Times New Roman" w:cs="Times New Roman"/>
          <w:bCs/>
          <w:color w:val="37393B" w:themeColor="text1" w:themeTint="D9"/>
        </w:rPr>
        <w:t>la infracción es grave y se borra.</w:t>
      </w:r>
    </w:p>
    <w:p w14:paraId="575BCE26" w14:textId="77777777" w:rsidR="0091674C" w:rsidRPr="00A616B1" w:rsidRDefault="0091674C" w:rsidP="003B41A6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Se determina que la infracción no es tan grave</w:t>
      </w:r>
      <w:r w:rsidR="003B41A6">
        <w:rPr>
          <w:rFonts w:ascii="Times New Roman" w:hAnsi="Times New Roman" w:cs="Times New Roman"/>
          <w:color w:val="37393B" w:themeColor="text1" w:themeTint="D9"/>
        </w:rPr>
        <w:t xml:space="preserve"> y se reinstaura el favor.</w:t>
      </w:r>
    </w:p>
    <w:p w14:paraId="78006CA8" w14:textId="77777777" w:rsidR="0091674C" w:rsidRPr="00CB0B5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4355559A" w14:textId="77777777" w:rsidR="0091674C" w:rsidRPr="00CB0B5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3BC1D66D" w14:textId="77777777" w:rsidR="0091674C" w:rsidRDefault="0091674C" w:rsidP="0091674C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3B41A6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3B41A6">
        <w:rPr>
          <w:color w:val="37393B" w:themeColor="text1" w:themeTint="D9"/>
          <w:sz w:val="26"/>
          <w:szCs w:val="26"/>
          <w:lang w:eastAsia="en-US"/>
        </w:rPr>
        <w:t>confirma que el usuario cometió una infracción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164BF981" w14:textId="77777777" w:rsidR="00BA1F4B" w:rsidRPr="00BA1F4B" w:rsidRDefault="00BA1F4B" w:rsidP="00BA1F4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>
        <w:rPr>
          <w:color w:val="37393B" w:themeColor="text1" w:themeTint="D9"/>
          <w:sz w:val="26"/>
          <w:szCs w:val="26"/>
          <w:lang w:eastAsia="en-US"/>
        </w:rPr>
        <w:t xml:space="preserve"> coloca strike o baneo.</w:t>
      </w:r>
    </w:p>
    <w:p w14:paraId="7BAF7E89" w14:textId="77777777" w:rsidR="0091674C" w:rsidRDefault="0091674C" w:rsidP="0091674C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3B41A6">
        <w:rPr>
          <w:color w:val="37393B" w:themeColor="text1" w:themeTint="D9"/>
          <w:sz w:val="26"/>
          <w:szCs w:val="26"/>
          <w:lang w:eastAsia="en-US"/>
        </w:rPr>
        <w:t>borra el favor no adecuado.</w:t>
      </w:r>
    </w:p>
    <w:p w14:paraId="16964236" w14:textId="77777777" w:rsidR="0091674C" w:rsidRDefault="0091674C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1D76CF96" w14:textId="77777777"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72066948" w14:textId="77777777"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7B01ED68" w14:textId="77777777"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13FDB189" w14:textId="77777777"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069086E7" w14:textId="77777777"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7193ECE2" w14:textId="77777777"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52F3974E" w14:textId="77777777" w:rsidR="00625F74" w:rsidRDefault="00625F74" w:rsidP="00625F74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66007941" w14:textId="77777777" w:rsidR="00625F74" w:rsidRPr="00A616B1" w:rsidRDefault="00625F74" w:rsidP="00625F74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BLOQUEAR CHAT</w:t>
      </w:r>
      <w:r>
        <w:rPr>
          <w:rFonts w:ascii="Times New Roman" w:hAnsi="Times New Roman" w:cs="Times New Roman"/>
          <w:b/>
          <w:color w:val="A4063E" w:themeColor="accent6"/>
        </w:rPr>
        <w:tab/>
        <w:t>.</w:t>
      </w:r>
    </w:p>
    <w:p w14:paraId="3B389E5C" w14:textId="77777777" w:rsidR="00625F74" w:rsidRPr="00A616B1" w:rsidRDefault="00625F74" w:rsidP="00625F74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062010E8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173553D3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J16</w:t>
      </w:r>
    </w:p>
    <w:p w14:paraId="73DD7A53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12AAB698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69753F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Bloquear el chat de un usuario</w:t>
      </w:r>
      <w:r w:rsidR="001440F9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3A2BA32F" w14:textId="77777777" w:rsidR="00625F74" w:rsidRPr="00A616B1" w:rsidRDefault="00625F74" w:rsidP="00625F74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Administrador</w:t>
      </w:r>
    </w:p>
    <w:p w14:paraId="3720243B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14:paraId="671AC353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</w:t>
      </w:r>
      <w:r w:rsidR="001440F9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os datos del chat a bloquear y/o los datos del que solicita bloquear.</w:t>
      </w:r>
    </w:p>
    <w:p w14:paraId="08C42378" w14:textId="77777777" w:rsidR="00625F74" w:rsidRPr="00096913" w:rsidRDefault="00625F74" w:rsidP="00625F74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 xml:space="preserve">rio ha cometido una infracción </w:t>
      </w:r>
      <w:r w:rsidR="001440F9">
        <w:rPr>
          <w:rFonts w:ascii="Times New Roman" w:hAnsi="Times New Roman" w:cs="Times New Roman"/>
          <w:bCs/>
          <w:color w:val="auto"/>
          <w:sz w:val="26"/>
          <w:szCs w:val="26"/>
        </w:rPr>
        <w:t>y es denunciada por otro usuario o usuario decide bloquear directamente el chat sin denunciarlo.</w:t>
      </w:r>
    </w:p>
    <w:p w14:paraId="67915DAD" w14:textId="77777777" w:rsidR="00625F74" w:rsidRPr="00A616B1" w:rsidRDefault="00625F74" w:rsidP="00625F74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4EC3A0B2" w14:textId="77777777" w:rsidR="00625F74" w:rsidRPr="00A939F0" w:rsidRDefault="00625F74" w:rsidP="00625F74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Se confirma que la</w:t>
      </w:r>
      <w:r w:rsidR="001440F9">
        <w:rPr>
          <w:rFonts w:ascii="Times New Roman" w:hAnsi="Times New Roman" w:cs="Times New Roman"/>
          <w:bCs/>
          <w:color w:val="37393B" w:themeColor="text1" w:themeTint="D9"/>
        </w:rPr>
        <w:t xml:space="preserve"> infracción y se bloquea o se bloquea directamente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14:paraId="41F8A741" w14:textId="77777777" w:rsidR="00625F74" w:rsidRPr="00A616B1" w:rsidRDefault="00625F74" w:rsidP="00625F74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1440F9">
        <w:rPr>
          <w:rFonts w:ascii="Times New Roman" w:hAnsi="Times New Roman" w:cs="Times New Roman"/>
          <w:color w:val="37393B" w:themeColor="text1" w:themeTint="D9"/>
        </w:rPr>
        <w:t>El administrador no acepta la denuncia y la única manera de bloquear es por parte del usuario.</w:t>
      </w:r>
    </w:p>
    <w:p w14:paraId="7B35333D" w14:textId="77777777" w:rsidR="00625F74" w:rsidRPr="00CB0B51" w:rsidRDefault="00625F74" w:rsidP="00625F74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42FBA811" w14:textId="77777777" w:rsidR="00625F74" w:rsidRPr="00CB0B51" w:rsidRDefault="00625F74" w:rsidP="00625F74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4B6B6639" w14:textId="77777777" w:rsidR="00625F74" w:rsidRDefault="00625F74" w:rsidP="00625F74">
      <w:pPr>
        <w:pStyle w:val="Prrafodelista"/>
        <w:numPr>
          <w:ilvl w:val="0"/>
          <w:numId w:val="1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bookmarkStart w:id="0" w:name="_Hlk25566474"/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confirma </w:t>
      </w:r>
      <w:bookmarkEnd w:id="0"/>
      <w:r>
        <w:rPr>
          <w:color w:val="37393B" w:themeColor="text1" w:themeTint="D9"/>
          <w:sz w:val="26"/>
          <w:szCs w:val="26"/>
          <w:lang w:eastAsia="en-US"/>
        </w:rPr>
        <w:t>que el usuario cometió una infracción.</w:t>
      </w:r>
    </w:p>
    <w:p w14:paraId="723D6E92" w14:textId="77777777" w:rsidR="00625F74" w:rsidRPr="00BA1F4B" w:rsidRDefault="00625F74" w:rsidP="00625F74">
      <w:pPr>
        <w:pStyle w:val="Prrafodelista"/>
        <w:numPr>
          <w:ilvl w:val="0"/>
          <w:numId w:val="1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F23616">
        <w:rPr>
          <w:color w:val="37393B" w:themeColor="text1" w:themeTint="D9"/>
          <w:sz w:val="26"/>
          <w:szCs w:val="26"/>
          <w:lang w:eastAsia="en-US"/>
        </w:rPr>
        <w:t>elimina el chat y no permite al usuario hablar al solicitante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39C7DD63" w14:textId="77777777" w:rsidR="00625F74" w:rsidRDefault="00625F74" w:rsidP="00625F74">
      <w:pPr>
        <w:pStyle w:val="Prrafodelista"/>
        <w:numPr>
          <w:ilvl w:val="0"/>
          <w:numId w:val="1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bookmarkStart w:id="1" w:name="_Hlk25566498"/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F23616">
        <w:rPr>
          <w:color w:val="37393B" w:themeColor="text1" w:themeTint="D9"/>
          <w:sz w:val="26"/>
          <w:szCs w:val="26"/>
          <w:lang w:eastAsia="en-US"/>
        </w:rPr>
        <w:t>procede a ver el castigo necesario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bookmarkEnd w:id="1"/>
    <w:p w14:paraId="4384ECAA" w14:textId="77777777" w:rsidR="00625F74" w:rsidRDefault="00625F74" w:rsidP="00F23616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5D781D75" w14:textId="77777777" w:rsidR="00F23616" w:rsidRDefault="00F23616" w:rsidP="00F23616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640EFA54" w14:textId="77777777" w:rsidR="00F23616" w:rsidRDefault="00F23616" w:rsidP="00F23616">
      <w:pPr>
        <w:pStyle w:val="Prrafodelista"/>
        <w:numPr>
          <w:ilvl w:val="1"/>
          <w:numId w:val="1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procede a bloquear al otro usuario sin denunciar.</w:t>
      </w:r>
    </w:p>
    <w:p w14:paraId="2DA646C7" w14:textId="77777777" w:rsidR="00F23616" w:rsidRPr="00544932" w:rsidRDefault="00F23616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5EF60719" w14:textId="77777777" w:rsidR="0091674C" w:rsidRDefault="0091674C" w:rsidP="008F1CB2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1F7B3CE0" w14:textId="77777777" w:rsidR="00717E8D" w:rsidRDefault="00717E8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5DB1B57" w14:textId="77777777" w:rsidR="004C0B1D" w:rsidRDefault="004C0B1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1B4BAC3" w14:textId="77777777" w:rsidR="004C0B1D" w:rsidRDefault="004C0B1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D6DA2BC" w14:textId="77777777" w:rsidR="004C0B1D" w:rsidRPr="00A616B1" w:rsidRDefault="004C0B1D" w:rsidP="004C0B1D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NOTIFICAR ACEPTACIÓN DE FAVOR.</w:t>
      </w:r>
    </w:p>
    <w:p w14:paraId="1208BC40" w14:textId="77777777" w:rsidR="004C0B1D" w:rsidRPr="00A616B1" w:rsidRDefault="004C0B1D" w:rsidP="004C0B1D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742A8E55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1FA33DBB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J17</w:t>
      </w:r>
    </w:p>
    <w:p w14:paraId="5483E34F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62B42643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Notifica al usuario que su favor ha sido aceptado</w:t>
      </w:r>
    </w:p>
    <w:p w14:paraId="342CCD01" w14:textId="77777777" w:rsidR="004C0B1D" w:rsidRPr="00A616B1" w:rsidRDefault="004C0B1D" w:rsidP="004C0B1D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14:paraId="35C17216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Usuario.</w:t>
      </w:r>
    </w:p>
    <w:p w14:paraId="59427DD9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propios de</w:t>
      </w:r>
      <w:r w:rsidR="0031653E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los usuarios implicados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66E2CF16" w14:textId="77777777" w:rsidR="004C0B1D" w:rsidRPr="00096913" w:rsidRDefault="004C0B1D" w:rsidP="004C0B1D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 w:rsidR="003165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favor ha sido solicitado por un usuario y tras ser aceptado el sistema envía una notificación </w:t>
      </w:r>
      <w:r w:rsidR="004E53C0">
        <w:rPr>
          <w:rFonts w:ascii="Times New Roman" w:hAnsi="Times New Roman" w:cs="Times New Roman"/>
          <w:bCs/>
          <w:color w:val="auto"/>
          <w:sz w:val="26"/>
          <w:szCs w:val="26"/>
        </w:rPr>
        <w:t>al mismo.</w:t>
      </w:r>
    </w:p>
    <w:p w14:paraId="262F765B" w14:textId="77777777" w:rsidR="004C0B1D" w:rsidRPr="00A616B1" w:rsidRDefault="004C0B1D" w:rsidP="004C0B1D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05DC421A" w14:textId="77777777" w:rsidR="004C0B1D" w:rsidRPr="00A939F0" w:rsidRDefault="004C0B1D" w:rsidP="004C0B1D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4E53C0">
        <w:rPr>
          <w:rFonts w:ascii="Times New Roman" w:hAnsi="Times New Roman" w:cs="Times New Roman"/>
          <w:bCs/>
          <w:color w:val="37393B" w:themeColor="text1" w:themeTint="D9"/>
        </w:rPr>
        <w:t>Se confirma que se acepta la realización del favor y se le envía notificación.</w:t>
      </w:r>
    </w:p>
    <w:p w14:paraId="6DE08608" w14:textId="77777777" w:rsidR="004C0B1D" w:rsidRPr="00A616B1" w:rsidRDefault="004C0B1D" w:rsidP="004C0B1D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E53C0">
        <w:rPr>
          <w:rFonts w:ascii="Times New Roman" w:hAnsi="Times New Roman" w:cs="Times New Roman"/>
          <w:color w:val="37393B" w:themeColor="text1" w:themeTint="D9"/>
        </w:rPr>
        <w:t>El dueño del favor niega al usuario la realización de este.</w:t>
      </w:r>
    </w:p>
    <w:p w14:paraId="5982CFA6" w14:textId="77777777" w:rsidR="004C0B1D" w:rsidRPr="00CB0B51" w:rsidRDefault="004C0B1D" w:rsidP="004C0B1D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0A64FF21" w14:textId="77777777" w:rsidR="004C0B1D" w:rsidRPr="00CB0B51" w:rsidRDefault="004C0B1D" w:rsidP="004C0B1D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5F9C5713" w14:textId="77777777" w:rsidR="004C0B1D" w:rsidRDefault="004C0B1D" w:rsidP="004C0B1D">
      <w:pPr>
        <w:pStyle w:val="Prrafodelista"/>
        <w:numPr>
          <w:ilvl w:val="0"/>
          <w:numId w:val="1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E53C0">
        <w:rPr>
          <w:color w:val="A4063E" w:themeColor="accent6"/>
          <w:sz w:val="26"/>
          <w:szCs w:val="26"/>
          <w:u w:val="single"/>
          <w:lang w:eastAsia="en-US"/>
        </w:rPr>
        <w:t xml:space="preserve">Pedidor del Favor </w:t>
      </w:r>
      <w:r w:rsidR="004E53C0">
        <w:rPr>
          <w:color w:val="37393B" w:themeColor="text1" w:themeTint="D9"/>
          <w:sz w:val="26"/>
          <w:szCs w:val="26"/>
          <w:lang w:eastAsia="en-US"/>
        </w:rPr>
        <w:t xml:space="preserve">Acepta </w:t>
      </w:r>
      <w:r w:rsidR="00BF6183">
        <w:rPr>
          <w:color w:val="37393B" w:themeColor="text1" w:themeTint="D9"/>
          <w:sz w:val="26"/>
          <w:szCs w:val="26"/>
          <w:lang w:eastAsia="en-US"/>
        </w:rPr>
        <w:t>que el otro usuario realice su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0BC555B0" w14:textId="77777777" w:rsidR="00BF6183" w:rsidRDefault="004C0B1D" w:rsidP="00DF4793">
      <w:pPr>
        <w:pStyle w:val="Prrafodelista"/>
        <w:numPr>
          <w:ilvl w:val="0"/>
          <w:numId w:val="1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BF6183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BF6183" w:rsidRPr="00BF618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BF6183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BF6183">
        <w:rPr>
          <w:color w:val="37393B" w:themeColor="text1" w:themeTint="D9"/>
          <w:sz w:val="26"/>
          <w:szCs w:val="26"/>
          <w:lang w:eastAsia="en-US"/>
        </w:rPr>
        <w:t>recibe la información y formaliza una notificación.</w:t>
      </w:r>
    </w:p>
    <w:p w14:paraId="2C74F5FD" w14:textId="77777777" w:rsidR="004C0B1D" w:rsidRPr="00BF6183" w:rsidRDefault="004C0B1D" w:rsidP="00DF4793">
      <w:pPr>
        <w:pStyle w:val="Prrafodelista"/>
        <w:numPr>
          <w:ilvl w:val="0"/>
          <w:numId w:val="1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BF6183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BF618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BF6183">
        <w:rPr>
          <w:color w:val="A4063E" w:themeColor="accent6"/>
          <w:sz w:val="26"/>
          <w:szCs w:val="26"/>
          <w:lang w:eastAsia="en-US"/>
        </w:rPr>
        <w:t xml:space="preserve"> </w:t>
      </w:r>
      <w:r w:rsidR="00BF6183">
        <w:rPr>
          <w:color w:val="37393B" w:themeColor="text1" w:themeTint="D9"/>
          <w:sz w:val="26"/>
          <w:szCs w:val="26"/>
          <w:lang w:eastAsia="en-US"/>
        </w:rPr>
        <w:t>envía la notificación al realizador del favor</w:t>
      </w:r>
      <w:r w:rsidRPr="00BF6183">
        <w:rPr>
          <w:color w:val="37393B" w:themeColor="text1" w:themeTint="D9"/>
          <w:sz w:val="26"/>
          <w:szCs w:val="26"/>
          <w:lang w:eastAsia="en-US"/>
        </w:rPr>
        <w:t>.</w:t>
      </w:r>
    </w:p>
    <w:p w14:paraId="1E0DB577" w14:textId="77777777" w:rsidR="004C0B1D" w:rsidRDefault="004C0B1D" w:rsidP="004C0B1D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0EF765CF" w14:textId="77777777" w:rsidR="004C0B1D" w:rsidRDefault="004C0B1D" w:rsidP="004C0B1D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440965EE" w14:textId="77777777" w:rsidR="004C0B1D" w:rsidRPr="004C0B1D" w:rsidRDefault="00970CAA" w:rsidP="00970CAA">
      <w:pPr>
        <w:pStyle w:val="Prrafodelista"/>
        <w:spacing w:after="0" w:line="276" w:lineRule="auto"/>
        <w:ind w:left="1080" w:firstLine="0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1.1 </w:t>
      </w:r>
      <w:r w:rsidR="004C0B1D"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Pedidor del favor</w:t>
      </w:r>
      <w:r w:rsidR="004C0B1D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Pr="00BB6247">
        <w:rPr>
          <w:color w:val="auto"/>
          <w:sz w:val="26"/>
          <w:szCs w:val="26"/>
          <w:lang w:eastAsia="en-US"/>
        </w:rPr>
        <w:t>niega la posibilidad de hacer el favor</w:t>
      </w:r>
      <w:r w:rsidR="00BB6247" w:rsidRPr="00BB6247">
        <w:rPr>
          <w:color w:val="auto"/>
          <w:sz w:val="26"/>
          <w:szCs w:val="26"/>
          <w:lang w:eastAsia="en-US"/>
        </w:rPr>
        <w:t xml:space="preserve"> terminando el flujo</w:t>
      </w:r>
      <w:r w:rsidR="004C0B1D">
        <w:rPr>
          <w:color w:val="37393B" w:themeColor="text1" w:themeTint="D9"/>
          <w:sz w:val="26"/>
          <w:szCs w:val="26"/>
          <w:lang w:eastAsia="en-US"/>
        </w:rPr>
        <w:t>.</w:t>
      </w:r>
    </w:p>
    <w:p w14:paraId="379829FD" w14:textId="77777777" w:rsidR="004C0B1D" w:rsidRDefault="004C0B1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638F902C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59AC9D8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6E3E1F7C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604AC4D7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2F6E626B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8C27571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7205056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4DB6B661" w14:textId="77777777" w:rsidR="00BB6247" w:rsidRPr="00A616B1" w:rsidRDefault="00BB6247" w:rsidP="00BB624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PEDIR FAVOR.</w:t>
      </w:r>
    </w:p>
    <w:p w14:paraId="757F777C" w14:textId="77777777" w:rsidR="00BB6247" w:rsidRPr="00A616B1" w:rsidRDefault="00BB6247" w:rsidP="00BB624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3617BE7E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47F3B7B9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J18</w:t>
      </w:r>
    </w:p>
    <w:p w14:paraId="6BDC06C7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72FCE093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Publicar un favor en la plataforma.</w:t>
      </w:r>
    </w:p>
    <w:p w14:paraId="6A4050F9" w14:textId="77777777" w:rsidR="00BB6247" w:rsidRPr="00A616B1" w:rsidRDefault="00BB6247" w:rsidP="00BB624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Pedidor de Favor.</w:t>
      </w:r>
    </w:p>
    <w:p w14:paraId="406F5E1D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3C09C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0B7A4978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="003C09C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proporcionados por el usuario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6D612648" w14:textId="77777777" w:rsidR="00BB6247" w:rsidRPr="00096913" w:rsidRDefault="00BB6247" w:rsidP="00BB6247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 w:rsidR="003C09C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pedidor del favor necesita estar registrado y tener </w:t>
      </w:r>
      <w:proofErr w:type="spellStart"/>
      <w:r w:rsidR="003C09C3">
        <w:rPr>
          <w:rFonts w:ascii="Times New Roman" w:hAnsi="Times New Roman" w:cs="Times New Roman"/>
          <w:bCs/>
          <w:color w:val="auto"/>
          <w:sz w:val="26"/>
          <w:szCs w:val="26"/>
        </w:rPr>
        <w:t>grollies</w:t>
      </w:r>
      <w:proofErr w:type="spellEnd"/>
      <w:r w:rsidR="003C09C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para dar en su cuenta.</w:t>
      </w:r>
    </w:p>
    <w:p w14:paraId="43068002" w14:textId="77777777" w:rsidR="00BB6247" w:rsidRPr="00A616B1" w:rsidRDefault="00BB6247" w:rsidP="00BB624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6B699D46" w14:textId="77777777" w:rsidR="00BB6247" w:rsidRPr="00A939F0" w:rsidRDefault="00BB6247" w:rsidP="00BB6247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EA0F58">
        <w:rPr>
          <w:rFonts w:ascii="Times New Roman" w:hAnsi="Times New Roman" w:cs="Times New Roman"/>
          <w:bCs/>
          <w:color w:val="37393B" w:themeColor="text1" w:themeTint="D9"/>
        </w:rPr>
        <w:t>El favor es publicado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14:paraId="4DC36A62" w14:textId="77777777" w:rsidR="00BB6247" w:rsidRPr="00A616B1" w:rsidRDefault="00BB6247" w:rsidP="00BB6247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EA0F58">
        <w:rPr>
          <w:rFonts w:ascii="Times New Roman" w:hAnsi="Times New Roman" w:cs="Times New Roman"/>
          <w:color w:val="37393B" w:themeColor="text1" w:themeTint="D9"/>
        </w:rPr>
        <w:t>El favor no ha podido ser publicado</w:t>
      </w:r>
      <w:r>
        <w:rPr>
          <w:rFonts w:ascii="Times New Roman" w:hAnsi="Times New Roman" w:cs="Times New Roman"/>
          <w:color w:val="37393B" w:themeColor="text1" w:themeTint="D9"/>
        </w:rPr>
        <w:t>.</w:t>
      </w:r>
    </w:p>
    <w:p w14:paraId="5CD5176D" w14:textId="77777777" w:rsidR="00BB6247" w:rsidRPr="00CB0B51" w:rsidRDefault="00BB6247" w:rsidP="00BB624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75F0AB07" w14:textId="77777777" w:rsidR="00BB6247" w:rsidRPr="00CB0B51" w:rsidRDefault="00BB6247" w:rsidP="00BB624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2CDE241B" w14:textId="77777777" w:rsidR="00BB6247" w:rsidRDefault="00BB6247" w:rsidP="00BB6247">
      <w:pPr>
        <w:pStyle w:val="Prrafodelista"/>
        <w:numPr>
          <w:ilvl w:val="0"/>
          <w:numId w:val="2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 xml:space="preserve">Pedidor del Favor </w:t>
      </w:r>
      <w:r w:rsidR="00EA0F58">
        <w:rPr>
          <w:color w:val="37393B" w:themeColor="text1" w:themeTint="D9"/>
          <w:sz w:val="26"/>
          <w:szCs w:val="26"/>
          <w:lang w:eastAsia="en-US"/>
        </w:rPr>
        <w:t>publica un favor poniendo toda la información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611BDD53" w14:textId="77777777" w:rsidR="00BB6247" w:rsidRDefault="00BB6247" w:rsidP="00BB6247">
      <w:pPr>
        <w:pStyle w:val="Prrafodelista"/>
        <w:numPr>
          <w:ilvl w:val="0"/>
          <w:numId w:val="2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BF6183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BF618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BF6183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EA0F58">
        <w:rPr>
          <w:color w:val="37393B" w:themeColor="text1" w:themeTint="D9"/>
          <w:sz w:val="26"/>
          <w:szCs w:val="26"/>
          <w:lang w:eastAsia="en-US"/>
        </w:rPr>
        <w:t xml:space="preserve">actualiza la </w:t>
      </w:r>
      <w:proofErr w:type="spellStart"/>
      <w:r w:rsidR="00EA0F58">
        <w:rPr>
          <w:color w:val="37393B" w:themeColor="text1" w:themeTint="D9"/>
          <w:sz w:val="26"/>
          <w:szCs w:val="26"/>
          <w:lang w:eastAsia="en-US"/>
        </w:rPr>
        <w:t>feed</w:t>
      </w:r>
      <w:proofErr w:type="spellEnd"/>
      <w:r w:rsidR="00EA0F58">
        <w:rPr>
          <w:color w:val="37393B" w:themeColor="text1" w:themeTint="D9"/>
          <w:sz w:val="26"/>
          <w:szCs w:val="26"/>
          <w:lang w:eastAsia="en-US"/>
        </w:rPr>
        <w:t xml:space="preserve"> con este nuevo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050697DE" w14:textId="77777777" w:rsidR="00BB6247" w:rsidRDefault="00BB6247" w:rsidP="00BB624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68FCC389" w14:textId="77777777" w:rsidR="00EA0F58" w:rsidRPr="00921CE9" w:rsidRDefault="00EA0F58" w:rsidP="00921CE9">
      <w:pPr>
        <w:pStyle w:val="Prrafodelista"/>
        <w:numPr>
          <w:ilvl w:val="1"/>
          <w:numId w:val="22"/>
        </w:numPr>
        <w:rPr>
          <w:color w:val="37393B" w:themeColor="text1" w:themeTint="D9"/>
          <w:sz w:val="26"/>
          <w:szCs w:val="26"/>
        </w:rPr>
      </w:pPr>
      <w:r w:rsidRPr="00921CE9">
        <w:rPr>
          <w:color w:val="37393B" w:themeColor="text1" w:themeTint="D9"/>
          <w:sz w:val="26"/>
          <w:szCs w:val="26"/>
        </w:rPr>
        <w:t xml:space="preserve">El </w:t>
      </w:r>
      <w:r w:rsidRPr="00921CE9">
        <w:rPr>
          <w:color w:val="A4063E" w:themeColor="accent6"/>
          <w:sz w:val="26"/>
          <w:szCs w:val="26"/>
          <w:u w:val="single"/>
        </w:rPr>
        <w:t>Sistema</w:t>
      </w:r>
      <w:r w:rsidRPr="00921CE9">
        <w:rPr>
          <w:color w:val="37393B" w:themeColor="text1" w:themeTint="D9"/>
          <w:sz w:val="26"/>
          <w:szCs w:val="26"/>
        </w:rPr>
        <w:t xml:space="preserve"> </w:t>
      </w:r>
      <w:r w:rsidR="00921CE9">
        <w:rPr>
          <w:color w:val="37393B" w:themeColor="text1" w:themeTint="D9"/>
          <w:sz w:val="26"/>
          <w:szCs w:val="26"/>
        </w:rPr>
        <w:t>envía mensaje de error al usuario por no poderse publicar el favor</w:t>
      </w:r>
      <w:r w:rsidRPr="00921CE9">
        <w:rPr>
          <w:color w:val="37393B" w:themeColor="text1" w:themeTint="D9"/>
          <w:sz w:val="26"/>
          <w:szCs w:val="26"/>
        </w:rPr>
        <w:t>.</w:t>
      </w:r>
    </w:p>
    <w:p w14:paraId="43E65F32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7DEE7BD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D6D310D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20FF8F13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07208D18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06D1863F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2F17DF07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41D3D59A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6B6486A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4A04F1AF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AB8A50F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8A10C29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55C6753" w14:textId="77777777" w:rsidR="00921CE9" w:rsidRPr="00A616B1" w:rsidRDefault="00921CE9" w:rsidP="00921CE9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PONER TIEMPO DE ENTREGA.</w:t>
      </w:r>
    </w:p>
    <w:p w14:paraId="34F49A3E" w14:textId="77777777" w:rsidR="00921CE9" w:rsidRPr="00A616B1" w:rsidRDefault="00921CE9" w:rsidP="00921CE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26CE141E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4AE68356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J19</w:t>
      </w:r>
    </w:p>
    <w:p w14:paraId="08495C2D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0161ED56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Poner un tiempo máximo para entregar el favor.</w:t>
      </w:r>
    </w:p>
    <w:p w14:paraId="24DABE8E" w14:textId="77777777" w:rsidR="00921CE9" w:rsidRPr="00A616B1" w:rsidRDefault="00921CE9" w:rsidP="00921CE9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Pedidor de Favor.</w:t>
      </w:r>
    </w:p>
    <w:p w14:paraId="76CD1DE8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</w:t>
      </w:r>
      <w:r w:rsidR="00704FB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realizador del favor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36014E32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proporcionados por el usuario.</w:t>
      </w:r>
    </w:p>
    <w:p w14:paraId="6B21AE9A" w14:textId="77777777" w:rsidR="00921CE9" w:rsidRPr="00096913" w:rsidRDefault="00921CE9" w:rsidP="00921CE9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pedidor del favor necesita estar registrado y tener</w:t>
      </w:r>
      <w:r w:rsidR="00704FB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un favor publicado.</w:t>
      </w:r>
    </w:p>
    <w:p w14:paraId="06342D01" w14:textId="77777777" w:rsidR="00921CE9" w:rsidRPr="00A616B1" w:rsidRDefault="00921CE9" w:rsidP="00921CE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1AAF37F0" w14:textId="77777777" w:rsidR="00921CE9" w:rsidRPr="00A939F0" w:rsidRDefault="00921CE9" w:rsidP="00921CE9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 xml:space="preserve">El </w:t>
      </w:r>
      <w:r w:rsidR="00704FB3">
        <w:rPr>
          <w:rFonts w:ascii="Times New Roman" w:hAnsi="Times New Roman" w:cs="Times New Roman"/>
          <w:bCs/>
          <w:color w:val="37393B" w:themeColor="text1" w:themeTint="D9"/>
        </w:rPr>
        <w:t>tiempo de favor es aplicado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14:paraId="4F01AAFC" w14:textId="77777777" w:rsidR="00921CE9" w:rsidRPr="00A616B1" w:rsidRDefault="00921CE9" w:rsidP="00921CE9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 xml:space="preserve">El </w:t>
      </w:r>
      <w:r w:rsidR="00704FB3">
        <w:rPr>
          <w:rFonts w:ascii="Times New Roman" w:hAnsi="Times New Roman" w:cs="Times New Roman"/>
          <w:color w:val="37393B" w:themeColor="text1" w:themeTint="D9"/>
        </w:rPr>
        <w:t>tiempo del favor no se pudo actualizar o se rechaza.</w:t>
      </w:r>
    </w:p>
    <w:p w14:paraId="0E095340" w14:textId="77777777" w:rsidR="00921CE9" w:rsidRPr="00CB0B51" w:rsidRDefault="00921CE9" w:rsidP="00921CE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16CB7F97" w14:textId="77777777" w:rsidR="00921CE9" w:rsidRPr="00CB0B51" w:rsidRDefault="00921CE9" w:rsidP="00921CE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17EA8652" w14:textId="77777777" w:rsidR="00921CE9" w:rsidRDefault="00921CE9" w:rsidP="00921CE9">
      <w:pPr>
        <w:pStyle w:val="Prrafodelista"/>
        <w:numPr>
          <w:ilvl w:val="0"/>
          <w:numId w:val="2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 xml:space="preserve">Pedidor del Favor </w:t>
      </w:r>
      <w:r>
        <w:rPr>
          <w:color w:val="37393B" w:themeColor="text1" w:themeTint="D9"/>
          <w:sz w:val="26"/>
          <w:szCs w:val="26"/>
          <w:lang w:eastAsia="en-US"/>
        </w:rPr>
        <w:t>p</w:t>
      </w:r>
      <w:r w:rsidR="00704FB3">
        <w:rPr>
          <w:color w:val="37393B" w:themeColor="text1" w:themeTint="D9"/>
          <w:sz w:val="26"/>
          <w:szCs w:val="26"/>
          <w:lang w:eastAsia="en-US"/>
        </w:rPr>
        <w:t xml:space="preserve">one un tiempo para hacer </w:t>
      </w:r>
      <w:r w:rsidR="00C953B1">
        <w:rPr>
          <w:color w:val="37393B" w:themeColor="text1" w:themeTint="D9"/>
          <w:sz w:val="26"/>
          <w:szCs w:val="26"/>
          <w:lang w:eastAsia="en-US"/>
        </w:rPr>
        <w:t>el favor.</w:t>
      </w:r>
    </w:p>
    <w:p w14:paraId="1B2FAFB0" w14:textId="77777777" w:rsidR="00921CE9" w:rsidRDefault="00921CE9" w:rsidP="000C088D">
      <w:pPr>
        <w:pStyle w:val="Prrafodelista"/>
        <w:numPr>
          <w:ilvl w:val="0"/>
          <w:numId w:val="2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BF6183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C953B1">
        <w:rPr>
          <w:color w:val="A4063E" w:themeColor="accent6"/>
          <w:sz w:val="26"/>
          <w:szCs w:val="26"/>
          <w:u w:val="single"/>
          <w:lang w:eastAsia="en-US"/>
        </w:rPr>
        <w:t>Realizador del Favor</w:t>
      </w:r>
      <w:r w:rsidRPr="00BF6183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953B1">
        <w:rPr>
          <w:color w:val="37393B" w:themeColor="text1" w:themeTint="D9"/>
          <w:sz w:val="26"/>
          <w:szCs w:val="26"/>
          <w:lang w:eastAsia="en-US"/>
        </w:rPr>
        <w:t>acepta el tiempo y procede a realizar el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0F73B9BF" w14:textId="77777777" w:rsidR="00921CE9" w:rsidRDefault="00921CE9" w:rsidP="00921CE9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65A9A0D0" w14:textId="77777777" w:rsidR="00921CE9" w:rsidRDefault="00921CE9" w:rsidP="00C953B1">
      <w:pPr>
        <w:pStyle w:val="Prrafodelista"/>
        <w:numPr>
          <w:ilvl w:val="1"/>
          <w:numId w:val="24"/>
        </w:numPr>
        <w:rPr>
          <w:color w:val="37393B" w:themeColor="text1" w:themeTint="D9"/>
          <w:sz w:val="26"/>
          <w:szCs w:val="26"/>
        </w:rPr>
      </w:pPr>
      <w:r w:rsidRPr="00C953B1">
        <w:rPr>
          <w:color w:val="37393B" w:themeColor="text1" w:themeTint="D9"/>
          <w:sz w:val="26"/>
          <w:szCs w:val="26"/>
        </w:rPr>
        <w:t xml:space="preserve">El </w:t>
      </w:r>
      <w:r w:rsidR="00C953B1">
        <w:rPr>
          <w:color w:val="A4063E" w:themeColor="accent6"/>
          <w:sz w:val="26"/>
          <w:szCs w:val="26"/>
          <w:u w:val="single"/>
        </w:rPr>
        <w:t>Realizador del Favor</w:t>
      </w:r>
      <w:r w:rsidRPr="00C953B1">
        <w:rPr>
          <w:color w:val="37393B" w:themeColor="text1" w:themeTint="D9"/>
          <w:sz w:val="26"/>
          <w:szCs w:val="26"/>
        </w:rPr>
        <w:t xml:space="preserve"> </w:t>
      </w:r>
      <w:r w:rsidR="00C953B1">
        <w:rPr>
          <w:color w:val="37393B" w:themeColor="text1" w:themeTint="D9"/>
          <w:sz w:val="26"/>
          <w:szCs w:val="26"/>
        </w:rPr>
        <w:t>reniega del tiempo</w:t>
      </w:r>
      <w:r w:rsidRPr="00C953B1">
        <w:rPr>
          <w:color w:val="37393B" w:themeColor="text1" w:themeTint="D9"/>
          <w:sz w:val="26"/>
          <w:szCs w:val="26"/>
        </w:rPr>
        <w:t>.</w:t>
      </w:r>
    </w:p>
    <w:p w14:paraId="378B2FE4" w14:textId="77777777" w:rsidR="00C953B1" w:rsidRP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2.2.1     </w:t>
      </w:r>
      <w:r w:rsidR="00C953B1" w:rsidRPr="00DF4793">
        <w:rPr>
          <w:color w:val="37393B" w:themeColor="text1" w:themeTint="D9"/>
          <w:sz w:val="26"/>
          <w:szCs w:val="26"/>
        </w:rPr>
        <w:t xml:space="preserve">El </w:t>
      </w:r>
      <w:r w:rsidR="00C953B1" w:rsidRPr="00DF4793">
        <w:rPr>
          <w:color w:val="A4063E" w:themeColor="accent6"/>
          <w:sz w:val="26"/>
          <w:szCs w:val="26"/>
          <w:u w:val="single"/>
        </w:rPr>
        <w:t xml:space="preserve">Realizador del Favor </w:t>
      </w:r>
      <w:r w:rsidRPr="00DF4793">
        <w:rPr>
          <w:color w:val="37393B" w:themeColor="text1" w:themeTint="D9"/>
          <w:sz w:val="26"/>
          <w:szCs w:val="26"/>
        </w:rPr>
        <w:t>negocia un nuevo tiempo.</w:t>
      </w:r>
    </w:p>
    <w:p w14:paraId="71B91FFB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2.2.2     El </w:t>
      </w:r>
      <w:r w:rsidRPr="00DF4793">
        <w:rPr>
          <w:color w:val="A4063E" w:themeColor="accent6"/>
          <w:sz w:val="26"/>
          <w:szCs w:val="26"/>
          <w:u w:val="single"/>
        </w:rPr>
        <w:t>Realizador del Favor</w:t>
      </w:r>
      <w:r>
        <w:rPr>
          <w:color w:val="A4063E" w:themeColor="accent6"/>
          <w:sz w:val="26"/>
          <w:szCs w:val="26"/>
          <w:u w:val="single"/>
        </w:rPr>
        <w:t xml:space="preserve"> </w:t>
      </w:r>
      <w:r>
        <w:rPr>
          <w:color w:val="37393B" w:themeColor="text1" w:themeTint="D9"/>
          <w:sz w:val="26"/>
          <w:szCs w:val="26"/>
        </w:rPr>
        <w:t>termina el favor y decide no hacerlo.</w:t>
      </w:r>
    </w:p>
    <w:p w14:paraId="660CDE70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16BE4B14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1D52F052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11DA3A28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7BF5C521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1E987076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591F20E1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1A3D328E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38C92AC2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187A1EA9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1FF6E621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5DE74452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0C34F0CF" w14:textId="77777777" w:rsidR="00DF4793" w:rsidRPr="00A616B1" w:rsidRDefault="00DF4793" w:rsidP="00DF4793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236E32">
        <w:rPr>
          <w:rFonts w:ascii="Times New Roman" w:hAnsi="Times New Roman" w:cs="Times New Roman"/>
          <w:b/>
          <w:color w:val="A4063E" w:themeColor="accent6"/>
        </w:rPr>
        <w:t>SOLICITAR PREMIOS</w:t>
      </w:r>
      <w:r>
        <w:rPr>
          <w:rFonts w:ascii="Times New Roman" w:hAnsi="Times New Roman" w:cs="Times New Roman"/>
          <w:b/>
          <w:color w:val="A4063E" w:themeColor="accent6"/>
        </w:rPr>
        <w:t>.</w:t>
      </w:r>
    </w:p>
    <w:p w14:paraId="6606E1B4" w14:textId="77777777" w:rsidR="00DF4793" w:rsidRPr="00A616B1" w:rsidRDefault="00DF4793" w:rsidP="00DF4793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310DB28C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75877DDF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J20</w:t>
      </w:r>
    </w:p>
    <w:p w14:paraId="69F4CC1F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6F47A1B1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236E32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Cambiar Grollies por premios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2A12FABD" w14:textId="77777777" w:rsidR="00DF4793" w:rsidRPr="00A616B1" w:rsidRDefault="00DF4793" w:rsidP="00DF4793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236E32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.</w:t>
      </w:r>
    </w:p>
    <w:p w14:paraId="3529ECD1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Sistema, </w:t>
      </w:r>
      <w:r w:rsidR="006070E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Admin.</w:t>
      </w:r>
    </w:p>
    <w:p w14:paraId="246EE4B2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Los datos </w:t>
      </w:r>
      <w:r w:rsidR="006070E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del catálogo de premios, del usuario y de su entidad bancaria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4D48412D" w14:textId="77777777" w:rsidR="00DF4793" w:rsidRPr="00096913" w:rsidRDefault="00DF4793" w:rsidP="00DF4793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 w:rsidR="006070ED">
        <w:rPr>
          <w:rFonts w:ascii="Times New Roman" w:hAnsi="Times New Roman" w:cs="Times New Roman"/>
          <w:bCs/>
          <w:color w:val="auto"/>
          <w:sz w:val="26"/>
          <w:szCs w:val="26"/>
        </w:rPr>
        <w:t>usuario necesita haber hecho favores para poder conseguir regalos.</w:t>
      </w:r>
    </w:p>
    <w:p w14:paraId="67F9443F" w14:textId="77777777" w:rsidR="00DF4793" w:rsidRPr="00A616B1" w:rsidRDefault="00DF4793" w:rsidP="00DF4793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60BC0A1D" w14:textId="77777777" w:rsidR="00DF4793" w:rsidRPr="00A939F0" w:rsidRDefault="00DF4793" w:rsidP="00DF4793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 xml:space="preserve">El </w:t>
      </w:r>
      <w:r w:rsidR="006070ED">
        <w:rPr>
          <w:rFonts w:ascii="Times New Roman" w:hAnsi="Times New Roman" w:cs="Times New Roman"/>
          <w:bCs/>
          <w:color w:val="37393B" w:themeColor="text1" w:themeTint="D9"/>
        </w:rPr>
        <w:t>premio tiene el coste en Grollies necesario al número de estos del usuario.</w:t>
      </w:r>
    </w:p>
    <w:p w14:paraId="28DCE396" w14:textId="77777777" w:rsidR="00DF4793" w:rsidRPr="00A616B1" w:rsidRDefault="00DF4793" w:rsidP="00DF4793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 xml:space="preserve">El </w:t>
      </w:r>
      <w:r w:rsidR="006070ED">
        <w:rPr>
          <w:rFonts w:ascii="Times New Roman" w:hAnsi="Times New Roman" w:cs="Times New Roman"/>
          <w:color w:val="37393B" w:themeColor="text1" w:themeTint="D9"/>
        </w:rPr>
        <w:t>usuario no tiene suficientes Grollies para comprar el premio.</w:t>
      </w:r>
    </w:p>
    <w:p w14:paraId="3D13BE4B" w14:textId="77777777" w:rsidR="00DF4793" w:rsidRDefault="00DF4793" w:rsidP="000C088D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3978240E" w14:textId="77777777" w:rsidR="000C088D" w:rsidRDefault="000C088D" w:rsidP="000C088D">
      <w:pPr>
        <w:rPr>
          <w:color w:val="37393B" w:themeColor="text1" w:themeTint="D9"/>
          <w:sz w:val="26"/>
          <w:szCs w:val="26"/>
        </w:rPr>
      </w:pPr>
    </w:p>
    <w:p w14:paraId="510BFAA3" w14:textId="77777777" w:rsidR="00DF4793" w:rsidRDefault="000C088D" w:rsidP="000C088D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</w:t>
      </w:r>
      <w:r w:rsidR="00DF4793" w:rsidRPr="00457687">
        <w:rPr>
          <w:color w:val="37393B" w:themeColor="text1" w:themeTint="D9"/>
          <w:sz w:val="24"/>
          <w:szCs w:val="24"/>
        </w:rPr>
        <w:t xml:space="preserve">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 w:rsidRPr="00457687">
        <w:rPr>
          <w:color w:val="37393B" w:themeColor="text1" w:themeTint="D9"/>
          <w:sz w:val="24"/>
          <w:szCs w:val="24"/>
        </w:rPr>
        <w:t>Selecciona un premio del catálogo</w:t>
      </w:r>
      <w:r w:rsidR="00DF4793" w:rsidRPr="00457687">
        <w:rPr>
          <w:color w:val="37393B" w:themeColor="text1" w:themeTint="D9"/>
          <w:sz w:val="24"/>
          <w:szCs w:val="24"/>
        </w:rPr>
        <w:t>.</w:t>
      </w:r>
    </w:p>
    <w:p w14:paraId="539B18FA" w14:textId="77777777" w:rsidR="00457687" w:rsidRPr="00457687" w:rsidRDefault="00457687" w:rsidP="000C088D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 xml:space="preserve">2. El </w:t>
      </w:r>
      <w:r>
        <w:rPr>
          <w:color w:val="A4063E" w:themeColor="accent6"/>
          <w:sz w:val="24"/>
          <w:szCs w:val="24"/>
          <w:u w:val="single"/>
        </w:rPr>
        <w:t>Sistema</w:t>
      </w:r>
      <w:r w:rsidRPr="00457687">
        <w:rPr>
          <w:color w:val="37393B" w:themeColor="text1" w:themeTint="D9"/>
          <w:sz w:val="24"/>
          <w:szCs w:val="24"/>
        </w:rPr>
        <w:t xml:space="preserve"> </w:t>
      </w:r>
      <w:r>
        <w:rPr>
          <w:color w:val="37393B" w:themeColor="text1" w:themeTint="D9"/>
          <w:sz w:val="24"/>
          <w:szCs w:val="24"/>
        </w:rPr>
        <w:t>Acepta la transacción y envía el premio reduciendo los Grollies correspondientes de la cuenta del usuario.</w:t>
      </w:r>
    </w:p>
    <w:p w14:paraId="001A1FE4" w14:textId="77777777" w:rsidR="00DF4793" w:rsidRDefault="00DF4793" w:rsidP="000C088D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054624FB" w14:textId="77777777" w:rsidR="00DF4793" w:rsidRPr="0049053C" w:rsidRDefault="00DF4793" w:rsidP="00457687">
      <w:pPr>
        <w:pStyle w:val="Prrafodelista"/>
        <w:numPr>
          <w:ilvl w:val="1"/>
          <w:numId w:val="25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 xml:space="preserve">El </w:t>
      </w:r>
      <w:r w:rsidR="00457687" w:rsidRPr="0049053C">
        <w:rPr>
          <w:color w:val="A4063E" w:themeColor="accent6"/>
          <w:sz w:val="28"/>
          <w:szCs w:val="28"/>
          <w:u w:val="single"/>
        </w:rPr>
        <w:t>Sistema</w:t>
      </w:r>
      <w:r w:rsidRPr="0049053C">
        <w:rPr>
          <w:color w:val="37393B" w:themeColor="text1" w:themeTint="D9"/>
          <w:sz w:val="28"/>
          <w:szCs w:val="28"/>
        </w:rPr>
        <w:t xml:space="preserve"> </w:t>
      </w:r>
      <w:r w:rsidR="0049053C" w:rsidRPr="0049053C">
        <w:rPr>
          <w:color w:val="37393B" w:themeColor="text1" w:themeTint="D9"/>
          <w:sz w:val="28"/>
          <w:szCs w:val="28"/>
        </w:rPr>
        <w:t>Niega la transacción por falta de fondos o stock</w:t>
      </w:r>
      <w:r w:rsidRPr="0049053C">
        <w:rPr>
          <w:color w:val="37393B" w:themeColor="text1" w:themeTint="D9"/>
          <w:sz w:val="28"/>
          <w:szCs w:val="28"/>
        </w:rPr>
        <w:t>.</w:t>
      </w:r>
    </w:p>
    <w:p w14:paraId="6F0558AB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3B279C22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ab/>
      </w:r>
    </w:p>
    <w:p w14:paraId="799D895B" w14:textId="77777777" w:rsidR="00DF4793" w:rsidRPr="00C953B1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2BAB736D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6B77F0BD" w14:textId="77777777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35B822F" w14:textId="77777777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89E4B46" w14:textId="77777777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0BBA7C32" w14:textId="77777777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0C3B53BF" w14:textId="77777777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B088819" w14:textId="77777777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15A0C62" w14:textId="77777777" w:rsidR="0049053C" w:rsidRPr="00A616B1" w:rsidRDefault="0049053C" w:rsidP="0049053C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CONFIGURACIÓN.</w:t>
      </w:r>
    </w:p>
    <w:p w14:paraId="2699FB9F" w14:textId="77777777" w:rsidR="0049053C" w:rsidRPr="00A616B1" w:rsidRDefault="0049053C" w:rsidP="0049053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7C56CB84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28CA6F1B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J21</w:t>
      </w:r>
    </w:p>
    <w:p w14:paraId="791524DD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3B342C1F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Cambiar alguna configuración de la app.</w:t>
      </w:r>
    </w:p>
    <w:p w14:paraId="5B8D6239" w14:textId="77777777" w:rsidR="0049053C" w:rsidRPr="00A616B1" w:rsidRDefault="0049053C" w:rsidP="0049053C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59FE110D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Admin.</w:t>
      </w:r>
    </w:p>
    <w:p w14:paraId="02E11297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Ninguno.</w:t>
      </w:r>
    </w:p>
    <w:p w14:paraId="0F92EFCB" w14:textId="77777777" w:rsidR="0049053C" w:rsidRPr="00096913" w:rsidRDefault="0049053C" w:rsidP="0049053C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usuario necesita haber iniciado sesión con su usuario y contraseña.</w:t>
      </w:r>
    </w:p>
    <w:p w14:paraId="1305F66C" w14:textId="77777777" w:rsidR="0049053C" w:rsidRPr="00A616B1" w:rsidRDefault="0049053C" w:rsidP="0049053C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66CB5623" w14:textId="77777777" w:rsidR="0049053C" w:rsidRPr="00A939F0" w:rsidRDefault="0049053C" w:rsidP="0049053C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Entra en la configuración de la app.</w:t>
      </w:r>
    </w:p>
    <w:p w14:paraId="21B472CE" w14:textId="77777777" w:rsidR="0049053C" w:rsidRDefault="0049053C" w:rsidP="0049053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22A50681" w14:textId="77777777" w:rsidR="0049053C" w:rsidRDefault="0049053C" w:rsidP="0049053C">
      <w:pPr>
        <w:rPr>
          <w:color w:val="37393B" w:themeColor="text1" w:themeTint="D9"/>
          <w:sz w:val="26"/>
          <w:szCs w:val="26"/>
        </w:rPr>
      </w:pPr>
    </w:p>
    <w:p w14:paraId="2FF74926" w14:textId="77777777" w:rsidR="0049053C" w:rsidRDefault="0049053C" w:rsidP="0049053C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 w:rsidRPr="00457687">
        <w:rPr>
          <w:color w:val="37393B" w:themeColor="text1" w:themeTint="D9"/>
          <w:sz w:val="24"/>
          <w:szCs w:val="24"/>
        </w:rPr>
        <w:t xml:space="preserve">Selecciona </w:t>
      </w:r>
      <w:r w:rsidR="00530974">
        <w:rPr>
          <w:color w:val="37393B" w:themeColor="text1" w:themeTint="D9"/>
          <w:sz w:val="24"/>
          <w:szCs w:val="24"/>
        </w:rPr>
        <w:t>cambiar configuración.</w:t>
      </w:r>
    </w:p>
    <w:p w14:paraId="3CBDF8D1" w14:textId="77777777" w:rsidR="0049053C" w:rsidRPr="00457687" w:rsidRDefault="0049053C" w:rsidP="0049053C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 xml:space="preserve">2. </w:t>
      </w:r>
      <w:r w:rsidR="00530974">
        <w:rPr>
          <w:color w:val="37393B" w:themeColor="text1" w:themeTint="D9"/>
          <w:sz w:val="24"/>
          <w:szCs w:val="24"/>
        </w:rPr>
        <w:t>Se cambia al menú de configuración y el usuario elije que cambio quiere hacer.</w:t>
      </w:r>
    </w:p>
    <w:p w14:paraId="5EFF44BD" w14:textId="77777777" w:rsidR="0049053C" w:rsidRDefault="0049053C" w:rsidP="0049053C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01FCE633" w14:textId="77777777" w:rsidR="0049053C" w:rsidRPr="00BE0A44" w:rsidRDefault="0049053C" w:rsidP="00530974">
      <w:pPr>
        <w:pStyle w:val="Prrafodelista"/>
        <w:numPr>
          <w:ilvl w:val="1"/>
          <w:numId w:val="26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>El</w:t>
      </w:r>
      <w:r w:rsidR="00530974">
        <w:rPr>
          <w:color w:val="A4063E" w:themeColor="accent6"/>
          <w:sz w:val="28"/>
          <w:szCs w:val="28"/>
          <w:u w:val="single"/>
        </w:rPr>
        <w:t xml:space="preserve"> usuario </w:t>
      </w:r>
      <w:r w:rsidR="00530974" w:rsidRPr="00530974">
        <w:rPr>
          <w:rFonts w:asciiTheme="minorHAnsi" w:hAnsiTheme="minorHAnsi" w:cstheme="minorHAnsi"/>
          <w:color w:val="37393B" w:themeColor="text1" w:themeTint="D9"/>
          <w:sz w:val="24"/>
          <w:szCs w:val="32"/>
        </w:rPr>
        <w:t>decide no cambiar nada y vuelve atrás.</w:t>
      </w:r>
    </w:p>
    <w:p w14:paraId="5E17D657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5386C111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73A98483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494D7F8A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3D22A4FA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751FEE79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650C881F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2CCF0A52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1DCBA556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28929AE7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1B4D4E69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7FC5D859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6409D61A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68678261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171A6A7C" w14:textId="14FF3F6C" w:rsidR="00392EFE" w:rsidRPr="00A616B1" w:rsidRDefault="00392EFE" w:rsidP="00392EFE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SOLICITAR</w:t>
      </w:r>
      <w:r>
        <w:rPr>
          <w:rFonts w:ascii="Times New Roman" w:hAnsi="Times New Roman" w:cs="Times New Roman"/>
          <w:b/>
          <w:color w:val="A4063E" w:themeColor="accent6"/>
        </w:rPr>
        <w:t xml:space="preserve"> GROLLIES.</w:t>
      </w:r>
    </w:p>
    <w:p w14:paraId="6B73CAF8" w14:textId="77777777" w:rsidR="00392EFE" w:rsidRPr="00A616B1" w:rsidRDefault="00392EFE" w:rsidP="00392EFE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543E8793" w14:textId="77777777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Jaime Martínez</w:t>
      </w:r>
    </w:p>
    <w:p w14:paraId="7DE3F96D" w14:textId="30FD5C2C" w:rsidR="00392EFE" w:rsidRPr="00A616B1" w:rsidRDefault="00392EFE" w:rsidP="00392EFE">
      <w:pPr>
        <w:spacing w:line="360" w:lineRule="auto"/>
        <w:ind w:left="720" w:hanging="720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J2</w:t>
      </w:r>
      <w:r>
        <w:rPr>
          <w:rFonts w:ascii="Times New Roman" w:hAnsi="Times New Roman" w:cs="Times New Roman"/>
          <w:color w:val="37393B" w:themeColor="text1" w:themeTint="D9"/>
        </w:rPr>
        <w:t>2</w:t>
      </w:r>
    </w:p>
    <w:p w14:paraId="2DE4C16F" w14:textId="77777777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3BDD9C76" w14:textId="37E8472F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quiere comprar Grollies en la aplicación</w:t>
      </w:r>
    </w:p>
    <w:p w14:paraId="3FC82C3D" w14:textId="77777777" w:rsidR="00392EFE" w:rsidRPr="00A616B1" w:rsidRDefault="00392EFE" w:rsidP="00392EFE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7D560409" w14:textId="77777777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Admin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67E5D257" w14:textId="22B82AA8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Los datos del catálogo de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Grollies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del usuario y de su entidad bancaria.</w:t>
      </w:r>
    </w:p>
    <w:p w14:paraId="76C34438" w14:textId="35EE964A" w:rsidR="00392EFE" w:rsidRPr="00096913" w:rsidRDefault="00392EFE" w:rsidP="00392EFE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 xml:space="preserve">usuario 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quiere comprar Grollies en la aplicación.</w:t>
      </w:r>
    </w:p>
    <w:p w14:paraId="3C1D18C5" w14:textId="77777777" w:rsidR="00392EFE" w:rsidRPr="00A616B1" w:rsidRDefault="00392EFE" w:rsidP="00392EFE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434C244B" w14:textId="53BE5BFA" w:rsidR="00392EFE" w:rsidRPr="00A939F0" w:rsidRDefault="00392EFE" w:rsidP="00392EFE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 xml:space="preserve">El usuario </w:t>
      </w:r>
      <w:r>
        <w:rPr>
          <w:rFonts w:ascii="Times New Roman" w:hAnsi="Times New Roman" w:cs="Times New Roman"/>
          <w:bCs/>
          <w:color w:val="37393B" w:themeColor="text1" w:themeTint="D9"/>
        </w:rPr>
        <w:t>compra Grollies</w:t>
      </w:r>
    </w:p>
    <w:p w14:paraId="5B192C35" w14:textId="77777777" w:rsidR="00392EFE" w:rsidRDefault="00392EFE" w:rsidP="00392EFE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6FC1DAB9" w14:textId="77777777" w:rsidR="00392EFE" w:rsidRDefault="00392EFE" w:rsidP="00392EFE">
      <w:pPr>
        <w:rPr>
          <w:color w:val="37393B" w:themeColor="text1" w:themeTint="D9"/>
          <w:sz w:val="26"/>
          <w:szCs w:val="26"/>
        </w:rPr>
      </w:pPr>
    </w:p>
    <w:p w14:paraId="7AF0D381" w14:textId="4517BACE" w:rsidR="00392EFE" w:rsidRDefault="00392EFE" w:rsidP="00392EFE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>
        <w:rPr>
          <w:color w:val="37393B" w:themeColor="text1" w:themeTint="D9"/>
          <w:sz w:val="24"/>
          <w:szCs w:val="24"/>
        </w:rPr>
        <w:t>selecciona comprar Grollies</w:t>
      </w:r>
    </w:p>
    <w:p w14:paraId="03EEF613" w14:textId="1C49B06E" w:rsidR="00392EFE" w:rsidRDefault="00392EFE" w:rsidP="00392EFE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 xml:space="preserve">2. El Usuario </w:t>
      </w:r>
      <w:r>
        <w:rPr>
          <w:color w:val="37393B" w:themeColor="text1" w:themeTint="D9"/>
          <w:sz w:val="24"/>
          <w:szCs w:val="24"/>
        </w:rPr>
        <w:t>selecciona un método de pago</w:t>
      </w:r>
    </w:p>
    <w:p w14:paraId="52021AA4" w14:textId="3A6648E1" w:rsidR="00392EFE" w:rsidRDefault="00392EFE" w:rsidP="00392EFE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>3. Rellena los datos de pago según el método elegido</w:t>
      </w:r>
    </w:p>
    <w:p w14:paraId="0106A3A1" w14:textId="36EC8C92" w:rsidR="00392EFE" w:rsidRPr="00457687" w:rsidRDefault="00392EFE" w:rsidP="00392EFE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>4. El usuario compra Grollies</w:t>
      </w:r>
    </w:p>
    <w:p w14:paraId="0162F446" w14:textId="77777777" w:rsidR="00392EFE" w:rsidRDefault="00392EFE" w:rsidP="00392EFE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4C41CBD7" w14:textId="299274A4" w:rsidR="00392EFE" w:rsidRPr="00530974" w:rsidRDefault="00392EFE" w:rsidP="00392EFE">
      <w:pPr>
        <w:pStyle w:val="Prrafodelista"/>
        <w:numPr>
          <w:ilvl w:val="1"/>
          <w:numId w:val="28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>El</w:t>
      </w:r>
      <w:r>
        <w:rPr>
          <w:color w:val="A4063E" w:themeColor="accent6"/>
          <w:sz w:val="28"/>
          <w:szCs w:val="28"/>
          <w:u w:val="single"/>
        </w:rPr>
        <w:t xml:space="preserve"> usuario </w:t>
      </w:r>
      <w:r w:rsidRPr="00530974">
        <w:rPr>
          <w:rFonts w:asciiTheme="minorHAnsi" w:hAnsiTheme="minorHAnsi" w:cstheme="minorHAnsi"/>
          <w:color w:val="37393B" w:themeColor="text1" w:themeTint="D9"/>
          <w:sz w:val="24"/>
          <w:szCs w:val="32"/>
        </w:rPr>
        <w:t xml:space="preserve">decide no </w:t>
      </w:r>
      <w:r>
        <w:rPr>
          <w:rFonts w:asciiTheme="minorHAnsi" w:hAnsiTheme="minorHAnsi" w:cstheme="minorHAnsi"/>
          <w:color w:val="37393B" w:themeColor="text1" w:themeTint="D9"/>
          <w:sz w:val="24"/>
          <w:szCs w:val="32"/>
        </w:rPr>
        <w:t xml:space="preserve">comprar Grollies </w:t>
      </w:r>
      <w:r>
        <w:rPr>
          <w:rFonts w:asciiTheme="minorHAnsi" w:hAnsiTheme="minorHAnsi" w:cstheme="minorHAnsi"/>
          <w:color w:val="37393B" w:themeColor="text1" w:themeTint="D9"/>
          <w:sz w:val="24"/>
          <w:szCs w:val="32"/>
        </w:rPr>
        <w:t>y volver atrás</w:t>
      </w:r>
    </w:p>
    <w:p w14:paraId="41ED592E" w14:textId="77777777" w:rsidR="00BE0A44" w:rsidRPr="00BE0A44" w:rsidRDefault="00BE0A44" w:rsidP="00BE0A44">
      <w:pPr>
        <w:rPr>
          <w:color w:val="37393B" w:themeColor="text1" w:themeTint="D9"/>
          <w:szCs w:val="28"/>
        </w:rPr>
      </w:pPr>
    </w:p>
    <w:p w14:paraId="49831CFE" w14:textId="0904E940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C74E7C9" w14:textId="4BECD1F3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73F3F80" w14:textId="307404BE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6DE6AE6F" w14:textId="45BEC81E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4310010A" w14:textId="5804A3D0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450D51D5" w14:textId="2B09281B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954517A" w14:textId="52C67B9A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2380AB53" w14:textId="1A39439B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21E34A7B" w14:textId="27AD1ADD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6EC6362" w14:textId="25AD6AF0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08EC45D8" w14:textId="6B401BF9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57E1B9E" w14:textId="21F62F21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C7AB756" w14:textId="0AD860D9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2CE31E0E" w14:textId="0072B854" w:rsidR="007A53C3" w:rsidRPr="00A616B1" w:rsidRDefault="007A53C3" w:rsidP="007A53C3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PROPONER</w:t>
      </w:r>
      <w:r>
        <w:rPr>
          <w:rFonts w:ascii="Times New Roman" w:hAnsi="Times New Roman" w:cs="Times New Roman"/>
          <w:b/>
          <w:color w:val="A4063E" w:themeColor="accent6"/>
        </w:rPr>
        <w:t xml:space="preserve"> GROLLIES.</w:t>
      </w:r>
    </w:p>
    <w:p w14:paraId="2004C359" w14:textId="77777777" w:rsidR="007A53C3" w:rsidRPr="00A616B1" w:rsidRDefault="007A53C3" w:rsidP="007A53C3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71C6F303" w14:textId="21892A34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Jaime Martínez</w:t>
      </w:r>
    </w:p>
    <w:p w14:paraId="7865B771" w14:textId="2CE216A5" w:rsidR="007A53C3" w:rsidRPr="00A616B1" w:rsidRDefault="007A53C3" w:rsidP="007A53C3">
      <w:pPr>
        <w:spacing w:line="360" w:lineRule="auto"/>
        <w:ind w:left="720" w:hanging="720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J2</w:t>
      </w:r>
      <w:r>
        <w:rPr>
          <w:rFonts w:ascii="Times New Roman" w:hAnsi="Times New Roman" w:cs="Times New Roman"/>
          <w:color w:val="37393B" w:themeColor="text1" w:themeTint="D9"/>
        </w:rPr>
        <w:t>3</w:t>
      </w:r>
    </w:p>
    <w:p w14:paraId="713B65E8" w14:textId="77777777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0EC158DD" w14:textId="64FFFC24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Proponer una determinada cantidad de Grollies por obtener un favor.</w:t>
      </w:r>
    </w:p>
    <w:p w14:paraId="2A7AD933" w14:textId="77777777" w:rsidR="007A53C3" w:rsidRPr="00A616B1" w:rsidRDefault="007A53C3" w:rsidP="007A53C3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45EB34DF" w14:textId="77777777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Admin.</w:t>
      </w:r>
    </w:p>
    <w:p w14:paraId="6B582374" w14:textId="7E3DC9B6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</w:t>
      </w:r>
    </w:p>
    <w:p w14:paraId="2F550E2E" w14:textId="53D672CD" w:rsidR="007A53C3" w:rsidRPr="00096913" w:rsidRDefault="007A53C3" w:rsidP="007A53C3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usuario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demandante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quiere ofrecer una cantidad de Grollies por obtener un favor.</w:t>
      </w:r>
    </w:p>
    <w:p w14:paraId="6D0DCA0F" w14:textId="77777777" w:rsidR="007A53C3" w:rsidRPr="00A616B1" w:rsidRDefault="007A53C3" w:rsidP="007A53C3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450D8900" w14:textId="16F85A86" w:rsidR="007A53C3" w:rsidRPr="00A939F0" w:rsidRDefault="007A53C3" w:rsidP="007A53C3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El usuario demandante acepta o rechaza la oferta</w:t>
      </w:r>
    </w:p>
    <w:p w14:paraId="334DA00A" w14:textId="77777777" w:rsidR="007A53C3" w:rsidRDefault="007A53C3" w:rsidP="007A53C3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44016DB5" w14:textId="77777777" w:rsidR="007A53C3" w:rsidRDefault="007A53C3" w:rsidP="007A53C3">
      <w:pPr>
        <w:rPr>
          <w:color w:val="37393B" w:themeColor="text1" w:themeTint="D9"/>
          <w:sz w:val="26"/>
          <w:szCs w:val="26"/>
        </w:rPr>
      </w:pPr>
    </w:p>
    <w:p w14:paraId="05DA9CF0" w14:textId="4626B45C" w:rsidR="007A53C3" w:rsidRDefault="007A53C3" w:rsidP="007A53C3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 w:rsidR="00392EFE">
        <w:rPr>
          <w:color w:val="37393B" w:themeColor="text1" w:themeTint="D9"/>
          <w:sz w:val="24"/>
          <w:szCs w:val="24"/>
        </w:rPr>
        <w:t>ofrece</w:t>
      </w:r>
      <w:r w:rsidRPr="00457687">
        <w:rPr>
          <w:color w:val="37393B" w:themeColor="text1" w:themeTint="D9"/>
          <w:sz w:val="24"/>
          <w:szCs w:val="24"/>
        </w:rPr>
        <w:t xml:space="preserve"> </w:t>
      </w:r>
      <w:r>
        <w:rPr>
          <w:color w:val="37393B" w:themeColor="text1" w:themeTint="D9"/>
          <w:sz w:val="24"/>
          <w:szCs w:val="24"/>
        </w:rPr>
        <w:t>un favor</w:t>
      </w:r>
      <w:r>
        <w:rPr>
          <w:color w:val="37393B" w:themeColor="text1" w:themeTint="D9"/>
          <w:sz w:val="24"/>
          <w:szCs w:val="24"/>
        </w:rPr>
        <w:t>.</w:t>
      </w:r>
    </w:p>
    <w:p w14:paraId="2EC3510C" w14:textId="314DF1E7" w:rsidR="007A53C3" w:rsidRPr="00457687" w:rsidRDefault="007A53C3" w:rsidP="007A53C3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 xml:space="preserve">2. </w:t>
      </w:r>
      <w:r>
        <w:rPr>
          <w:color w:val="37393B" w:themeColor="text1" w:themeTint="D9"/>
          <w:sz w:val="24"/>
          <w:szCs w:val="24"/>
        </w:rPr>
        <w:t xml:space="preserve">El Usuario propone una oferta en Grollies por </w:t>
      </w:r>
      <w:r w:rsidR="00392EFE">
        <w:rPr>
          <w:color w:val="37393B" w:themeColor="text1" w:themeTint="D9"/>
          <w:sz w:val="24"/>
          <w:szCs w:val="24"/>
        </w:rPr>
        <w:t>obtener</w:t>
      </w:r>
      <w:r>
        <w:rPr>
          <w:color w:val="37393B" w:themeColor="text1" w:themeTint="D9"/>
          <w:sz w:val="24"/>
          <w:szCs w:val="24"/>
        </w:rPr>
        <w:t xml:space="preserve"> el favor</w:t>
      </w:r>
    </w:p>
    <w:p w14:paraId="1608F322" w14:textId="77777777" w:rsidR="007A53C3" w:rsidRDefault="007A53C3" w:rsidP="007A53C3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7064148C" w14:textId="61939265" w:rsidR="007A53C3" w:rsidRPr="00530974" w:rsidRDefault="007A53C3" w:rsidP="007A53C3">
      <w:pPr>
        <w:pStyle w:val="Prrafodelista"/>
        <w:numPr>
          <w:ilvl w:val="1"/>
          <w:numId w:val="28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>El</w:t>
      </w:r>
      <w:r>
        <w:rPr>
          <w:color w:val="A4063E" w:themeColor="accent6"/>
          <w:sz w:val="28"/>
          <w:szCs w:val="28"/>
          <w:u w:val="single"/>
        </w:rPr>
        <w:t xml:space="preserve"> usuario </w:t>
      </w:r>
      <w:r w:rsidRPr="00530974">
        <w:rPr>
          <w:rFonts w:asciiTheme="minorHAnsi" w:hAnsiTheme="minorHAnsi" w:cstheme="minorHAnsi"/>
          <w:color w:val="37393B" w:themeColor="text1" w:themeTint="D9"/>
          <w:sz w:val="24"/>
          <w:szCs w:val="32"/>
        </w:rPr>
        <w:t xml:space="preserve">decide no </w:t>
      </w:r>
      <w:r>
        <w:rPr>
          <w:rFonts w:asciiTheme="minorHAnsi" w:hAnsiTheme="minorHAnsi" w:cstheme="minorHAnsi"/>
          <w:color w:val="37393B" w:themeColor="text1" w:themeTint="D9"/>
          <w:sz w:val="24"/>
          <w:szCs w:val="32"/>
        </w:rPr>
        <w:t>realizar la oferta y volver atrás</w:t>
      </w:r>
    </w:p>
    <w:p w14:paraId="2A080906" w14:textId="114EFAC2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ADF7873" w14:textId="77777777" w:rsidR="007A53C3" w:rsidRPr="008F1CB2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sectPr w:rsidR="007A53C3" w:rsidRPr="008F1CB2" w:rsidSect="004B7E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7AEE5" w14:textId="77777777" w:rsidR="00260EC0" w:rsidRDefault="00260EC0" w:rsidP="004B7E44">
      <w:r>
        <w:separator/>
      </w:r>
    </w:p>
  </w:endnote>
  <w:endnote w:type="continuationSeparator" w:id="0">
    <w:p w14:paraId="3C7C8E4F" w14:textId="77777777" w:rsidR="00260EC0" w:rsidRDefault="00260EC0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DF4793" w14:paraId="0C8A2D85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1B865C28" w14:textId="77777777" w:rsidR="00DF4793" w:rsidRDefault="00DF4793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7C1B7" w14:textId="77777777" w:rsidR="00DF4793" w:rsidRDefault="00DF4793" w:rsidP="004B7E44">
        <w:pPr>
          <w:pStyle w:val="Piedepgina"/>
        </w:pPr>
        <w:r>
          <w:t>www.companywebsit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4658A" w14:textId="77777777" w:rsidR="00260EC0" w:rsidRDefault="00260EC0" w:rsidP="004B7E44">
      <w:r>
        <w:separator/>
      </w:r>
    </w:p>
  </w:footnote>
  <w:footnote w:type="continuationSeparator" w:id="0">
    <w:p w14:paraId="1301ACC5" w14:textId="77777777" w:rsidR="00260EC0" w:rsidRDefault="00260EC0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DF4793" w14:paraId="171C75C1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0384C23E" w14:textId="77777777" w:rsidR="00DF4793" w:rsidRDefault="00DF4793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1C0E86F" wp14:editId="40A1C43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8130A0" w14:textId="77777777" w:rsidR="00DF4793" w:rsidRPr="004B7E44" w:rsidRDefault="00DF4793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DF4793" w:rsidRPr="004B7E44" w:rsidRDefault="00DF4793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4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B35D0" w14:textId="77777777" w:rsidR="00DF4793" w:rsidRDefault="00DF479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F230CE" wp14:editId="1E46FDBE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1FAACB" w14:textId="77777777" w:rsidR="00DF4793" w:rsidRPr="004B7E44" w:rsidRDefault="00DF4793" w:rsidP="00A616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DF4793" w:rsidRPr="004B7E44" w:rsidRDefault="00DF4793" w:rsidP="00A616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300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3203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7DA693A"/>
    <w:multiLevelType w:val="multilevel"/>
    <w:tmpl w:val="252A0C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F8809C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F7B2E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9088A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659FF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B538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05A06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D76BE"/>
    <w:multiLevelType w:val="multilevel"/>
    <w:tmpl w:val="71703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FD113A4"/>
    <w:multiLevelType w:val="hybridMultilevel"/>
    <w:tmpl w:val="A92A52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F4840EAC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101F3"/>
    <w:multiLevelType w:val="multilevel"/>
    <w:tmpl w:val="E8708E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54711A1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E5868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1467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A298C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B320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290507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C0CA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0491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050D4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790344F1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8"/>
  </w:num>
  <w:num w:numId="4">
    <w:abstractNumId w:val="1"/>
  </w:num>
  <w:num w:numId="5">
    <w:abstractNumId w:val="8"/>
  </w:num>
  <w:num w:numId="6">
    <w:abstractNumId w:val="9"/>
  </w:num>
  <w:num w:numId="7">
    <w:abstractNumId w:val="11"/>
  </w:num>
  <w:num w:numId="8">
    <w:abstractNumId w:val="23"/>
  </w:num>
  <w:num w:numId="9">
    <w:abstractNumId w:val="6"/>
  </w:num>
  <w:num w:numId="10">
    <w:abstractNumId w:val="0"/>
  </w:num>
  <w:num w:numId="11">
    <w:abstractNumId w:val="10"/>
  </w:num>
  <w:num w:numId="12">
    <w:abstractNumId w:val="17"/>
  </w:num>
  <w:num w:numId="13">
    <w:abstractNumId w:val="21"/>
  </w:num>
  <w:num w:numId="14">
    <w:abstractNumId w:val="16"/>
  </w:num>
  <w:num w:numId="15">
    <w:abstractNumId w:val="4"/>
  </w:num>
  <w:num w:numId="16">
    <w:abstractNumId w:val="7"/>
  </w:num>
  <w:num w:numId="17">
    <w:abstractNumId w:val="24"/>
  </w:num>
  <w:num w:numId="18">
    <w:abstractNumId w:val="14"/>
  </w:num>
  <w:num w:numId="19">
    <w:abstractNumId w:val="22"/>
  </w:num>
  <w:num w:numId="20">
    <w:abstractNumId w:val="5"/>
  </w:num>
  <w:num w:numId="21">
    <w:abstractNumId w:val="15"/>
  </w:num>
  <w:num w:numId="22">
    <w:abstractNumId w:val="3"/>
  </w:num>
  <w:num w:numId="23">
    <w:abstractNumId w:val="13"/>
  </w:num>
  <w:num w:numId="24">
    <w:abstractNumId w:val="12"/>
  </w:num>
  <w:num w:numId="25">
    <w:abstractNumId w:val="26"/>
  </w:num>
  <w:num w:numId="26">
    <w:abstractNumId w:val="2"/>
  </w:num>
  <w:num w:numId="27">
    <w:abstractNumId w:val="1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B1"/>
    <w:rsid w:val="00037A20"/>
    <w:rsid w:val="00096913"/>
    <w:rsid w:val="000C088D"/>
    <w:rsid w:val="001440F9"/>
    <w:rsid w:val="00236E32"/>
    <w:rsid w:val="00260EC0"/>
    <w:rsid w:val="0027308F"/>
    <w:rsid w:val="00274C1D"/>
    <w:rsid w:val="00293B83"/>
    <w:rsid w:val="002E53C3"/>
    <w:rsid w:val="0031653E"/>
    <w:rsid w:val="00372CFF"/>
    <w:rsid w:val="00392EFE"/>
    <w:rsid w:val="003B41A6"/>
    <w:rsid w:val="003C09C3"/>
    <w:rsid w:val="003E4E2E"/>
    <w:rsid w:val="004160A8"/>
    <w:rsid w:val="00457687"/>
    <w:rsid w:val="00465DE3"/>
    <w:rsid w:val="0047279C"/>
    <w:rsid w:val="0049053C"/>
    <w:rsid w:val="004B7E44"/>
    <w:rsid w:val="004C0B1D"/>
    <w:rsid w:val="004D5252"/>
    <w:rsid w:val="004E53C0"/>
    <w:rsid w:val="004E7ECD"/>
    <w:rsid w:val="004F1450"/>
    <w:rsid w:val="004F2B86"/>
    <w:rsid w:val="00530974"/>
    <w:rsid w:val="00541A85"/>
    <w:rsid w:val="00544932"/>
    <w:rsid w:val="00596AE2"/>
    <w:rsid w:val="005A718F"/>
    <w:rsid w:val="005E3F21"/>
    <w:rsid w:val="006070ED"/>
    <w:rsid w:val="00625F74"/>
    <w:rsid w:val="0069753F"/>
    <w:rsid w:val="006A3CE7"/>
    <w:rsid w:val="00704FB3"/>
    <w:rsid w:val="00717E8D"/>
    <w:rsid w:val="007516CF"/>
    <w:rsid w:val="007917EB"/>
    <w:rsid w:val="007A53C3"/>
    <w:rsid w:val="007D32A7"/>
    <w:rsid w:val="00867494"/>
    <w:rsid w:val="008B33BC"/>
    <w:rsid w:val="008F1CB2"/>
    <w:rsid w:val="009120E9"/>
    <w:rsid w:val="0091674C"/>
    <w:rsid w:val="00921CE9"/>
    <w:rsid w:val="00945900"/>
    <w:rsid w:val="00970CAA"/>
    <w:rsid w:val="009C396C"/>
    <w:rsid w:val="00A050B6"/>
    <w:rsid w:val="00A25825"/>
    <w:rsid w:val="00A616B1"/>
    <w:rsid w:val="00A939F0"/>
    <w:rsid w:val="00AC7700"/>
    <w:rsid w:val="00AE3817"/>
    <w:rsid w:val="00B523B4"/>
    <w:rsid w:val="00B572B4"/>
    <w:rsid w:val="00B801BE"/>
    <w:rsid w:val="00BA1F4B"/>
    <w:rsid w:val="00BB6247"/>
    <w:rsid w:val="00BE0A44"/>
    <w:rsid w:val="00BF6183"/>
    <w:rsid w:val="00C15D0E"/>
    <w:rsid w:val="00C21086"/>
    <w:rsid w:val="00C953B1"/>
    <w:rsid w:val="00CB0B51"/>
    <w:rsid w:val="00CD119D"/>
    <w:rsid w:val="00D953E1"/>
    <w:rsid w:val="00DB26A7"/>
    <w:rsid w:val="00DF22BD"/>
    <w:rsid w:val="00DF3681"/>
    <w:rsid w:val="00DF4793"/>
    <w:rsid w:val="00E75D6B"/>
    <w:rsid w:val="00E76CAD"/>
    <w:rsid w:val="00E91FB6"/>
    <w:rsid w:val="00E94B5F"/>
    <w:rsid w:val="00EA0F58"/>
    <w:rsid w:val="00F008DE"/>
    <w:rsid w:val="00F149B7"/>
    <w:rsid w:val="00F23616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DD9A8"/>
  <w15:chartTrackingRefBased/>
  <w15:docId w15:val="{F4E578FC-E753-47D7-8713-694A485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qFormat/>
    <w:rsid w:val="00A616B1"/>
    <w:pPr>
      <w:spacing w:after="5" w:line="247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247</TotalTime>
  <Pages>18</Pages>
  <Words>2422</Words>
  <Characters>13321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Jaime Martinez</cp:lastModifiedBy>
  <cp:revision>6</cp:revision>
  <dcterms:created xsi:type="dcterms:W3CDTF">2019-11-23T12:52:00Z</dcterms:created>
  <dcterms:modified xsi:type="dcterms:W3CDTF">2019-11-30T14:01:00Z</dcterms:modified>
</cp:coreProperties>
</file>