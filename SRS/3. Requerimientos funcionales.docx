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1"/>
        <w:tblpPr w:leftFromText="141" w:rightFromText="141" w:vertAnchor="page" w:horzAnchor="margin" w:tblpY="8622"/>
        <w:tblW w:w="10207" w:type="dxa"/>
        <w:tblLook w:val="04A0" w:firstRow="1" w:lastRow="0" w:firstColumn="1" w:lastColumn="0" w:noHBand="0" w:noVBand="1"/>
      </w:tblPr>
      <w:tblGrid>
        <w:gridCol w:w="2410"/>
        <w:gridCol w:w="4962"/>
        <w:gridCol w:w="2835"/>
      </w:tblGrid>
      <w:tr w:rsidR="00075184" w14:paraId="168F0B9F" w14:textId="77777777" w:rsidTr="00E81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gridSpan w:val="2"/>
            <w:vAlign w:val="center"/>
          </w:tcPr>
          <w:p w14:paraId="240F942E" w14:textId="77777777" w:rsidR="00075184" w:rsidRPr="0061520A" w:rsidRDefault="00075184" w:rsidP="00E8105C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835" w:type="dxa"/>
            <w:shd w:val="clear" w:color="auto" w:fill="F73A7D" w:themeFill="accent1" w:themeFillTint="99"/>
            <w:vAlign w:val="center"/>
          </w:tcPr>
          <w:p w14:paraId="04B45E37" w14:textId="77777777" w:rsidR="00075184" w:rsidRPr="0061520A" w:rsidRDefault="00075184" w:rsidP="00E810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Data</w:t>
            </w:r>
          </w:p>
        </w:tc>
      </w:tr>
      <w:tr w:rsidR="00075184" w14:paraId="59A198D9" w14:textId="77777777" w:rsidTr="00E8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gridSpan w:val="2"/>
            <w:vAlign w:val="center"/>
          </w:tcPr>
          <w:p w14:paraId="08BD899D" w14:textId="77777777" w:rsidR="00075184" w:rsidRPr="0061520A" w:rsidRDefault="00075184" w:rsidP="00E8105C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835" w:type="dxa"/>
            <w:vAlign w:val="center"/>
          </w:tcPr>
          <w:p w14:paraId="6A54FE03" w14:textId="77777777" w:rsidR="00075184" w:rsidRPr="0061520A" w:rsidRDefault="00075184" w:rsidP="00E81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075184" w14:paraId="7FBD7B26" w14:textId="77777777" w:rsidTr="00E8105C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7A042E" w:themeFill="accent6" w:themeFillShade="BF"/>
            <w:vAlign w:val="center"/>
          </w:tcPr>
          <w:p w14:paraId="27719BEB" w14:textId="77777777" w:rsidR="00075184" w:rsidRPr="0061520A" w:rsidRDefault="00075184" w:rsidP="00E8105C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962" w:type="dxa"/>
            <w:shd w:val="clear" w:color="auto" w:fill="7A042E" w:themeFill="accent6" w:themeFillShade="BF"/>
            <w:vAlign w:val="center"/>
          </w:tcPr>
          <w:p w14:paraId="4C774D1A" w14:textId="77777777" w:rsidR="00075184" w:rsidRPr="0061520A" w:rsidRDefault="00075184" w:rsidP="00E81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</w:p>
        </w:tc>
        <w:tc>
          <w:tcPr>
            <w:tcW w:w="2835" w:type="dxa"/>
            <w:shd w:val="clear" w:color="auto" w:fill="7A042E" w:themeFill="accent6" w:themeFillShade="BF"/>
            <w:vAlign w:val="center"/>
          </w:tcPr>
          <w:p w14:paraId="17D5CA45" w14:textId="77777777" w:rsidR="00075184" w:rsidRPr="0061520A" w:rsidRDefault="00075184" w:rsidP="00E81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075184" w14:paraId="7A505005" w14:textId="77777777" w:rsidTr="00E8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232A68F4" w14:textId="77777777" w:rsidR="00075184" w:rsidRPr="0061520A" w:rsidRDefault="00075184" w:rsidP="00E8105C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dataType</w:t>
            </w:r>
          </w:p>
        </w:tc>
        <w:tc>
          <w:tcPr>
            <w:tcW w:w="4962" w:type="dxa"/>
            <w:vAlign w:val="center"/>
          </w:tcPr>
          <w:p w14:paraId="2D090DC4" w14:textId="77777777" w:rsidR="00075184" w:rsidRPr="0061520A" w:rsidRDefault="00075184" w:rsidP="00E81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Tipo de dato que representa</w:t>
            </w:r>
          </w:p>
        </w:tc>
        <w:tc>
          <w:tcPr>
            <w:tcW w:w="2835" w:type="dxa"/>
            <w:vAlign w:val="center"/>
          </w:tcPr>
          <w:p w14:paraId="4F61E9B9" w14:textId="77777777" w:rsidR="00075184" w:rsidRPr="0061520A" w:rsidRDefault="00075184" w:rsidP="00E81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DataType</w:t>
            </w:r>
          </w:p>
        </w:tc>
      </w:tr>
      <w:tr w:rsidR="00075184" w14:paraId="0F7BCE4E" w14:textId="77777777" w:rsidTr="00E8105C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61ACCA5" w14:textId="77777777" w:rsidR="00075184" w:rsidRPr="0061520A" w:rsidRDefault="00075184" w:rsidP="00E8105C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name</w:t>
            </w:r>
          </w:p>
        </w:tc>
        <w:tc>
          <w:tcPr>
            <w:tcW w:w="4962" w:type="dxa"/>
            <w:vAlign w:val="center"/>
          </w:tcPr>
          <w:p w14:paraId="7D29C774" w14:textId="77777777" w:rsidR="00075184" w:rsidRPr="0061520A" w:rsidRDefault="00075184" w:rsidP="00E81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Nombre del campo del dato</w:t>
            </w:r>
          </w:p>
        </w:tc>
        <w:tc>
          <w:tcPr>
            <w:tcW w:w="2835" w:type="dxa"/>
            <w:vAlign w:val="center"/>
          </w:tcPr>
          <w:p w14:paraId="46D5B489" w14:textId="77777777" w:rsidR="00075184" w:rsidRPr="0061520A" w:rsidRDefault="00075184" w:rsidP="00E81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075184" w14:paraId="3343FDDD" w14:textId="77777777" w:rsidTr="00E8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1BA63458" w14:textId="77777777" w:rsidR="00075184" w:rsidRPr="0061520A" w:rsidRDefault="00075184" w:rsidP="00E8105C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rawData</w:t>
            </w:r>
          </w:p>
        </w:tc>
        <w:tc>
          <w:tcPr>
            <w:tcW w:w="4962" w:type="dxa"/>
            <w:vAlign w:val="center"/>
          </w:tcPr>
          <w:p w14:paraId="5232DBAD" w14:textId="77777777" w:rsidR="00075184" w:rsidRPr="0061520A" w:rsidRDefault="00075184" w:rsidP="00E81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Bytes de los datos</w:t>
            </w:r>
          </w:p>
        </w:tc>
        <w:tc>
          <w:tcPr>
            <w:tcW w:w="2835" w:type="dxa"/>
            <w:vAlign w:val="center"/>
          </w:tcPr>
          <w:p w14:paraId="04224F2C" w14:textId="77777777" w:rsidR="00075184" w:rsidRPr="0061520A" w:rsidRDefault="00075184" w:rsidP="00E81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075184" w14:paraId="3AF1CC15" w14:textId="77777777" w:rsidTr="00E8105C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7A042E" w:themeFill="accent6" w:themeFillShade="BF"/>
            <w:vAlign w:val="center"/>
          </w:tcPr>
          <w:p w14:paraId="526EC793" w14:textId="77777777" w:rsidR="00075184" w:rsidRPr="0061520A" w:rsidRDefault="00075184" w:rsidP="00E8105C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962" w:type="dxa"/>
            <w:shd w:val="clear" w:color="auto" w:fill="7A042E" w:themeFill="accent6" w:themeFillShade="BF"/>
            <w:vAlign w:val="center"/>
          </w:tcPr>
          <w:p w14:paraId="7EEB2665" w14:textId="77777777" w:rsidR="00075184" w:rsidRPr="0061520A" w:rsidRDefault="00075184" w:rsidP="00E81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835" w:type="dxa"/>
            <w:shd w:val="clear" w:color="auto" w:fill="7A042E" w:themeFill="accent6" w:themeFillShade="BF"/>
            <w:vAlign w:val="center"/>
          </w:tcPr>
          <w:p w14:paraId="1E2CE249" w14:textId="77777777" w:rsidR="00075184" w:rsidRPr="0061520A" w:rsidRDefault="00075184" w:rsidP="00E81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075184" w14:paraId="08A02E42" w14:textId="77777777" w:rsidTr="00E8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92F18FE" w14:textId="77777777" w:rsidR="00075184" w:rsidRPr="0061520A" w:rsidRDefault="00075184" w:rsidP="00E8105C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getType</w:t>
            </w:r>
          </w:p>
        </w:tc>
        <w:tc>
          <w:tcPr>
            <w:tcW w:w="4962" w:type="dxa"/>
            <w:vAlign w:val="center"/>
          </w:tcPr>
          <w:p w14:paraId="4EDEC088" w14:textId="77777777" w:rsidR="00075184" w:rsidRPr="0061520A" w:rsidRDefault="00075184" w:rsidP="00E81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el tipo de datos</w:t>
            </w:r>
          </w:p>
        </w:tc>
        <w:tc>
          <w:tcPr>
            <w:tcW w:w="2835" w:type="dxa"/>
            <w:vAlign w:val="center"/>
          </w:tcPr>
          <w:p w14:paraId="528D0FB3" w14:textId="77777777" w:rsidR="00075184" w:rsidRPr="0061520A" w:rsidRDefault="00075184" w:rsidP="00E81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DataType</w:t>
            </w:r>
          </w:p>
        </w:tc>
      </w:tr>
      <w:tr w:rsidR="00075184" w14:paraId="4B422BC9" w14:textId="77777777" w:rsidTr="00E8105C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041B407E" w14:textId="77777777" w:rsidR="00075184" w:rsidRDefault="00075184" w:rsidP="00E8105C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getName</w:t>
            </w:r>
          </w:p>
        </w:tc>
        <w:tc>
          <w:tcPr>
            <w:tcW w:w="4962" w:type="dxa"/>
            <w:vAlign w:val="center"/>
          </w:tcPr>
          <w:p w14:paraId="2485E330" w14:textId="77777777" w:rsidR="00075184" w:rsidRDefault="00075184" w:rsidP="00E81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el nombre del campo</w:t>
            </w:r>
          </w:p>
        </w:tc>
        <w:tc>
          <w:tcPr>
            <w:tcW w:w="2835" w:type="dxa"/>
            <w:vAlign w:val="center"/>
          </w:tcPr>
          <w:p w14:paraId="3F6971DE" w14:textId="77777777" w:rsidR="00075184" w:rsidRDefault="00075184" w:rsidP="00E81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075184" w14:paraId="317C783A" w14:textId="77777777" w:rsidTr="00E8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4496AB91" w14:textId="77777777" w:rsidR="00075184" w:rsidRDefault="00075184" w:rsidP="00E8105C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getRawBytes</w:t>
            </w:r>
          </w:p>
        </w:tc>
        <w:tc>
          <w:tcPr>
            <w:tcW w:w="4962" w:type="dxa"/>
            <w:vAlign w:val="center"/>
          </w:tcPr>
          <w:p w14:paraId="6340A294" w14:textId="77777777" w:rsidR="00075184" w:rsidRDefault="00075184" w:rsidP="00E81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los datos</w:t>
            </w:r>
          </w:p>
        </w:tc>
        <w:tc>
          <w:tcPr>
            <w:tcW w:w="2835" w:type="dxa"/>
            <w:vAlign w:val="center"/>
          </w:tcPr>
          <w:p w14:paraId="41A9FDDA" w14:textId="77777777" w:rsidR="00075184" w:rsidRDefault="00075184" w:rsidP="00E81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075184" w14:paraId="3A422D3B" w14:textId="77777777" w:rsidTr="00E8105C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0F1D0F5B" w14:textId="77777777" w:rsidR="00075184" w:rsidRDefault="00075184" w:rsidP="00E8105C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getAsInteger</w:t>
            </w:r>
          </w:p>
        </w:tc>
        <w:tc>
          <w:tcPr>
            <w:tcW w:w="4962" w:type="dxa"/>
            <w:vAlign w:val="center"/>
          </w:tcPr>
          <w:p w14:paraId="68E2D811" w14:textId="77777777" w:rsidR="00075184" w:rsidRDefault="00075184" w:rsidP="00E81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una representación de entero</w:t>
            </w:r>
          </w:p>
        </w:tc>
        <w:tc>
          <w:tcPr>
            <w:tcW w:w="2835" w:type="dxa"/>
            <w:vAlign w:val="center"/>
          </w:tcPr>
          <w:p w14:paraId="6188055A" w14:textId="77777777" w:rsidR="00075184" w:rsidRDefault="00075184" w:rsidP="00E81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075184" w14:paraId="539EA497" w14:textId="77777777" w:rsidTr="00E8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17CDFA9E" w14:textId="77777777" w:rsidR="00075184" w:rsidRDefault="00075184" w:rsidP="00E8105C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getAsString</w:t>
            </w:r>
          </w:p>
        </w:tc>
        <w:tc>
          <w:tcPr>
            <w:tcW w:w="4962" w:type="dxa"/>
            <w:vAlign w:val="center"/>
          </w:tcPr>
          <w:p w14:paraId="54142C21" w14:textId="77777777" w:rsidR="00075184" w:rsidRDefault="00075184" w:rsidP="00E81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una representación como texto</w:t>
            </w:r>
          </w:p>
        </w:tc>
        <w:tc>
          <w:tcPr>
            <w:tcW w:w="2835" w:type="dxa"/>
            <w:vAlign w:val="center"/>
          </w:tcPr>
          <w:p w14:paraId="24EDD8B0" w14:textId="77777777" w:rsidR="00075184" w:rsidRDefault="00075184" w:rsidP="00E81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075184" w14:paraId="74367237" w14:textId="77777777" w:rsidTr="00E8105C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081D07BB" w14:textId="77777777" w:rsidR="00075184" w:rsidRDefault="00075184" w:rsidP="00E8105C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getAsFloat</w:t>
            </w:r>
          </w:p>
        </w:tc>
        <w:tc>
          <w:tcPr>
            <w:tcW w:w="4962" w:type="dxa"/>
            <w:vAlign w:val="center"/>
          </w:tcPr>
          <w:p w14:paraId="5CBE405D" w14:textId="77777777" w:rsidR="00075184" w:rsidRDefault="00075184" w:rsidP="00E81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una representación como float</w:t>
            </w:r>
          </w:p>
        </w:tc>
        <w:tc>
          <w:tcPr>
            <w:tcW w:w="2835" w:type="dxa"/>
            <w:vAlign w:val="center"/>
          </w:tcPr>
          <w:p w14:paraId="09B808CE" w14:textId="77777777" w:rsidR="00075184" w:rsidRDefault="00075184" w:rsidP="00E81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075184" w14:paraId="6EB651F0" w14:textId="77777777" w:rsidTr="00E8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7C8AEB3" w14:textId="77777777" w:rsidR="00075184" w:rsidRDefault="00075184" w:rsidP="00E8105C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getAsDouble</w:t>
            </w:r>
          </w:p>
        </w:tc>
        <w:tc>
          <w:tcPr>
            <w:tcW w:w="4962" w:type="dxa"/>
            <w:vAlign w:val="center"/>
          </w:tcPr>
          <w:p w14:paraId="18E2F9A6" w14:textId="77777777" w:rsidR="00075184" w:rsidRDefault="00075184" w:rsidP="00E81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una representación como double</w:t>
            </w:r>
          </w:p>
        </w:tc>
        <w:tc>
          <w:tcPr>
            <w:tcW w:w="2835" w:type="dxa"/>
            <w:vAlign w:val="center"/>
          </w:tcPr>
          <w:p w14:paraId="56900901" w14:textId="77777777" w:rsidR="00075184" w:rsidRDefault="00075184" w:rsidP="00E810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075184" w14:paraId="6049BEE1" w14:textId="77777777" w:rsidTr="00E8105C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3725793" w14:textId="77777777" w:rsidR="00075184" w:rsidRDefault="00075184" w:rsidP="00E8105C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getAsBoolean</w:t>
            </w:r>
          </w:p>
        </w:tc>
        <w:tc>
          <w:tcPr>
            <w:tcW w:w="4962" w:type="dxa"/>
            <w:vAlign w:val="center"/>
          </w:tcPr>
          <w:p w14:paraId="3496981E" w14:textId="77777777" w:rsidR="00075184" w:rsidRDefault="00075184" w:rsidP="00E81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una representación como boolean</w:t>
            </w:r>
          </w:p>
        </w:tc>
        <w:tc>
          <w:tcPr>
            <w:tcW w:w="2835" w:type="dxa"/>
            <w:vAlign w:val="center"/>
          </w:tcPr>
          <w:p w14:paraId="10567817" w14:textId="77777777" w:rsidR="00075184" w:rsidRDefault="00075184" w:rsidP="00E810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</w:tbl>
    <w:p w14:paraId="34A6D26B" w14:textId="77777777" w:rsidR="004B7E44" w:rsidRPr="0062142E" w:rsidRDefault="004B7E44" w:rsidP="004B7E44">
      <w:pPr>
        <w:rPr>
          <w:rFonts w:cstheme="minorHAnsi"/>
        </w:rPr>
      </w:pPr>
    </w:p>
    <w:p w14:paraId="21F63020" w14:textId="3A78DEC7" w:rsidR="00C25E72" w:rsidRPr="00C25E72" w:rsidRDefault="00C25E72" w:rsidP="003D1AA1">
      <w:pPr>
        <w:pStyle w:val="Ttulo2"/>
        <w:spacing w:after="500"/>
        <w:rPr>
          <w:rFonts w:asciiTheme="minorHAnsi" w:hAnsiTheme="minorHAnsi" w:cstheme="minorHAnsi"/>
          <w:sz w:val="24"/>
          <w:szCs w:val="8"/>
          <w:u w:val="single"/>
        </w:rPr>
      </w:pPr>
      <w:r w:rsidRPr="009168D0">
        <w:rPr>
          <w:rFonts w:ascii="Times New Roman" w:hAnsi="Times New Roman"/>
          <w:noProof/>
          <w:sz w:val="32"/>
          <w:szCs w:val="12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9C6BF48" wp14:editId="0B90B553">
                <wp:simplePos x="0" y="0"/>
                <wp:positionH relativeFrom="margin">
                  <wp:align>right</wp:align>
                </wp:positionH>
                <wp:positionV relativeFrom="paragraph">
                  <wp:posOffset>518424</wp:posOffset>
                </wp:positionV>
                <wp:extent cx="6313170" cy="1586230"/>
                <wp:effectExtent l="0" t="0" r="0" b="190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02B46" w14:textId="06B8E43D" w:rsidR="00C25E72" w:rsidRPr="00895D07" w:rsidRDefault="00895D07" w:rsidP="00C25E72">
                            <w:pPr>
                              <w:pBdr>
                                <w:top w:val="single" w:sz="36" w:space="6" w:color="161718" w:themeColor="text1"/>
                                <w:bottom w:val="single" w:sz="18" w:space="6" w:color="F73A7D" w:themeColor="accent6" w:themeTint="99"/>
                              </w:pBdr>
                              <w:jc w:val="both"/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</w:pPr>
                            <w:r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 w:val="27"/>
                                <w:szCs w:val="27"/>
                              </w:rPr>
                              <w:t>El proyecto se dividirá en cuatro subsistemas</w:t>
                            </w:r>
                            <w:r w:rsidR="00327773"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 w:val="27"/>
                                <w:szCs w:val="27"/>
                              </w:rPr>
                              <w:t>. La organización está basada en un sistema orientada a objetos, dónde se complementan las clases y los casos de uso. La base de datos, la seguridad y eficiencia juegan un rol muy importante.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C6BF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45.9pt;margin-top:40.8pt;width:497.1pt;height:124.9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" filled="f" stroked="f">
                <v:textbox style="mso-fit-shape-to-text:t">
                  <w:txbxContent>
                    <w:p w14:paraId="51702B46" w14:textId="06B8E43D" w:rsidR="00C25E72" w:rsidRPr="00895D07" w:rsidRDefault="00895D07" w:rsidP="00C25E72">
                      <w:pPr>
                        <w:pBdr>
                          <w:top w:val="single" w:sz="36" w:space="6" w:color="161718" w:themeColor="text1"/>
                          <w:bottom w:val="single" w:sz="18" w:space="6" w:color="F73A7D" w:themeColor="accent6" w:themeTint="99"/>
                        </w:pBdr>
                        <w:jc w:val="both"/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</w:pPr>
                      <w:r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 w:val="27"/>
                          <w:szCs w:val="27"/>
                        </w:rPr>
                        <w:t>El proyecto se dividirá en cuatro subsistemas</w:t>
                      </w:r>
                      <w:r w:rsidR="00327773"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 w:val="27"/>
                          <w:szCs w:val="27"/>
                        </w:rPr>
                        <w:t>. La organización está basada en un sistema orientada a objetos, dónde se complementan las clases y los casos de uso. La base de datos, la seguridad y eficiencia juegan un rol muy importante.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079D">
        <w:rPr>
          <w:rFonts w:asciiTheme="minorHAnsi" w:hAnsiTheme="minorHAnsi" w:cstheme="minorHAnsi"/>
          <w:u w:val="single"/>
        </w:rPr>
        <w:t>3</w:t>
      </w:r>
      <w:r w:rsidR="00B87F0E">
        <w:rPr>
          <w:rFonts w:asciiTheme="minorHAnsi" w:hAnsiTheme="minorHAnsi" w:cstheme="minorHAnsi"/>
          <w:u w:val="single"/>
        </w:rPr>
        <w:t xml:space="preserve">. </w:t>
      </w:r>
      <w:r w:rsidR="00327773">
        <w:rPr>
          <w:rFonts w:asciiTheme="minorHAnsi" w:hAnsiTheme="minorHAnsi" w:cstheme="minorHAnsi"/>
          <w:u w:val="single"/>
        </w:rPr>
        <w:t>Requerimientos funcionales</w:t>
      </w:r>
      <w:r w:rsidR="003D1AA1" w:rsidRPr="00C25E72">
        <w:rPr>
          <w:rFonts w:asciiTheme="minorHAnsi" w:hAnsiTheme="minorHAnsi" w:cstheme="minorHAnsi"/>
          <w:u w:val="single"/>
        </w:rPr>
        <w:t>:</w:t>
      </w:r>
    </w:p>
    <w:p w14:paraId="7FBA7785" w14:textId="2F31EC9C" w:rsidR="00815736" w:rsidRPr="00596379" w:rsidRDefault="00E02F10" w:rsidP="00815736">
      <w:pPr>
        <w:pStyle w:val="Ttulo2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>Clases</w:t>
      </w:r>
      <w:r w:rsidR="00815736">
        <w:rPr>
          <w:rFonts w:ascii="Times New Roman" w:hAnsi="Times New Roman"/>
          <w:sz w:val="32"/>
        </w:rPr>
        <w:t xml:space="preserve">: </w:t>
      </w:r>
      <w:r w:rsidR="00815736">
        <w:rPr>
          <w:rFonts w:ascii="Times New Roman" w:hAnsi="Times New Roman"/>
          <w:sz w:val="32"/>
        </w:rPr>
        <w:tab/>
      </w:r>
    </w:p>
    <w:p w14:paraId="47E609D9" w14:textId="4B96F207" w:rsidR="002858E7" w:rsidRPr="006D03EE" w:rsidRDefault="0056208B" w:rsidP="006D03EE">
      <w:pPr>
        <w:pStyle w:val="Ttulo2"/>
        <w:spacing w:after="500"/>
        <w:ind w:left="283"/>
        <w:rPr>
          <w:rFonts w:asciiTheme="minorHAnsi" w:hAnsiTheme="minorHAnsi" w:cstheme="minorHAnsi"/>
          <w:b w:val="0"/>
          <w:color w:val="A4063E" w:themeColor="accent6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 xml:space="preserve">El proyecto estará </w:t>
      </w:r>
      <w:r w:rsidRPr="00F64FAB">
        <w:rPr>
          <w:rFonts w:asciiTheme="minorHAnsi" w:hAnsiTheme="minorHAnsi" w:cstheme="minorHAnsi"/>
          <w:bCs/>
          <w:color w:val="A4063E" w:themeColor="accent6"/>
          <w:sz w:val="24"/>
          <w:szCs w:val="24"/>
        </w:rPr>
        <w:t>dividido en clases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, cada una de la cual dispone de un prototipo de las </w:t>
      </w:r>
      <w:r w:rsidRPr="00F64FAB">
        <w:rPr>
          <w:rFonts w:asciiTheme="minorHAnsi" w:hAnsiTheme="minorHAnsi" w:cstheme="minorHAnsi"/>
          <w:bCs/>
          <w:color w:val="A4063E" w:themeColor="accent6"/>
          <w:sz w:val="24"/>
          <w:szCs w:val="24"/>
        </w:rPr>
        <w:t>funciones y atributos</w:t>
      </w:r>
      <w:r w:rsidRPr="00F64FAB">
        <w:rPr>
          <w:rFonts w:asciiTheme="minorHAnsi" w:hAnsiTheme="minorHAnsi" w:cstheme="minorHAnsi"/>
          <w:b w:val="0"/>
          <w:color w:val="A4063E" w:themeColor="accent6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necesarios para que la aplicación funcione tal y como se planea, así mismo de un </w:t>
      </w:r>
      <w:r w:rsidRPr="00F64FAB">
        <w:rPr>
          <w:rFonts w:asciiTheme="minorHAnsi" w:hAnsiTheme="minorHAnsi" w:cstheme="minorHAnsi"/>
          <w:bCs/>
          <w:color w:val="A4063E" w:themeColor="accent6"/>
          <w:sz w:val="24"/>
          <w:szCs w:val="24"/>
        </w:rPr>
        <w:t>esquema general</w:t>
      </w:r>
      <w:r w:rsidR="00D60D09">
        <w:rPr>
          <w:rFonts w:asciiTheme="minorHAnsi" w:hAnsiTheme="minorHAnsi" w:cstheme="minorHAnsi"/>
          <w:bCs/>
          <w:color w:val="A4063E" w:themeColor="accent6"/>
          <w:sz w:val="24"/>
          <w:szCs w:val="24"/>
        </w:rPr>
        <w:t xml:space="preserve"> </w:t>
      </w:r>
      <w:r w:rsidR="00D60D09" w:rsidRPr="00BF69FB">
        <w:rPr>
          <w:rFonts w:asciiTheme="minorHAnsi" w:hAnsiTheme="minorHAnsi" w:cstheme="minorHAnsi"/>
          <w:b w:val="0"/>
          <w:sz w:val="24"/>
          <w:szCs w:val="24"/>
        </w:rPr>
        <w:t>y</w:t>
      </w:r>
      <w:r w:rsidR="00D60D09">
        <w:rPr>
          <w:rFonts w:asciiTheme="minorHAnsi" w:hAnsiTheme="minorHAnsi" w:cstheme="minorHAnsi"/>
          <w:bCs/>
          <w:color w:val="A4063E" w:themeColor="accent6"/>
          <w:sz w:val="24"/>
          <w:szCs w:val="24"/>
        </w:rPr>
        <w:t xml:space="preserve"> tarjetas CRC</w:t>
      </w:r>
      <w:r w:rsidR="00E665CE">
        <w:rPr>
          <w:rFonts w:asciiTheme="minorHAnsi" w:hAnsiTheme="minorHAnsi" w:cstheme="minorHAnsi"/>
          <w:bCs/>
          <w:color w:val="A4063E" w:themeColor="accent6"/>
          <w:sz w:val="24"/>
          <w:szCs w:val="24"/>
        </w:rPr>
        <w:t xml:space="preserve"> </w:t>
      </w:r>
      <w:r w:rsidR="00E665CE">
        <w:rPr>
          <w:rFonts w:asciiTheme="minorHAnsi" w:hAnsiTheme="minorHAnsi" w:cstheme="minorHAnsi"/>
          <w:b w:val="0"/>
          <w:color w:val="161718" w:themeColor="text1"/>
          <w:sz w:val="24"/>
          <w:szCs w:val="24"/>
        </w:rPr>
        <w:t>en el anexo</w:t>
      </w:r>
      <w:r w:rsidRPr="00F64FAB">
        <w:rPr>
          <w:rFonts w:asciiTheme="minorHAnsi" w:hAnsiTheme="minorHAnsi" w:cstheme="minorHAnsi"/>
          <w:b w:val="0"/>
          <w:color w:val="A4063E" w:themeColor="accent6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sz w:val="24"/>
          <w:szCs w:val="24"/>
        </w:rPr>
        <w:t>mostrando la interacción entre las clases</w:t>
      </w:r>
      <w:r w:rsidR="00D60D09">
        <w:rPr>
          <w:rFonts w:asciiTheme="minorHAnsi" w:hAnsiTheme="minorHAnsi" w:cstheme="minorHAnsi"/>
          <w:b w:val="0"/>
          <w:sz w:val="24"/>
          <w:szCs w:val="24"/>
        </w:rPr>
        <w:t xml:space="preserve"> y los tipos de dichas funciones y </w:t>
      </w:r>
      <w:r w:rsidR="00E8105C">
        <w:rPr>
          <w:rFonts w:asciiTheme="minorHAnsi" w:hAnsiTheme="minorHAnsi" w:cstheme="minorHAnsi"/>
          <w:b w:val="0"/>
          <w:sz w:val="24"/>
          <w:szCs w:val="24"/>
        </w:rPr>
        <w:t>atributos</w:t>
      </w:r>
      <w:r>
        <w:rPr>
          <w:rFonts w:asciiTheme="minorHAnsi" w:hAnsiTheme="minorHAnsi" w:cstheme="minorHAnsi"/>
          <w:b w:val="0"/>
          <w:sz w:val="24"/>
          <w:szCs w:val="24"/>
        </w:rPr>
        <w:t>.</w:t>
      </w:r>
    </w:p>
    <w:p w14:paraId="648195FF" w14:textId="7D37BEE0" w:rsidR="006D03EE" w:rsidRPr="000D5922" w:rsidRDefault="00A1496B" w:rsidP="000D592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left="28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1</w:t>
      </w:r>
      <w:r w:rsidR="00237CC3">
        <w:rPr>
          <w:rFonts w:ascii="Times New Roman" w:hAnsi="Times New Roman"/>
          <w:sz w:val="32"/>
        </w:rPr>
        <w:t xml:space="preserve">.1 </w:t>
      </w:r>
      <w:r w:rsidR="006D03EE">
        <w:rPr>
          <w:rFonts w:ascii="Times New Roman" w:hAnsi="Times New Roman"/>
          <w:sz w:val="32"/>
        </w:rPr>
        <w:t>Subsistema de gestión de usuarios</w:t>
      </w:r>
      <w:r w:rsidR="00BE5F53">
        <w:rPr>
          <w:rFonts w:ascii="Times New Roman" w:hAnsi="Times New Roman"/>
          <w:sz w:val="32"/>
        </w:rPr>
        <w:t>:</w:t>
      </w:r>
    </w:p>
    <w:p w14:paraId="72F9DA85" w14:textId="51F48612" w:rsidR="001279F7" w:rsidRPr="00075184" w:rsidRDefault="00075184" w:rsidP="00075184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 w:rsidRPr="00075184">
        <w:rPr>
          <w:rFonts w:cstheme="minorHAnsi"/>
          <w:b/>
          <w:i/>
          <w:iCs/>
          <w:color w:val="7A042E" w:themeColor="accent6" w:themeShade="BF"/>
          <w:szCs w:val="28"/>
        </w:rPr>
        <w:t>DATA</w:t>
      </w:r>
      <w:r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>
        <w:rPr>
          <w:rFonts w:cstheme="minorHAnsi"/>
          <w:bCs/>
          <w:color w:val="auto"/>
          <w:sz w:val="24"/>
          <w:szCs w:val="24"/>
        </w:rPr>
        <w:t xml:space="preserve">Representa un </w:t>
      </w:r>
      <w:r w:rsidR="00E42925">
        <w:rPr>
          <w:rFonts w:cstheme="minorHAnsi"/>
          <w:bCs/>
          <w:color w:val="auto"/>
          <w:sz w:val="24"/>
          <w:szCs w:val="24"/>
        </w:rPr>
        <w:t>dato abstracto de una fila de resultados de una consulta a base de datos.</w:t>
      </w:r>
    </w:p>
    <w:p w14:paraId="796FA85A" w14:textId="77777777" w:rsidR="00A00787" w:rsidRDefault="00A00787">
      <w:pPr>
        <w:spacing w:after="200"/>
        <w:rPr>
          <w:rFonts w:cstheme="minorHAnsi"/>
          <w:bCs/>
          <w:color w:val="161718" w:themeColor="text1"/>
          <w:sz w:val="24"/>
          <w:szCs w:val="24"/>
        </w:rPr>
      </w:pPr>
      <w:r>
        <w:rPr>
          <w:rFonts w:cstheme="minorHAnsi"/>
          <w:bCs/>
          <w:color w:val="161718" w:themeColor="text1"/>
          <w:sz w:val="24"/>
          <w:szCs w:val="24"/>
        </w:rPr>
        <w:br w:type="page"/>
      </w:r>
    </w:p>
    <w:tbl>
      <w:tblPr>
        <w:tblStyle w:val="Tablaconcuadrcula4-nfasis1"/>
        <w:tblpPr w:leftFromText="141" w:rightFromText="141" w:vertAnchor="page" w:horzAnchor="margin" w:tblpY="2357"/>
        <w:tblW w:w="10207" w:type="dxa"/>
        <w:tblLook w:val="04A0" w:firstRow="1" w:lastRow="0" w:firstColumn="1" w:lastColumn="0" w:noHBand="0" w:noVBand="1"/>
      </w:tblPr>
      <w:tblGrid>
        <w:gridCol w:w="2410"/>
        <w:gridCol w:w="4962"/>
        <w:gridCol w:w="2835"/>
      </w:tblGrid>
      <w:tr w:rsidR="001354B9" w14:paraId="687CAA8B" w14:textId="77777777" w:rsidTr="00135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gridSpan w:val="2"/>
            <w:vAlign w:val="center"/>
          </w:tcPr>
          <w:p w14:paraId="350FB139" w14:textId="45EAE7F6" w:rsidR="001354B9" w:rsidRPr="0061520A" w:rsidRDefault="001354B9" w:rsidP="001354B9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lastRenderedPageBreak/>
              <w:t>Nombre d</w:t>
            </w:r>
            <w:r>
              <w:rPr>
                <w:rFonts w:eastAsia="Times New Roman" w:cstheme="minorHAnsi"/>
                <w:bCs w:val="0"/>
                <w:color w:val="auto"/>
                <w:szCs w:val="28"/>
              </w:rPr>
              <w:t>el enumerado</w:t>
            </w: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:</w:t>
            </w:r>
          </w:p>
        </w:tc>
        <w:tc>
          <w:tcPr>
            <w:tcW w:w="2835" w:type="dxa"/>
            <w:shd w:val="clear" w:color="auto" w:fill="F73A7D" w:themeFill="accent1" w:themeFillTint="99"/>
            <w:vAlign w:val="center"/>
          </w:tcPr>
          <w:p w14:paraId="360E9526" w14:textId="461C30A5" w:rsidR="001354B9" w:rsidRPr="0061520A" w:rsidRDefault="001354B9" w:rsidP="001354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DataType</w:t>
            </w:r>
          </w:p>
        </w:tc>
      </w:tr>
      <w:tr w:rsidR="001354B9" w14:paraId="7323BD24" w14:textId="77777777" w:rsidTr="0013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gridSpan w:val="2"/>
            <w:vAlign w:val="center"/>
          </w:tcPr>
          <w:p w14:paraId="11A78B3D" w14:textId="77777777" w:rsidR="001354B9" w:rsidRPr="0061520A" w:rsidRDefault="001354B9" w:rsidP="001354B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835" w:type="dxa"/>
            <w:vAlign w:val="center"/>
          </w:tcPr>
          <w:p w14:paraId="6395567C" w14:textId="77777777" w:rsidR="001354B9" w:rsidRPr="0061520A" w:rsidRDefault="001354B9" w:rsidP="001354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1354B9" w14:paraId="5D80C222" w14:textId="77777777" w:rsidTr="001354B9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7A042E" w:themeFill="accent6" w:themeFillShade="BF"/>
            <w:vAlign w:val="center"/>
          </w:tcPr>
          <w:p w14:paraId="3D1C1613" w14:textId="77777777" w:rsidR="001354B9" w:rsidRPr="0061520A" w:rsidRDefault="001354B9" w:rsidP="001354B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962" w:type="dxa"/>
            <w:shd w:val="clear" w:color="auto" w:fill="7A042E" w:themeFill="accent6" w:themeFillShade="BF"/>
            <w:vAlign w:val="center"/>
          </w:tcPr>
          <w:p w14:paraId="7987A473" w14:textId="2CCFB91F" w:rsidR="001354B9" w:rsidRPr="0061520A" w:rsidRDefault="001354B9" w:rsidP="001354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 xml:space="preserve">Descripción </w:t>
            </w:r>
            <w:r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literal</w:t>
            </w:r>
          </w:p>
        </w:tc>
        <w:tc>
          <w:tcPr>
            <w:tcW w:w="2835" w:type="dxa"/>
            <w:shd w:val="clear" w:color="auto" w:fill="7A042E" w:themeFill="accent6" w:themeFillShade="BF"/>
            <w:vAlign w:val="center"/>
          </w:tcPr>
          <w:p w14:paraId="63BCCFE7" w14:textId="77777777" w:rsidR="001354B9" w:rsidRPr="0061520A" w:rsidRDefault="001354B9" w:rsidP="001354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1354B9" w14:paraId="385A4035" w14:textId="77777777" w:rsidTr="0013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2FA47DCD" w14:textId="4ED5B567" w:rsidR="001354B9" w:rsidRPr="0061520A" w:rsidRDefault="001354B9" w:rsidP="001354B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Integer</w:t>
            </w:r>
          </w:p>
        </w:tc>
        <w:tc>
          <w:tcPr>
            <w:tcW w:w="4962" w:type="dxa"/>
            <w:vAlign w:val="center"/>
          </w:tcPr>
          <w:p w14:paraId="547AE715" w14:textId="28B486A8" w:rsidR="001354B9" w:rsidRPr="0061520A" w:rsidRDefault="001354B9" w:rsidP="001354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Entero</w:t>
            </w:r>
          </w:p>
        </w:tc>
        <w:tc>
          <w:tcPr>
            <w:tcW w:w="2835" w:type="dxa"/>
            <w:vAlign w:val="center"/>
          </w:tcPr>
          <w:p w14:paraId="09FFE0A8" w14:textId="37FDA2A5" w:rsidR="001354B9" w:rsidRPr="0061520A" w:rsidRDefault="001354B9" w:rsidP="001354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1354B9" w14:paraId="58B6C939" w14:textId="77777777" w:rsidTr="001354B9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95E0D6A" w14:textId="417CBCFC" w:rsidR="001354B9" w:rsidRPr="0061520A" w:rsidRDefault="001354B9" w:rsidP="001354B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Float</w:t>
            </w:r>
          </w:p>
        </w:tc>
        <w:tc>
          <w:tcPr>
            <w:tcW w:w="4962" w:type="dxa"/>
            <w:vAlign w:val="center"/>
          </w:tcPr>
          <w:p w14:paraId="28358562" w14:textId="5D54104D" w:rsidR="001354B9" w:rsidRPr="0061520A" w:rsidRDefault="001354B9" w:rsidP="001354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Número de coma flotante</w:t>
            </w:r>
          </w:p>
        </w:tc>
        <w:tc>
          <w:tcPr>
            <w:tcW w:w="2835" w:type="dxa"/>
            <w:vAlign w:val="center"/>
          </w:tcPr>
          <w:p w14:paraId="284ACD68" w14:textId="77777777" w:rsidR="001354B9" w:rsidRPr="0061520A" w:rsidRDefault="001354B9" w:rsidP="001354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1354B9" w14:paraId="176571A4" w14:textId="77777777" w:rsidTr="0013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752839E" w14:textId="6E0CAA36" w:rsidR="001354B9" w:rsidRPr="0061520A" w:rsidRDefault="001354B9" w:rsidP="001354B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Double</w:t>
            </w:r>
          </w:p>
        </w:tc>
        <w:tc>
          <w:tcPr>
            <w:tcW w:w="4962" w:type="dxa"/>
            <w:vAlign w:val="center"/>
          </w:tcPr>
          <w:p w14:paraId="33904487" w14:textId="09747641" w:rsidR="001354B9" w:rsidRPr="0061520A" w:rsidRDefault="001354B9" w:rsidP="001354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Número de coma flotante de doble precisión</w:t>
            </w:r>
          </w:p>
        </w:tc>
        <w:tc>
          <w:tcPr>
            <w:tcW w:w="2835" w:type="dxa"/>
            <w:vAlign w:val="center"/>
          </w:tcPr>
          <w:p w14:paraId="40A1B9E6" w14:textId="77777777" w:rsidR="001354B9" w:rsidRPr="0061520A" w:rsidRDefault="001354B9" w:rsidP="001354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1354B9" w14:paraId="2811E2F9" w14:textId="77777777" w:rsidTr="001354B9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B767629" w14:textId="0D8FBEDE" w:rsidR="001354B9" w:rsidRDefault="001354B9" w:rsidP="001354B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Boolean</w:t>
            </w:r>
          </w:p>
        </w:tc>
        <w:tc>
          <w:tcPr>
            <w:tcW w:w="4962" w:type="dxa"/>
            <w:vAlign w:val="center"/>
          </w:tcPr>
          <w:p w14:paraId="0AA0098B" w14:textId="1A2C88F8" w:rsidR="001354B9" w:rsidRDefault="001354B9" w:rsidP="001354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Valor de sí o no</w:t>
            </w:r>
          </w:p>
        </w:tc>
        <w:tc>
          <w:tcPr>
            <w:tcW w:w="2835" w:type="dxa"/>
            <w:vAlign w:val="center"/>
          </w:tcPr>
          <w:p w14:paraId="389ADCB5" w14:textId="77777777" w:rsidR="001354B9" w:rsidRPr="0061520A" w:rsidRDefault="001354B9" w:rsidP="001354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1354B9" w14:paraId="13530C87" w14:textId="77777777" w:rsidTr="0013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29F4684D" w14:textId="69069F2D" w:rsidR="001354B9" w:rsidRDefault="001354B9" w:rsidP="001354B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String</w:t>
            </w:r>
          </w:p>
        </w:tc>
        <w:tc>
          <w:tcPr>
            <w:tcW w:w="4962" w:type="dxa"/>
            <w:vAlign w:val="center"/>
          </w:tcPr>
          <w:p w14:paraId="205222AC" w14:textId="2CE02BB7" w:rsidR="001354B9" w:rsidRDefault="001354B9" w:rsidP="001354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Cadena de texto</w:t>
            </w:r>
          </w:p>
        </w:tc>
        <w:tc>
          <w:tcPr>
            <w:tcW w:w="2835" w:type="dxa"/>
            <w:vAlign w:val="center"/>
          </w:tcPr>
          <w:p w14:paraId="0A08EC04" w14:textId="77777777" w:rsidR="001354B9" w:rsidRPr="0061520A" w:rsidRDefault="001354B9" w:rsidP="001354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1354B9" w14:paraId="79A9A3B6" w14:textId="77777777" w:rsidTr="001354B9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5B0FBFA3" w14:textId="311BBC32" w:rsidR="001354B9" w:rsidRDefault="001354B9" w:rsidP="001354B9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File</w:t>
            </w:r>
          </w:p>
        </w:tc>
        <w:tc>
          <w:tcPr>
            <w:tcW w:w="4962" w:type="dxa"/>
            <w:vAlign w:val="center"/>
          </w:tcPr>
          <w:p w14:paraId="0637C03D" w14:textId="6E18AA8D" w:rsidR="001354B9" w:rsidRDefault="001354B9" w:rsidP="001354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Archivo</w:t>
            </w:r>
          </w:p>
        </w:tc>
        <w:tc>
          <w:tcPr>
            <w:tcW w:w="2835" w:type="dxa"/>
            <w:vAlign w:val="center"/>
          </w:tcPr>
          <w:p w14:paraId="23D691F2" w14:textId="77777777" w:rsidR="001354B9" w:rsidRPr="0061520A" w:rsidRDefault="001354B9" w:rsidP="001354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</w:tbl>
    <w:p w14:paraId="2BA28B13" w14:textId="62E01B82" w:rsidR="00547DE4" w:rsidRDefault="00A00787" w:rsidP="001354B9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 w:rsidRPr="00075184">
        <w:rPr>
          <w:rFonts w:cstheme="minorHAnsi"/>
          <w:b/>
          <w:i/>
          <w:iCs/>
          <w:color w:val="7A042E" w:themeColor="accent6" w:themeShade="BF"/>
          <w:szCs w:val="28"/>
        </w:rPr>
        <w:t>DATA</w:t>
      </w:r>
      <w:r>
        <w:rPr>
          <w:rFonts w:cstheme="minorHAnsi"/>
          <w:b/>
          <w:i/>
          <w:iCs/>
          <w:color w:val="7A042E" w:themeColor="accent6" w:themeShade="BF"/>
          <w:szCs w:val="28"/>
        </w:rPr>
        <w:t xml:space="preserve"> TYPE</w:t>
      </w:r>
      <w:r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 w:rsidR="00547DE4">
        <w:rPr>
          <w:rFonts w:cstheme="minorHAnsi"/>
          <w:bCs/>
          <w:color w:val="auto"/>
          <w:sz w:val="24"/>
          <w:szCs w:val="24"/>
        </w:rPr>
        <w:t>Tipo enumerado que representa un tipo de datos.</w:t>
      </w:r>
    </w:p>
    <w:p w14:paraId="3BB26144" w14:textId="77777777" w:rsidR="00547DE4" w:rsidRDefault="00547DE4" w:rsidP="001354B9">
      <w:pPr>
        <w:spacing w:line="360" w:lineRule="auto"/>
        <w:rPr>
          <w:rFonts w:cstheme="minorHAnsi"/>
          <w:bCs/>
          <w:color w:val="auto"/>
          <w:sz w:val="24"/>
          <w:szCs w:val="24"/>
        </w:rPr>
      </w:pPr>
    </w:p>
    <w:tbl>
      <w:tblPr>
        <w:tblStyle w:val="Tablaconcuadrcula4-nfasis1"/>
        <w:tblpPr w:leftFromText="141" w:rightFromText="141" w:vertAnchor="page" w:horzAnchor="margin" w:tblpY="7696"/>
        <w:tblW w:w="10207" w:type="dxa"/>
        <w:tblLook w:val="04A0" w:firstRow="1" w:lastRow="0" w:firstColumn="1" w:lastColumn="0" w:noHBand="0" w:noVBand="1"/>
      </w:tblPr>
      <w:tblGrid>
        <w:gridCol w:w="2702"/>
        <w:gridCol w:w="4732"/>
        <w:gridCol w:w="2773"/>
      </w:tblGrid>
      <w:tr w:rsidR="007F08C6" w14:paraId="560F3B84" w14:textId="77777777" w:rsidTr="007F0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gridSpan w:val="2"/>
            <w:vAlign w:val="center"/>
          </w:tcPr>
          <w:p w14:paraId="3D1C70B0" w14:textId="77777777" w:rsidR="007F08C6" w:rsidRPr="0061520A" w:rsidRDefault="007F08C6" w:rsidP="007F08C6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835" w:type="dxa"/>
            <w:shd w:val="clear" w:color="auto" w:fill="F73A7D" w:themeFill="accent1" w:themeFillTint="99"/>
            <w:vAlign w:val="center"/>
          </w:tcPr>
          <w:p w14:paraId="071BF193" w14:textId="69C610FA" w:rsidR="007F08C6" w:rsidRPr="0061520A" w:rsidRDefault="007F08C6" w:rsidP="007F0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DataRow</w:t>
            </w:r>
          </w:p>
        </w:tc>
      </w:tr>
      <w:tr w:rsidR="007F08C6" w14:paraId="1EE4B98A" w14:textId="77777777" w:rsidTr="007F0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gridSpan w:val="2"/>
            <w:vAlign w:val="center"/>
          </w:tcPr>
          <w:p w14:paraId="216B09C0" w14:textId="77777777" w:rsidR="007F08C6" w:rsidRPr="0061520A" w:rsidRDefault="007F08C6" w:rsidP="007F08C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835" w:type="dxa"/>
            <w:vAlign w:val="center"/>
          </w:tcPr>
          <w:p w14:paraId="2261D994" w14:textId="77777777" w:rsidR="007F08C6" w:rsidRPr="0061520A" w:rsidRDefault="007F08C6" w:rsidP="007F0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7F08C6" w14:paraId="38C50D8D" w14:textId="77777777" w:rsidTr="007F08C6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7A042E" w:themeFill="accent6" w:themeFillShade="BF"/>
            <w:vAlign w:val="center"/>
          </w:tcPr>
          <w:p w14:paraId="47AEB481" w14:textId="77777777" w:rsidR="007F08C6" w:rsidRPr="0061520A" w:rsidRDefault="007F08C6" w:rsidP="007F08C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962" w:type="dxa"/>
            <w:shd w:val="clear" w:color="auto" w:fill="7A042E" w:themeFill="accent6" w:themeFillShade="BF"/>
            <w:vAlign w:val="center"/>
          </w:tcPr>
          <w:p w14:paraId="144F9CBF" w14:textId="77777777" w:rsidR="007F08C6" w:rsidRPr="0061520A" w:rsidRDefault="007F08C6" w:rsidP="007F0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</w:p>
        </w:tc>
        <w:tc>
          <w:tcPr>
            <w:tcW w:w="2835" w:type="dxa"/>
            <w:shd w:val="clear" w:color="auto" w:fill="7A042E" w:themeFill="accent6" w:themeFillShade="BF"/>
            <w:vAlign w:val="center"/>
          </w:tcPr>
          <w:p w14:paraId="4D3D03BB" w14:textId="77777777" w:rsidR="007F08C6" w:rsidRPr="0061520A" w:rsidRDefault="007F08C6" w:rsidP="007F0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7F08C6" w14:paraId="632E1064" w14:textId="77777777" w:rsidTr="007F0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AA5B449" w14:textId="14948145" w:rsidR="007F08C6" w:rsidRPr="0061520A" w:rsidRDefault="007F08C6" w:rsidP="007F08C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dataList</w:t>
            </w:r>
          </w:p>
        </w:tc>
        <w:tc>
          <w:tcPr>
            <w:tcW w:w="4962" w:type="dxa"/>
            <w:vAlign w:val="center"/>
          </w:tcPr>
          <w:p w14:paraId="42023B19" w14:textId="7381834E" w:rsidR="007F08C6" w:rsidRPr="0061520A" w:rsidRDefault="007F08C6" w:rsidP="007F0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Lista de datos de la fila</w:t>
            </w:r>
          </w:p>
        </w:tc>
        <w:tc>
          <w:tcPr>
            <w:tcW w:w="2835" w:type="dxa"/>
            <w:vAlign w:val="center"/>
          </w:tcPr>
          <w:p w14:paraId="6AA1FB2E" w14:textId="1D489FA1" w:rsidR="007F08C6" w:rsidRPr="0061520A" w:rsidRDefault="007F08C6" w:rsidP="007F0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Data</w:t>
            </w:r>
          </w:p>
        </w:tc>
      </w:tr>
      <w:tr w:rsidR="007F08C6" w14:paraId="0DDE9A21" w14:textId="77777777" w:rsidTr="007F08C6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7A042E" w:themeFill="accent6" w:themeFillShade="BF"/>
            <w:vAlign w:val="center"/>
          </w:tcPr>
          <w:p w14:paraId="3CCDF3E6" w14:textId="77777777" w:rsidR="007F08C6" w:rsidRPr="0061520A" w:rsidRDefault="007F08C6" w:rsidP="007F08C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962" w:type="dxa"/>
            <w:shd w:val="clear" w:color="auto" w:fill="7A042E" w:themeFill="accent6" w:themeFillShade="BF"/>
            <w:vAlign w:val="center"/>
          </w:tcPr>
          <w:p w14:paraId="4412965F" w14:textId="77777777" w:rsidR="007F08C6" w:rsidRPr="0061520A" w:rsidRDefault="007F08C6" w:rsidP="007F0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835" w:type="dxa"/>
            <w:shd w:val="clear" w:color="auto" w:fill="7A042E" w:themeFill="accent6" w:themeFillShade="BF"/>
            <w:vAlign w:val="center"/>
          </w:tcPr>
          <w:p w14:paraId="181F8FDC" w14:textId="77777777" w:rsidR="007F08C6" w:rsidRPr="0061520A" w:rsidRDefault="007F08C6" w:rsidP="007F0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F08C6" w14:paraId="1ABEB5F1" w14:textId="77777777" w:rsidTr="007F0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2FCBA819" w14:textId="4062C5D2" w:rsidR="007F08C6" w:rsidRPr="0061520A" w:rsidRDefault="007F08C6" w:rsidP="007F08C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getColumnCount</w:t>
            </w:r>
          </w:p>
        </w:tc>
        <w:tc>
          <w:tcPr>
            <w:tcW w:w="4962" w:type="dxa"/>
            <w:vAlign w:val="center"/>
          </w:tcPr>
          <w:p w14:paraId="32FCA531" w14:textId="299929F9" w:rsidR="007F08C6" w:rsidRPr="0061520A" w:rsidRDefault="007F08C6" w:rsidP="007F0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el número de columnas</w:t>
            </w:r>
          </w:p>
        </w:tc>
        <w:tc>
          <w:tcPr>
            <w:tcW w:w="2835" w:type="dxa"/>
            <w:vAlign w:val="center"/>
          </w:tcPr>
          <w:p w14:paraId="215A2809" w14:textId="4A973E52" w:rsidR="007F08C6" w:rsidRPr="0061520A" w:rsidRDefault="007F08C6" w:rsidP="007F0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F08C6" w14:paraId="7B794818" w14:textId="77777777" w:rsidTr="007F08C6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21569BC5" w14:textId="3C508379" w:rsidR="007F08C6" w:rsidRDefault="007F08C6" w:rsidP="007F08C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getColumnDataAtIndex</w:t>
            </w:r>
          </w:p>
        </w:tc>
        <w:tc>
          <w:tcPr>
            <w:tcW w:w="4962" w:type="dxa"/>
            <w:vAlign w:val="center"/>
          </w:tcPr>
          <w:p w14:paraId="12A29768" w14:textId="64A117EB" w:rsidR="007F08C6" w:rsidRDefault="007F08C6" w:rsidP="007F0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el dato en el índice dado</w:t>
            </w:r>
          </w:p>
        </w:tc>
        <w:tc>
          <w:tcPr>
            <w:tcW w:w="2835" w:type="dxa"/>
            <w:vAlign w:val="center"/>
          </w:tcPr>
          <w:p w14:paraId="02972529" w14:textId="6B5D363C" w:rsidR="007F08C6" w:rsidRDefault="00A42C17" w:rsidP="007F0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Data</w:t>
            </w:r>
          </w:p>
        </w:tc>
      </w:tr>
    </w:tbl>
    <w:p w14:paraId="6E5BE7AE" w14:textId="7866D48E" w:rsidR="00547DE4" w:rsidRDefault="00547DE4" w:rsidP="00547DE4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 w:rsidRPr="00075184">
        <w:rPr>
          <w:rFonts w:cstheme="minorHAnsi"/>
          <w:b/>
          <w:i/>
          <w:iCs/>
          <w:color w:val="7A042E" w:themeColor="accent6" w:themeShade="BF"/>
          <w:szCs w:val="28"/>
        </w:rPr>
        <w:t>DATA</w:t>
      </w:r>
      <w:r>
        <w:rPr>
          <w:rFonts w:cstheme="minorHAnsi"/>
          <w:b/>
          <w:i/>
          <w:iCs/>
          <w:color w:val="7A042E" w:themeColor="accent6" w:themeShade="BF"/>
          <w:szCs w:val="28"/>
        </w:rPr>
        <w:t xml:space="preserve"> ROW</w:t>
      </w:r>
      <w:r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>
        <w:rPr>
          <w:rFonts w:cstheme="minorHAnsi"/>
          <w:bCs/>
          <w:color w:val="auto"/>
          <w:sz w:val="24"/>
          <w:szCs w:val="24"/>
        </w:rPr>
        <w:t>Es una fila de datos devuelta por una consulta a una base de datos.</w:t>
      </w:r>
    </w:p>
    <w:p w14:paraId="57F2DF48" w14:textId="61855A48" w:rsidR="002239A1" w:rsidRDefault="00CA7A66" w:rsidP="00CA7A66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161718" w:themeColor="text1"/>
          <w:sz w:val="24"/>
          <w:szCs w:val="24"/>
        </w:rPr>
        <w:br/>
      </w:r>
      <w:r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 w:rsidRPr="00075184">
        <w:rPr>
          <w:rFonts w:cstheme="minorHAnsi"/>
          <w:b/>
          <w:i/>
          <w:iCs/>
          <w:color w:val="7A042E" w:themeColor="accent6" w:themeShade="BF"/>
          <w:szCs w:val="28"/>
        </w:rPr>
        <w:t>DATA</w:t>
      </w:r>
      <w:r>
        <w:rPr>
          <w:rFonts w:cstheme="minorHAnsi"/>
          <w:b/>
          <w:i/>
          <w:iCs/>
          <w:color w:val="7A042E" w:themeColor="accent6" w:themeShade="BF"/>
          <w:szCs w:val="28"/>
        </w:rPr>
        <w:t>BASE SERVICE</w:t>
      </w:r>
      <w:r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 w:rsidR="000248B7">
        <w:rPr>
          <w:rFonts w:cstheme="minorHAnsi"/>
          <w:bCs/>
          <w:color w:val="auto"/>
          <w:sz w:val="24"/>
          <w:szCs w:val="24"/>
        </w:rPr>
        <w:t>Clase abstracta que representa una conexión a una base de datos</w:t>
      </w:r>
      <w:r>
        <w:rPr>
          <w:rFonts w:cstheme="minorHAnsi"/>
          <w:bCs/>
          <w:color w:val="auto"/>
          <w:sz w:val="24"/>
          <w:szCs w:val="24"/>
        </w:rPr>
        <w:t>.</w:t>
      </w:r>
    </w:p>
    <w:tbl>
      <w:tblPr>
        <w:tblStyle w:val="Tablaconcuadrcula4-nfasis1"/>
        <w:tblpPr w:leftFromText="141" w:rightFromText="141" w:vertAnchor="page" w:horzAnchor="margin" w:tblpY="12046"/>
        <w:tblW w:w="10207" w:type="dxa"/>
        <w:tblLook w:val="04A0" w:firstRow="1" w:lastRow="0" w:firstColumn="1" w:lastColumn="0" w:noHBand="0" w:noVBand="1"/>
      </w:tblPr>
      <w:tblGrid>
        <w:gridCol w:w="2122"/>
        <w:gridCol w:w="5312"/>
        <w:gridCol w:w="2773"/>
      </w:tblGrid>
      <w:tr w:rsidR="002239A1" w14:paraId="63947B5A" w14:textId="77777777" w:rsidTr="00903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4" w:type="dxa"/>
            <w:gridSpan w:val="2"/>
            <w:vAlign w:val="center"/>
          </w:tcPr>
          <w:p w14:paraId="6BE4D915" w14:textId="77777777" w:rsidR="002239A1" w:rsidRPr="0061520A" w:rsidRDefault="002239A1" w:rsidP="00903F7B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773" w:type="dxa"/>
            <w:shd w:val="clear" w:color="auto" w:fill="F73A7D" w:themeFill="accent1" w:themeFillTint="99"/>
            <w:vAlign w:val="center"/>
          </w:tcPr>
          <w:p w14:paraId="4568E135" w14:textId="0EF8DE0F" w:rsidR="002239A1" w:rsidRPr="0061520A" w:rsidRDefault="002239A1" w:rsidP="00903F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DatabaseService</w:t>
            </w:r>
          </w:p>
        </w:tc>
      </w:tr>
      <w:tr w:rsidR="002239A1" w14:paraId="6D816199" w14:textId="77777777" w:rsidTr="00903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4" w:type="dxa"/>
            <w:gridSpan w:val="2"/>
            <w:vAlign w:val="center"/>
          </w:tcPr>
          <w:p w14:paraId="524D2860" w14:textId="77777777" w:rsidR="002239A1" w:rsidRPr="0061520A" w:rsidRDefault="002239A1" w:rsidP="00903F7B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773" w:type="dxa"/>
            <w:vAlign w:val="center"/>
          </w:tcPr>
          <w:p w14:paraId="7512CE4D" w14:textId="77777777" w:rsidR="002239A1" w:rsidRPr="0061520A" w:rsidRDefault="002239A1" w:rsidP="00903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2239A1" w14:paraId="0A7EBA38" w14:textId="77777777" w:rsidTr="00903F7B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7A042E" w:themeFill="accent6" w:themeFillShade="BF"/>
            <w:vAlign w:val="center"/>
          </w:tcPr>
          <w:p w14:paraId="53741217" w14:textId="77777777" w:rsidR="002239A1" w:rsidRPr="0061520A" w:rsidRDefault="002239A1" w:rsidP="00903F7B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5312" w:type="dxa"/>
            <w:shd w:val="clear" w:color="auto" w:fill="7A042E" w:themeFill="accent6" w:themeFillShade="BF"/>
            <w:vAlign w:val="center"/>
          </w:tcPr>
          <w:p w14:paraId="26E6DE5D" w14:textId="77777777" w:rsidR="002239A1" w:rsidRPr="0061520A" w:rsidRDefault="002239A1" w:rsidP="00903F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773" w:type="dxa"/>
            <w:shd w:val="clear" w:color="auto" w:fill="7A042E" w:themeFill="accent6" w:themeFillShade="BF"/>
            <w:vAlign w:val="center"/>
          </w:tcPr>
          <w:p w14:paraId="01ED5FBE" w14:textId="77777777" w:rsidR="002239A1" w:rsidRPr="0061520A" w:rsidRDefault="002239A1" w:rsidP="00903F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2239A1" w14:paraId="3EDD7F36" w14:textId="77777777" w:rsidTr="00903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ABAA0AE" w14:textId="3F260133" w:rsidR="002239A1" w:rsidRPr="0061520A" w:rsidRDefault="002239A1" w:rsidP="00903F7B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query</w:t>
            </w:r>
          </w:p>
        </w:tc>
        <w:tc>
          <w:tcPr>
            <w:tcW w:w="5312" w:type="dxa"/>
            <w:vAlign w:val="center"/>
          </w:tcPr>
          <w:p w14:paraId="24B315BC" w14:textId="094B2118" w:rsidR="002239A1" w:rsidRPr="0061520A" w:rsidRDefault="002239A1" w:rsidP="00903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un array de filas de la base de datos</w:t>
            </w:r>
          </w:p>
        </w:tc>
        <w:tc>
          <w:tcPr>
            <w:tcW w:w="2773" w:type="dxa"/>
            <w:vAlign w:val="center"/>
          </w:tcPr>
          <w:p w14:paraId="05559262" w14:textId="33694A3B" w:rsidR="002239A1" w:rsidRPr="0061520A" w:rsidRDefault="002239A1" w:rsidP="00903F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DataRow</w:t>
            </w:r>
          </w:p>
        </w:tc>
      </w:tr>
      <w:tr w:rsidR="002239A1" w14:paraId="5A88FF52" w14:textId="77777777" w:rsidTr="00903F7B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2660AA4" w14:textId="507476B0" w:rsidR="002239A1" w:rsidRDefault="002239A1" w:rsidP="00903F7B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close</w:t>
            </w:r>
          </w:p>
        </w:tc>
        <w:tc>
          <w:tcPr>
            <w:tcW w:w="5312" w:type="dxa"/>
            <w:vAlign w:val="center"/>
          </w:tcPr>
          <w:p w14:paraId="2FB30F1E" w14:textId="7076D8FA" w:rsidR="002239A1" w:rsidRDefault="002239A1" w:rsidP="00903F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Cierra la conexión</w:t>
            </w:r>
          </w:p>
        </w:tc>
        <w:tc>
          <w:tcPr>
            <w:tcW w:w="2773" w:type="dxa"/>
            <w:vAlign w:val="center"/>
          </w:tcPr>
          <w:p w14:paraId="0357CE10" w14:textId="1A6EF458" w:rsidR="002239A1" w:rsidRDefault="002239A1" w:rsidP="00903F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</w:tbl>
    <w:p w14:paraId="211DC020" w14:textId="636FED63" w:rsidR="00CA7A66" w:rsidRDefault="00CA7A66" w:rsidP="00CA7A66">
      <w:pPr>
        <w:spacing w:line="360" w:lineRule="auto"/>
        <w:rPr>
          <w:rFonts w:cstheme="minorHAnsi"/>
          <w:bCs/>
          <w:color w:val="auto"/>
          <w:sz w:val="24"/>
          <w:szCs w:val="24"/>
        </w:rPr>
      </w:pPr>
    </w:p>
    <w:p w14:paraId="225DE04B" w14:textId="0D60585B" w:rsidR="003B2611" w:rsidRDefault="003B2611">
      <w:pPr>
        <w:spacing w:after="200"/>
        <w:rPr>
          <w:rFonts w:cstheme="minorHAnsi"/>
          <w:bCs/>
          <w:color w:val="161718" w:themeColor="text1"/>
          <w:sz w:val="24"/>
          <w:szCs w:val="24"/>
        </w:rPr>
      </w:pPr>
    </w:p>
    <w:p w14:paraId="66EE6FD8" w14:textId="08A9C327" w:rsidR="000C0F42" w:rsidRDefault="003B2611" w:rsidP="00903F7B">
      <w:pPr>
        <w:spacing w:after="200"/>
        <w:rPr>
          <w:rFonts w:cstheme="minorHAnsi"/>
          <w:bCs/>
          <w:color w:val="161718" w:themeColor="text1"/>
          <w:sz w:val="24"/>
          <w:szCs w:val="24"/>
        </w:rPr>
      </w:pPr>
      <w:r>
        <w:rPr>
          <w:rFonts w:cstheme="minorHAnsi"/>
          <w:bCs/>
          <w:color w:val="161718" w:themeColor="text1"/>
          <w:sz w:val="24"/>
          <w:szCs w:val="24"/>
        </w:rPr>
        <w:br w:type="page"/>
      </w:r>
      <w:r w:rsidR="00903F7B">
        <w:rPr>
          <w:rFonts w:cstheme="minorHAnsi"/>
          <w:bCs/>
          <w:color w:val="161718" w:themeColor="text1"/>
          <w:sz w:val="24"/>
          <w:szCs w:val="24"/>
        </w:rPr>
        <w:lastRenderedPageBreak/>
        <w:t xml:space="preserve">Al crear nuestras abstracciones para las bases de datos, podemos cambiar de servicio de base de datos sin tener que modificar el código, fomentando la </w:t>
      </w:r>
      <w:r w:rsidR="00903F7B" w:rsidRPr="00903F7B">
        <w:rPr>
          <w:rFonts w:cstheme="minorHAnsi"/>
          <w:b/>
          <w:color w:val="A4063E" w:themeColor="accent6"/>
          <w:sz w:val="24"/>
          <w:szCs w:val="24"/>
        </w:rPr>
        <w:t>reusabilidad</w:t>
      </w:r>
      <w:r w:rsidR="00594DC4">
        <w:rPr>
          <w:rFonts w:cstheme="minorHAnsi"/>
          <w:bCs/>
          <w:color w:val="161718" w:themeColor="text1"/>
          <w:sz w:val="24"/>
          <w:szCs w:val="24"/>
        </w:rPr>
        <w:t>, por ejemplo</w:t>
      </w:r>
      <w:r w:rsidR="009E7114">
        <w:rPr>
          <w:rFonts w:cstheme="minorHAnsi"/>
          <w:bCs/>
          <w:color w:val="161718" w:themeColor="text1"/>
          <w:sz w:val="24"/>
          <w:szCs w:val="24"/>
        </w:rPr>
        <w:t>,</w:t>
      </w:r>
      <w:r w:rsidR="00594DC4">
        <w:rPr>
          <w:rFonts w:cstheme="minorHAnsi"/>
          <w:bCs/>
          <w:color w:val="161718" w:themeColor="text1"/>
          <w:sz w:val="24"/>
          <w:szCs w:val="24"/>
        </w:rPr>
        <w:t xml:space="preserve"> teniendo una conexión a una base de datos MySQL y otra a SQLite.</w:t>
      </w:r>
      <w:r w:rsidR="009E7114">
        <w:rPr>
          <w:rFonts w:cstheme="minorHAnsi"/>
          <w:bCs/>
          <w:color w:val="161718" w:themeColor="text1"/>
          <w:sz w:val="24"/>
          <w:szCs w:val="24"/>
        </w:rPr>
        <w:t xml:space="preserve"> Se puede ver mejor la relación entre estas clases en el siguiente esquema:</w:t>
      </w:r>
    </w:p>
    <w:p w14:paraId="14F8CA07" w14:textId="24B74D69" w:rsidR="00903F7B" w:rsidRDefault="00903F7B" w:rsidP="00903F7B">
      <w:pPr>
        <w:spacing w:after="200"/>
        <w:rPr>
          <w:rFonts w:cstheme="minorHAnsi"/>
          <w:bCs/>
          <w:color w:val="161718" w:themeColor="text1"/>
          <w:sz w:val="24"/>
          <w:szCs w:val="24"/>
        </w:rPr>
      </w:pPr>
    </w:p>
    <w:p w14:paraId="248A12FA" w14:textId="0EFF9007" w:rsidR="000F7AF1" w:rsidRDefault="000B3EDB" w:rsidP="006D5D8A">
      <w:pPr>
        <w:spacing w:after="200" w:line="240" w:lineRule="auto"/>
        <w:rPr>
          <w:rFonts w:cstheme="minorHAnsi"/>
          <w:b/>
          <w:color w:val="A4063E" w:themeColor="accent6"/>
          <w:sz w:val="24"/>
          <w:szCs w:val="24"/>
        </w:rPr>
      </w:pPr>
      <w:r w:rsidRPr="00903F7B">
        <w:rPr>
          <w:rFonts w:cstheme="minorHAnsi"/>
          <w:bCs/>
          <w:noProof/>
          <w:color w:val="161718" w:themeColor="text1"/>
          <w:sz w:val="24"/>
          <w:szCs w:val="24"/>
        </w:rPr>
        <w:drawing>
          <wp:inline distT="0" distB="0" distL="0" distR="0" wp14:anchorId="2FDD5764" wp14:editId="3214FA0D">
            <wp:extent cx="6309360" cy="60204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  <w:color w:val="161718" w:themeColor="text1"/>
          <w:sz w:val="24"/>
          <w:szCs w:val="24"/>
        </w:rPr>
        <w:br w:type="page"/>
      </w:r>
      <w:r>
        <w:rPr>
          <w:rFonts w:cstheme="minorHAnsi"/>
          <w:b/>
          <w:i/>
          <w:iCs/>
          <w:color w:val="7A042E" w:themeColor="accent6" w:themeShade="BF"/>
          <w:szCs w:val="28"/>
        </w:rPr>
        <w:lastRenderedPageBreak/>
        <w:t>USER MANAGER</w:t>
      </w:r>
      <w:r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 w:rsidR="000F7AF1">
        <w:rPr>
          <w:rFonts w:cstheme="minorHAnsi"/>
          <w:bCs/>
          <w:color w:val="auto"/>
          <w:sz w:val="24"/>
          <w:szCs w:val="24"/>
        </w:rPr>
        <w:t xml:space="preserve">Clase </w:t>
      </w:r>
      <w:r w:rsidR="00250515">
        <w:rPr>
          <w:rFonts w:cstheme="minorHAnsi"/>
          <w:bCs/>
          <w:color w:val="auto"/>
          <w:sz w:val="24"/>
          <w:szCs w:val="24"/>
        </w:rPr>
        <w:t>con métodos estáticos</w:t>
      </w:r>
      <w:r w:rsidR="000F7AF1">
        <w:rPr>
          <w:rFonts w:cstheme="minorHAnsi"/>
          <w:bCs/>
          <w:color w:val="auto"/>
          <w:sz w:val="24"/>
          <w:szCs w:val="24"/>
        </w:rPr>
        <w:t xml:space="preserve"> que representa una lista de usuarios. Está conectada a una base de datos mediante un </w:t>
      </w:r>
      <w:r w:rsidR="000F7AF1" w:rsidRPr="000F7AF1">
        <w:rPr>
          <w:rFonts w:cstheme="minorHAnsi"/>
          <w:b/>
          <w:color w:val="A4063E" w:themeColor="accent6"/>
          <w:sz w:val="24"/>
          <w:szCs w:val="24"/>
        </w:rPr>
        <w:t>DatabaseService</w:t>
      </w:r>
      <w:r w:rsidR="000F7AF1">
        <w:rPr>
          <w:rFonts w:cstheme="minorHAnsi"/>
          <w:b/>
          <w:color w:val="A4063E" w:themeColor="accent6"/>
          <w:sz w:val="24"/>
          <w:szCs w:val="24"/>
        </w:rPr>
        <w:t>.</w:t>
      </w:r>
    </w:p>
    <w:tbl>
      <w:tblPr>
        <w:tblStyle w:val="Tablaconcuadrcula4-nfasis1"/>
        <w:tblpPr w:leftFromText="141" w:rightFromText="141" w:vertAnchor="page" w:horzAnchor="margin" w:tblpY="2521"/>
        <w:tblW w:w="10207" w:type="dxa"/>
        <w:tblLook w:val="04A0" w:firstRow="1" w:lastRow="0" w:firstColumn="1" w:lastColumn="0" w:noHBand="0" w:noVBand="1"/>
      </w:tblPr>
      <w:tblGrid>
        <w:gridCol w:w="2410"/>
        <w:gridCol w:w="4962"/>
        <w:gridCol w:w="2835"/>
      </w:tblGrid>
      <w:tr w:rsidR="006D5D8A" w14:paraId="4DD4B8AB" w14:textId="77777777" w:rsidTr="006D5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gridSpan w:val="2"/>
            <w:vAlign w:val="center"/>
          </w:tcPr>
          <w:p w14:paraId="6AE7CAA4" w14:textId="77777777" w:rsidR="006D5D8A" w:rsidRPr="0061520A" w:rsidRDefault="006D5D8A" w:rsidP="006D5D8A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835" w:type="dxa"/>
            <w:shd w:val="clear" w:color="auto" w:fill="F73A7D" w:themeFill="accent1" w:themeFillTint="99"/>
            <w:vAlign w:val="center"/>
          </w:tcPr>
          <w:p w14:paraId="5955DB8E" w14:textId="6F1018CF" w:rsidR="006D5D8A" w:rsidRPr="0061520A" w:rsidRDefault="006D5D8A" w:rsidP="006D5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UserManager</w:t>
            </w:r>
          </w:p>
        </w:tc>
      </w:tr>
      <w:tr w:rsidR="006D5D8A" w14:paraId="75CB4C1B" w14:textId="77777777" w:rsidTr="006D5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gridSpan w:val="2"/>
            <w:vAlign w:val="center"/>
          </w:tcPr>
          <w:p w14:paraId="74BD490A" w14:textId="77777777" w:rsidR="006D5D8A" w:rsidRPr="0061520A" w:rsidRDefault="006D5D8A" w:rsidP="006D5D8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835" w:type="dxa"/>
            <w:vAlign w:val="center"/>
          </w:tcPr>
          <w:p w14:paraId="1CA80B6E" w14:textId="77777777" w:rsidR="006D5D8A" w:rsidRPr="0061520A" w:rsidRDefault="006D5D8A" w:rsidP="006D5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6D5D8A" w14:paraId="2E3E420A" w14:textId="77777777" w:rsidTr="006D5D8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7A042E" w:themeFill="accent6" w:themeFillShade="BF"/>
            <w:vAlign w:val="center"/>
          </w:tcPr>
          <w:p w14:paraId="13339D26" w14:textId="77777777" w:rsidR="006D5D8A" w:rsidRPr="0061520A" w:rsidRDefault="006D5D8A" w:rsidP="006D5D8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962" w:type="dxa"/>
            <w:shd w:val="clear" w:color="auto" w:fill="7A042E" w:themeFill="accent6" w:themeFillShade="BF"/>
            <w:vAlign w:val="center"/>
          </w:tcPr>
          <w:p w14:paraId="3E207FAA" w14:textId="25108277" w:rsidR="006D5D8A" w:rsidRPr="0061520A" w:rsidRDefault="006D5D8A" w:rsidP="006D5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  <w:r w:rsidR="00EB125D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 xml:space="preserve"> estático</w:t>
            </w:r>
          </w:p>
        </w:tc>
        <w:tc>
          <w:tcPr>
            <w:tcW w:w="2835" w:type="dxa"/>
            <w:shd w:val="clear" w:color="auto" w:fill="7A042E" w:themeFill="accent6" w:themeFillShade="BF"/>
            <w:vAlign w:val="center"/>
          </w:tcPr>
          <w:p w14:paraId="7FCE73D2" w14:textId="77777777" w:rsidR="006D5D8A" w:rsidRPr="0061520A" w:rsidRDefault="006D5D8A" w:rsidP="006D5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6D5D8A" w14:paraId="501AC150" w14:textId="77777777" w:rsidTr="006D5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25785220" w14:textId="77777777" w:rsidR="006D5D8A" w:rsidRPr="0061520A" w:rsidRDefault="006D5D8A" w:rsidP="006D5D8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dataType</w:t>
            </w:r>
          </w:p>
        </w:tc>
        <w:tc>
          <w:tcPr>
            <w:tcW w:w="4962" w:type="dxa"/>
            <w:vAlign w:val="center"/>
          </w:tcPr>
          <w:p w14:paraId="13F35CF6" w14:textId="77777777" w:rsidR="006D5D8A" w:rsidRPr="0061520A" w:rsidRDefault="006D5D8A" w:rsidP="006D5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Tipo de dato que representa</w:t>
            </w:r>
          </w:p>
        </w:tc>
        <w:tc>
          <w:tcPr>
            <w:tcW w:w="2835" w:type="dxa"/>
            <w:vAlign w:val="center"/>
          </w:tcPr>
          <w:p w14:paraId="7A41F9D8" w14:textId="15336654" w:rsidR="006D5D8A" w:rsidRPr="0061520A" w:rsidRDefault="006D5D8A" w:rsidP="006D5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DatabaseService</w:t>
            </w:r>
          </w:p>
        </w:tc>
      </w:tr>
      <w:tr w:rsidR="006D5D8A" w14:paraId="42528BD9" w14:textId="77777777" w:rsidTr="006D5D8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7A042E" w:themeFill="accent6" w:themeFillShade="BF"/>
            <w:vAlign w:val="center"/>
          </w:tcPr>
          <w:p w14:paraId="40F53AFC" w14:textId="77777777" w:rsidR="006D5D8A" w:rsidRPr="0061520A" w:rsidRDefault="006D5D8A" w:rsidP="006D5D8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962" w:type="dxa"/>
            <w:shd w:val="clear" w:color="auto" w:fill="7A042E" w:themeFill="accent6" w:themeFillShade="BF"/>
            <w:vAlign w:val="center"/>
          </w:tcPr>
          <w:p w14:paraId="1AE4A233" w14:textId="2D1EC2D9" w:rsidR="006D5D8A" w:rsidRPr="0061520A" w:rsidRDefault="006D5D8A" w:rsidP="006D5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  <w:r w:rsidR="00EB125D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 xml:space="preserve"> estático</w:t>
            </w:r>
          </w:p>
        </w:tc>
        <w:tc>
          <w:tcPr>
            <w:tcW w:w="2835" w:type="dxa"/>
            <w:shd w:val="clear" w:color="auto" w:fill="7A042E" w:themeFill="accent6" w:themeFillShade="BF"/>
            <w:vAlign w:val="center"/>
          </w:tcPr>
          <w:p w14:paraId="502F5166" w14:textId="77777777" w:rsidR="006D5D8A" w:rsidRPr="0061520A" w:rsidRDefault="006D5D8A" w:rsidP="006D5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6D5D8A" w14:paraId="7ED65DAC" w14:textId="77777777" w:rsidTr="006D5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3CBDCD8" w14:textId="75604F03" w:rsidR="006D5D8A" w:rsidRPr="0061520A" w:rsidRDefault="006D5D8A" w:rsidP="006D5D8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getUser</w:t>
            </w:r>
          </w:p>
        </w:tc>
        <w:tc>
          <w:tcPr>
            <w:tcW w:w="4962" w:type="dxa"/>
            <w:vAlign w:val="center"/>
          </w:tcPr>
          <w:p w14:paraId="6EE44294" w14:textId="40B62F90" w:rsidR="006D5D8A" w:rsidRPr="0061520A" w:rsidRDefault="006D5D8A" w:rsidP="006D5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un usuario buscado</w:t>
            </w:r>
          </w:p>
        </w:tc>
        <w:tc>
          <w:tcPr>
            <w:tcW w:w="2835" w:type="dxa"/>
            <w:vAlign w:val="center"/>
          </w:tcPr>
          <w:p w14:paraId="45DB0833" w14:textId="3BDA6C97" w:rsidR="006D5D8A" w:rsidRPr="0061520A" w:rsidRDefault="006D5D8A" w:rsidP="006D5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Data</w:t>
            </w:r>
          </w:p>
        </w:tc>
      </w:tr>
      <w:tr w:rsidR="006D5D8A" w14:paraId="16F8FBF6" w14:textId="77777777" w:rsidTr="006D5D8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00D484D4" w14:textId="2225BC86" w:rsidR="006D5D8A" w:rsidRDefault="006D5D8A" w:rsidP="006D5D8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deleteUser</w:t>
            </w:r>
          </w:p>
        </w:tc>
        <w:tc>
          <w:tcPr>
            <w:tcW w:w="4962" w:type="dxa"/>
            <w:vAlign w:val="center"/>
          </w:tcPr>
          <w:p w14:paraId="73F85782" w14:textId="3732D326" w:rsidR="006D5D8A" w:rsidRDefault="006D5D8A" w:rsidP="006D5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Borra un usuario dado</w:t>
            </w:r>
          </w:p>
        </w:tc>
        <w:tc>
          <w:tcPr>
            <w:tcW w:w="2835" w:type="dxa"/>
            <w:vAlign w:val="center"/>
          </w:tcPr>
          <w:p w14:paraId="194213A9" w14:textId="4AB4FD72" w:rsidR="006D5D8A" w:rsidRDefault="006D5D8A" w:rsidP="006D5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User</w:t>
            </w:r>
          </w:p>
        </w:tc>
      </w:tr>
      <w:tr w:rsidR="006D5D8A" w14:paraId="7AC16420" w14:textId="77777777" w:rsidTr="006D5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8E6BD5E" w14:textId="28F83212" w:rsidR="006D5D8A" w:rsidRDefault="006D5D8A" w:rsidP="006D5D8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modifyUser</w:t>
            </w:r>
          </w:p>
        </w:tc>
        <w:tc>
          <w:tcPr>
            <w:tcW w:w="4962" w:type="dxa"/>
            <w:vAlign w:val="center"/>
          </w:tcPr>
          <w:p w14:paraId="76FBB768" w14:textId="2A62EC26" w:rsidR="006D5D8A" w:rsidRDefault="006D5D8A" w:rsidP="006D5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Modifica un usuario dado actualizándolo</w:t>
            </w:r>
          </w:p>
        </w:tc>
        <w:tc>
          <w:tcPr>
            <w:tcW w:w="2835" w:type="dxa"/>
            <w:vAlign w:val="center"/>
          </w:tcPr>
          <w:p w14:paraId="31B7FF14" w14:textId="7AC8F8A7" w:rsidR="006D5D8A" w:rsidRDefault="006D5D8A" w:rsidP="006D5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Data, User</w:t>
            </w:r>
          </w:p>
        </w:tc>
      </w:tr>
      <w:tr w:rsidR="006D5D8A" w14:paraId="5D991B71" w14:textId="77777777" w:rsidTr="006D5D8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82B12DD" w14:textId="1330D4C9" w:rsidR="006D5D8A" w:rsidRDefault="006D5D8A" w:rsidP="006D5D8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insertUser</w:t>
            </w:r>
          </w:p>
        </w:tc>
        <w:tc>
          <w:tcPr>
            <w:tcW w:w="4962" w:type="dxa"/>
            <w:vAlign w:val="center"/>
          </w:tcPr>
          <w:p w14:paraId="577F9036" w14:textId="5AC25CCD" w:rsidR="006D5D8A" w:rsidRDefault="006D5D8A" w:rsidP="006D5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Inserta un nuevo usuario</w:t>
            </w:r>
          </w:p>
        </w:tc>
        <w:tc>
          <w:tcPr>
            <w:tcW w:w="2835" w:type="dxa"/>
            <w:vAlign w:val="center"/>
          </w:tcPr>
          <w:p w14:paraId="53CC3EFC" w14:textId="2AC5C739" w:rsidR="006D5D8A" w:rsidRDefault="006D5D8A" w:rsidP="006D5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User</w:t>
            </w:r>
          </w:p>
        </w:tc>
      </w:tr>
    </w:tbl>
    <w:p w14:paraId="1B499A1B" w14:textId="30558FCD" w:rsidR="0067190B" w:rsidRDefault="0067190B" w:rsidP="006D5D8A">
      <w:pPr>
        <w:spacing w:after="200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/>
          <w:i/>
          <w:iCs/>
          <w:color w:val="7A042E" w:themeColor="accent6" w:themeShade="BF"/>
          <w:szCs w:val="28"/>
        </w:rPr>
        <w:br/>
        <w:t>USER</w:t>
      </w:r>
      <w:r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>
        <w:rPr>
          <w:rFonts w:cstheme="minorHAnsi"/>
          <w:bCs/>
          <w:color w:val="auto"/>
          <w:sz w:val="24"/>
          <w:szCs w:val="24"/>
        </w:rPr>
        <w:t>Usuario que utiliza la aplicación.</w:t>
      </w:r>
    </w:p>
    <w:tbl>
      <w:tblPr>
        <w:tblStyle w:val="Tablaconcuadrcula4-nfasis1"/>
        <w:tblpPr w:leftFromText="141" w:rightFromText="141" w:vertAnchor="page" w:horzAnchor="margin" w:tblpY="7519"/>
        <w:tblW w:w="10207" w:type="dxa"/>
        <w:tblLook w:val="04A0" w:firstRow="1" w:lastRow="0" w:firstColumn="1" w:lastColumn="0" w:noHBand="0" w:noVBand="1"/>
      </w:tblPr>
      <w:tblGrid>
        <w:gridCol w:w="2595"/>
        <w:gridCol w:w="4820"/>
        <w:gridCol w:w="2792"/>
      </w:tblGrid>
      <w:tr w:rsidR="00687DF6" w14:paraId="694F144E" w14:textId="77777777" w:rsidTr="0068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gridSpan w:val="2"/>
            <w:vAlign w:val="center"/>
          </w:tcPr>
          <w:p w14:paraId="14C387D2" w14:textId="77777777" w:rsidR="00687DF6" w:rsidRPr="0061520A" w:rsidRDefault="00687DF6" w:rsidP="00687DF6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835" w:type="dxa"/>
            <w:shd w:val="clear" w:color="auto" w:fill="F73A7D" w:themeFill="accent1" w:themeFillTint="99"/>
            <w:vAlign w:val="center"/>
          </w:tcPr>
          <w:p w14:paraId="2C3E339F" w14:textId="71B4FA12" w:rsidR="00687DF6" w:rsidRPr="0061520A" w:rsidRDefault="006E654D" w:rsidP="00687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User</w:t>
            </w:r>
          </w:p>
        </w:tc>
      </w:tr>
      <w:tr w:rsidR="00687DF6" w14:paraId="4B448B37" w14:textId="77777777" w:rsidTr="0068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gridSpan w:val="2"/>
            <w:vAlign w:val="center"/>
          </w:tcPr>
          <w:p w14:paraId="19CAE15C" w14:textId="77777777" w:rsidR="00687DF6" w:rsidRPr="0061520A" w:rsidRDefault="00687DF6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835" w:type="dxa"/>
            <w:vAlign w:val="center"/>
          </w:tcPr>
          <w:p w14:paraId="173444EA" w14:textId="77777777" w:rsidR="00687DF6" w:rsidRPr="0061520A" w:rsidRDefault="00687DF6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687DF6" w14:paraId="0646E256" w14:textId="77777777" w:rsidTr="00687DF6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7A042E" w:themeFill="accent6" w:themeFillShade="BF"/>
            <w:vAlign w:val="center"/>
          </w:tcPr>
          <w:p w14:paraId="1F9D9E64" w14:textId="77777777" w:rsidR="00687DF6" w:rsidRPr="0061520A" w:rsidRDefault="00687DF6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962" w:type="dxa"/>
            <w:shd w:val="clear" w:color="auto" w:fill="7A042E" w:themeFill="accent6" w:themeFillShade="BF"/>
            <w:vAlign w:val="center"/>
          </w:tcPr>
          <w:p w14:paraId="7CD21AE5" w14:textId="77777777" w:rsidR="00687DF6" w:rsidRPr="0061520A" w:rsidRDefault="00687DF6" w:rsidP="0068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</w:p>
        </w:tc>
        <w:tc>
          <w:tcPr>
            <w:tcW w:w="2835" w:type="dxa"/>
            <w:shd w:val="clear" w:color="auto" w:fill="7A042E" w:themeFill="accent6" w:themeFillShade="BF"/>
            <w:vAlign w:val="center"/>
          </w:tcPr>
          <w:p w14:paraId="235EC8B7" w14:textId="77777777" w:rsidR="00687DF6" w:rsidRPr="0061520A" w:rsidRDefault="00687DF6" w:rsidP="0068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687DF6" w14:paraId="48D9429B" w14:textId="77777777" w:rsidTr="0068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865A627" w14:textId="7CBCD6A8" w:rsidR="00687DF6" w:rsidRPr="0061520A" w:rsidRDefault="002E79AE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isAdmin</w:t>
            </w:r>
          </w:p>
        </w:tc>
        <w:tc>
          <w:tcPr>
            <w:tcW w:w="4962" w:type="dxa"/>
            <w:vAlign w:val="center"/>
          </w:tcPr>
          <w:p w14:paraId="1EA406C1" w14:textId="40E39D98" w:rsidR="00687DF6" w:rsidRPr="0061520A" w:rsidRDefault="00ED3D2A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¿El usuario es administrador?</w:t>
            </w:r>
          </w:p>
        </w:tc>
        <w:tc>
          <w:tcPr>
            <w:tcW w:w="2835" w:type="dxa"/>
            <w:vAlign w:val="center"/>
          </w:tcPr>
          <w:p w14:paraId="15A3D2C3" w14:textId="7721A39C" w:rsidR="00687DF6" w:rsidRPr="0061520A" w:rsidRDefault="00687DF6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687DF6" w14:paraId="482E3658" w14:textId="77777777" w:rsidTr="00687DF6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51DCFDE3" w14:textId="5A59930E" w:rsidR="00687DF6" w:rsidRPr="0061520A" w:rsidRDefault="00ED3D2A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</w:t>
            </w:r>
            <w:r w:rsidR="00687DF6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ame</w:t>
            </w:r>
          </w:p>
        </w:tc>
        <w:tc>
          <w:tcPr>
            <w:tcW w:w="4962" w:type="dxa"/>
            <w:vAlign w:val="center"/>
          </w:tcPr>
          <w:p w14:paraId="2604D58B" w14:textId="45DEBC36" w:rsidR="00687DF6" w:rsidRPr="0061520A" w:rsidRDefault="00ED3D2A" w:rsidP="0068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Nombre del usuario</w:t>
            </w:r>
          </w:p>
        </w:tc>
        <w:tc>
          <w:tcPr>
            <w:tcW w:w="2835" w:type="dxa"/>
            <w:vAlign w:val="center"/>
          </w:tcPr>
          <w:p w14:paraId="2280F470" w14:textId="77777777" w:rsidR="00687DF6" w:rsidRPr="0061520A" w:rsidRDefault="00687DF6" w:rsidP="0068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687DF6" w14:paraId="51267C35" w14:textId="77777777" w:rsidTr="0068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2FE796A7" w14:textId="347E7D4F" w:rsidR="00687DF6" w:rsidRPr="0061520A" w:rsidRDefault="00ED3D2A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passwordHash</w:t>
            </w:r>
          </w:p>
        </w:tc>
        <w:tc>
          <w:tcPr>
            <w:tcW w:w="4962" w:type="dxa"/>
            <w:vAlign w:val="center"/>
          </w:tcPr>
          <w:p w14:paraId="628B3F7C" w14:textId="7370284E" w:rsidR="00687DF6" w:rsidRPr="0061520A" w:rsidRDefault="00ED3D2A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Hash seguro almacenado de la contraseña</w:t>
            </w:r>
          </w:p>
        </w:tc>
        <w:tc>
          <w:tcPr>
            <w:tcW w:w="2835" w:type="dxa"/>
            <w:vAlign w:val="center"/>
          </w:tcPr>
          <w:p w14:paraId="130F6871" w14:textId="77777777" w:rsidR="00687DF6" w:rsidRPr="0061520A" w:rsidRDefault="00687DF6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ED3D2A" w14:paraId="786D6714" w14:textId="77777777" w:rsidTr="00687DF6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7229AD93" w14:textId="089CE838" w:rsidR="00ED3D2A" w:rsidRDefault="00ED3D2A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profilePhoto</w:t>
            </w:r>
          </w:p>
        </w:tc>
        <w:tc>
          <w:tcPr>
            <w:tcW w:w="4962" w:type="dxa"/>
            <w:vAlign w:val="center"/>
          </w:tcPr>
          <w:p w14:paraId="43F4D07F" w14:textId="64431811" w:rsidR="00ED3D2A" w:rsidRDefault="00ED3D2A" w:rsidP="0068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Ruta a la foto de perfil del usuario</w:t>
            </w:r>
          </w:p>
        </w:tc>
        <w:tc>
          <w:tcPr>
            <w:tcW w:w="2835" w:type="dxa"/>
            <w:vAlign w:val="center"/>
          </w:tcPr>
          <w:p w14:paraId="21EF67CA" w14:textId="77777777" w:rsidR="00ED3D2A" w:rsidRPr="0061520A" w:rsidRDefault="00ED3D2A" w:rsidP="0068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ED3D2A" w14:paraId="39B69449" w14:textId="77777777" w:rsidTr="0068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08D5DCE" w14:textId="041D5D46" w:rsidR="00ED3D2A" w:rsidRDefault="00ED3D2A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strikeNum</w:t>
            </w:r>
          </w:p>
        </w:tc>
        <w:tc>
          <w:tcPr>
            <w:tcW w:w="4962" w:type="dxa"/>
            <w:vAlign w:val="center"/>
          </w:tcPr>
          <w:p w14:paraId="2A549EC0" w14:textId="6A6E003B" w:rsidR="00ED3D2A" w:rsidRDefault="00ED3D2A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Número de strikes que ha recibido</w:t>
            </w:r>
          </w:p>
        </w:tc>
        <w:tc>
          <w:tcPr>
            <w:tcW w:w="2835" w:type="dxa"/>
            <w:vAlign w:val="center"/>
          </w:tcPr>
          <w:p w14:paraId="0B5AE958" w14:textId="77777777" w:rsidR="00ED3D2A" w:rsidRPr="0061520A" w:rsidRDefault="00ED3D2A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0B10C9" w14:paraId="6C65E7FB" w14:textId="77777777" w:rsidTr="00687DF6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5C9BD893" w14:textId="0F3BEE57" w:rsidR="000B10C9" w:rsidRDefault="00FE4826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h</w:t>
            </w:r>
            <w:r w:rsidR="000B10C9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rollies</w:t>
            </w:r>
          </w:p>
        </w:tc>
        <w:tc>
          <w:tcPr>
            <w:tcW w:w="4962" w:type="dxa"/>
            <w:vAlign w:val="center"/>
          </w:tcPr>
          <w:p w14:paraId="61D06B72" w14:textId="2BA4B2B3" w:rsidR="000B10C9" w:rsidRDefault="000B10C9" w:rsidP="0068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Número de grollies que posee el usuario</w:t>
            </w:r>
          </w:p>
        </w:tc>
        <w:tc>
          <w:tcPr>
            <w:tcW w:w="2835" w:type="dxa"/>
            <w:vAlign w:val="center"/>
          </w:tcPr>
          <w:p w14:paraId="13B6F1C6" w14:textId="77777777" w:rsidR="000B10C9" w:rsidRPr="0061520A" w:rsidRDefault="000B10C9" w:rsidP="0068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687DF6" w14:paraId="2E3422FF" w14:textId="77777777" w:rsidTr="0068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7A042E" w:themeFill="accent6" w:themeFillShade="BF"/>
            <w:vAlign w:val="center"/>
          </w:tcPr>
          <w:p w14:paraId="4C77F032" w14:textId="77777777" w:rsidR="00687DF6" w:rsidRPr="0061520A" w:rsidRDefault="00687DF6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962" w:type="dxa"/>
            <w:shd w:val="clear" w:color="auto" w:fill="7A042E" w:themeFill="accent6" w:themeFillShade="BF"/>
            <w:vAlign w:val="center"/>
          </w:tcPr>
          <w:p w14:paraId="30467A11" w14:textId="77777777" w:rsidR="00687DF6" w:rsidRPr="0061520A" w:rsidRDefault="00687DF6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835" w:type="dxa"/>
            <w:shd w:val="clear" w:color="auto" w:fill="7A042E" w:themeFill="accent6" w:themeFillShade="BF"/>
            <w:vAlign w:val="center"/>
          </w:tcPr>
          <w:p w14:paraId="1AC5B818" w14:textId="77777777" w:rsidR="00687DF6" w:rsidRPr="0061520A" w:rsidRDefault="00687DF6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687DF6" w14:paraId="38A8839D" w14:textId="77777777" w:rsidTr="00687DF6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212F65E8" w14:textId="18D854F2" w:rsidR="00687DF6" w:rsidRPr="0061520A" w:rsidRDefault="00A307FD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getIsAdmin</w:t>
            </w:r>
          </w:p>
        </w:tc>
        <w:tc>
          <w:tcPr>
            <w:tcW w:w="4962" w:type="dxa"/>
            <w:vAlign w:val="center"/>
          </w:tcPr>
          <w:p w14:paraId="326543E2" w14:textId="570C6E05" w:rsidR="00687DF6" w:rsidRPr="0061520A" w:rsidRDefault="00A307FD" w:rsidP="0068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si el usuario es administrador</w:t>
            </w:r>
          </w:p>
        </w:tc>
        <w:tc>
          <w:tcPr>
            <w:tcW w:w="2835" w:type="dxa"/>
            <w:vAlign w:val="center"/>
          </w:tcPr>
          <w:p w14:paraId="71E9FD54" w14:textId="3DB5C928" w:rsidR="00687DF6" w:rsidRPr="0061520A" w:rsidRDefault="00687DF6" w:rsidP="0068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687DF6" w14:paraId="1C3FAB50" w14:textId="77777777" w:rsidTr="0068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33CE00DE" w14:textId="413200C8" w:rsidR="00687DF6" w:rsidRDefault="00A307FD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getName</w:t>
            </w:r>
          </w:p>
        </w:tc>
        <w:tc>
          <w:tcPr>
            <w:tcW w:w="4962" w:type="dxa"/>
            <w:vAlign w:val="center"/>
          </w:tcPr>
          <w:p w14:paraId="01040E88" w14:textId="753EDC08" w:rsidR="00687DF6" w:rsidRDefault="00A307FD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el nombre del usuario</w:t>
            </w:r>
          </w:p>
        </w:tc>
        <w:tc>
          <w:tcPr>
            <w:tcW w:w="2835" w:type="dxa"/>
            <w:vAlign w:val="center"/>
          </w:tcPr>
          <w:p w14:paraId="13AE2EA2" w14:textId="77777777" w:rsidR="00687DF6" w:rsidRDefault="00687DF6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687DF6" w14:paraId="62ED58BE" w14:textId="77777777" w:rsidTr="00687DF6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519BCC5A" w14:textId="6979A86B" w:rsidR="00687DF6" w:rsidRDefault="00A307FD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changeProfilePhoto</w:t>
            </w:r>
          </w:p>
        </w:tc>
        <w:tc>
          <w:tcPr>
            <w:tcW w:w="4962" w:type="dxa"/>
            <w:vAlign w:val="center"/>
          </w:tcPr>
          <w:p w14:paraId="60FB884D" w14:textId="59402B07" w:rsidR="00687DF6" w:rsidRDefault="00A307FD" w:rsidP="0068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Cambia la foto de perfil del usuario</w:t>
            </w:r>
          </w:p>
        </w:tc>
        <w:tc>
          <w:tcPr>
            <w:tcW w:w="2835" w:type="dxa"/>
            <w:vAlign w:val="center"/>
          </w:tcPr>
          <w:p w14:paraId="2CA8CDD6" w14:textId="77777777" w:rsidR="00687DF6" w:rsidRDefault="00687DF6" w:rsidP="0068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687DF6" w14:paraId="2576730B" w14:textId="77777777" w:rsidTr="0068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46724E3C" w14:textId="0F9137E5" w:rsidR="00687DF6" w:rsidRDefault="00FE4826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</w:t>
            </w:r>
            <w:r w:rsidR="00A307FD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trike</w:t>
            </w:r>
          </w:p>
        </w:tc>
        <w:tc>
          <w:tcPr>
            <w:tcW w:w="4962" w:type="dxa"/>
            <w:vAlign w:val="center"/>
          </w:tcPr>
          <w:p w14:paraId="2A302C24" w14:textId="5198C294" w:rsidR="00687DF6" w:rsidRDefault="00A307FD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Añade un strike al usuario</w:t>
            </w:r>
          </w:p>
        </w:tc>
        <w:tc>
          <w:tcPr>
            <w:tcW w:w="2835" w:type="dxa"/>
            <w:vAlign w:val="center"/>
          </w:tcPr>
          <w:p w14:paraId="151A1A7A" w14:textId="77777777" w:rsidR="00687DF6" w:rsidRDefault="00687DF6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687DF6" w14:paraId="6BABEA12" w14:textId="77777777" w:rsidTr="00687DF6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4C2833BA" w14:textId="6DEDAF3B" w:rsidR="00687DF6" w:rsidRDefault="00FE4826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b</w:t>
            </w:r>
            <w:r w:rsidR="003A45C9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lock</w:t>
            </w:r>
          </w:p>
        </w:tc>
        <w:tc>
          <w:tcPr>
            <w:tcW w:w="4962" w:type="dxa"/>
            <w:vAlign w:val="center"/>
          </w:tcPr>
          <w:p w14:paraId="3D555265" w14:textId="1EAD3479" w:rsidR="00687DF6" w:rsidRDefault="003A45C9" w:rsidP="0068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El usuario bloquea a otro usuario</w:t>
            </w:r>
          </w:p>
        </w:tc>
        <w:tc>
          <w:tcPr>
            <w:tcW w:w="2835" w:type="dxa"/>
            <w:vAlign w:val="center"/>
          </w:tcPr>
          <w:p w14:paraId="0D46AEC8" w14:textId="77777777" w:rsidR="00687DF6" w:rsidRDefault="00687DF6" w:rsidP="0068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687DF6" w14:paraId="737CC791" w14:textId="77777777" w:rsidTr="0068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3D3FB651" w14:textId="0F41C893" w:rsidR="00687DF6" w:rsidRDefault="003F6AA4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connectWithFacebook</w:t>
            </w:r>
          </w:p>
        </w:tc>
        <w:tc>
          <w:tcPr>
            <w:tcW w:w="4962" w:type="dxa"/>
            <w:vAlign w:val="center"/>
          </w:tcPr>
          <w:p w14:paraId="50420BFB" w14:textId="4EB3E66F" w:rsidR="00687DF6" w:rsidRDefault="003F6AA4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Conecta la cuenta con Facebook</w:t>
            </w:r>
          </w:p>
        </w:tc>
        <w:tc>
          <w:tcPr>
            <w:tcW w:w="2835" w:type="dxa"/>
            <w:vAlign w:val="center"/>
          </w:tcPr>
          <w:p w14:paraId="10D26BC3" w14:textId="77777777" w:rsidR="00687DF6" w:rsidRDefault="00687DF6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687DF6" w14:paraId="7E39D260" w14:textId="77777777" w:rsidTr="00687DF6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1500FA91" w14:textId="012743D3" w:rsidR="00687DF6" w:rsidRDefault="006C4D6C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sendMessage</w:t>
            </w:r>
          </w:p>
        </w:tc>
        <w:tc>
          <w:tcPr>
            <w:tcW w:w="4962" w:type="dxa"/>
            <w:vAlign w:val="center"/>
          </w:tcPr>
          <w:p w14:paraId="61994DF0" w14:textId="4ABC4CB1" w:rsidR="00687DF6" w:rsidRDefault="006C4D6C" w:rsidP="0068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Envía un mensaje a otro usuario</w:t>
            </w:r>
          </w:p>
        </w:tc>
        <w:tc>
          <w:tcPr>
            <w:tcW w:w="2835" w:type="dxa"/>
            <w:vAlign w:val="center"/>
          </w:tcPr>
          <w:p w14:paraId="514FD20B" w14:textId="725E026E" w:rsidR="00687DF6" w:rsidRDefault="00687DF6" w:rsidP="00687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687DF6" w14:paraId="171718A0" w14:textId="77777777" w:rsidTr="0068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0B4899AD" w14:textId="566688D3" w:rsidR="00687DF6" w:rsidRDefault="00121C97" w:rsidP="00687DF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addGrollies</w:t>
            </w:r>
          </w:p>
        </w:tc>
        <w:tc>
          <w:tcPr>
            <w:tcW w:w="4962" w:type="dxa"/>
            <w:vAlign w:val="center"/>
          </w:tcPr>
          <w:p w14:paraId="7B3C2B6E" w14:textId="127038BB" w:rsidR="00687DF6" w:rsidRDefault="00121C97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Añade (o resta) grollies</w:t>
            </w:r>
          </w:p>
        </w:tc>
        <w:tc>
          <w:tcPr>
            <w:tcW w:w="2835" w:type="dxa"/>
            <w:vAlign w:val="center"/>
          </w:tcPr>
          <w:p w14:paraId="4E5B13E5" w14:textId="77777777" w:rsidR="00687DF6" w:rsidRDefault="00687DF6" w:rsidP="00687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</w:tbl>
    <w:p w14:paraId="5D7A6D09" w14:textId="0E24F3C5" w:rsidR="00687DF6" w:rsidRDefault="00687DF6" w:rsidP="00687DF6">
      <w:pPr>
        <w:spacing w:after="200"/>
        <w:rPr>
          <w:rFonts w:cstheme="minorHAnsi"/>
          <w:bCs/>
          <w:color w:val="auto"/>
          <w:sz w:val="24"/>
          <w:szCs w:val="24"/>
        </w:rPr>
      </w:pPr>
    </w:p>
    <w:p w14:paraId="3AA88596" w14:textId="7B6BD154" w:rsidR="00173A7B" w:rsidRDefault="00173A7B" w:rsidP="00687DF6">
      <w:pPr>
        <w:spacing w:after="200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/>
          <w:i/>
          <w:iCs/>
          <w:color w:val="7A042E" w:themeColor="accent6" w:themeShade="BF"/>
          <w:szCs w:val="28"/>
        </w:rPr>
        <w:lastRenderedPageBreak/>
        <w:t>ENTERPRISE USER</w:t>
      </w:r>
      <w:r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 w:rsidR="00DC5124">
        <w:rPr>
          <w:rFonts w:cstheme="minorHAnsi"/>
          <w:bCs/>
          <w:color w:val="auto"/>
          <w:sz w:val="24"/>
          <w:szCs w:val="24"/>
        </w:rPr>
        <w:t>Usuario especial que puede pagar por anunciar sus favores.</w:t>
      </w:r>
    </w:p>
    <w:tbl>
      <w:tblPr>
        <w:tblStyle w:val="Tablaconcuadrcula4-nfasis1"/>
        <w:tblpPr w:leftFromText="141" w:rightFromText="141" w:vertAnchor="page" w:horzAnchor="margin" w:tblpY="2128"/>
        <w:tblW w:w="10207" w:type="dxa"/>
        <w:tblLook w:val="04A0" w:firstRow="1" w:lastRow="0" w:firstColumn="1" w:lastColumn="0" w:noHBand="0" w:noVBand="1"/>
      </w:tblPr>
      <w:tblGrid>
        <w:gridCol w:w="2595"/>
        <w:gridCol w:w="4820"/>
        <w:gridCol w:w="2792"/>
      </w:tblGrid>
      <w:tr w:rsidR="00C33972" w14:paraId="3E4012F5" w14:textId="77777777" w:rsidTr="00C33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09571B49" w14:textId="77777777" w:rsidR="00C33972" w:rsidRPr="0061520A" w:rsidRDefault="00C33972" w:rsidP="00C33972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792" w:type="dxa"/>
            <w:shd w:val="clear" w:color="auto" w:fill="F73A7D" w:themeFill="accent1" w:themeFillTint="99"/>
            <w:vAlign w:val="center"/>
          </w:tcPr>
          <w:p w14:paraId="6DBE729E" w14:textId="69BEEA56" w:rsidR="00C33972" w:rsidRPr="0061520A" w:rsidRDefault="00721D94" w:rsidP="00C339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Enterprise</w:t>
            </w:r>
            <w:r w:rsidR="00C33972">
              <w:rPr>
                <w:rFonts w:eastAsia="Times New Roman" w:cstheme="minorHAnsi"/>
                <w:bCs w:val="0"/>
                <w:sz w:val="24"/>
                <w:szCs w:val="24"/>
              </w:rPr>
              <w:t>User</w:t>
            </w:r>
          </w:p>
        </w:tc>
      </w:tr>
      <w:tr w:rsidR="00C33972" w14:paraId="6D96FEED" w14:textId="77777777" w:rsidTr="00C3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3B2408B6" w14:textId="77777777" w:rsidR="00C33972" w:rsidRPr="0061520A" w:rsidRDefault="00C33972" w:rsidP="00C33972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792" w:type="dxa"/>
            <w:vAlign w:val="center"/>
          </w:tcPr>
          <w:p w14:paraId="706F016F" w14:textId="6DA43003" w:rsidR="00C33972" w:rsidRPr="0061520A" w:rsidRDefault="00721D94" w:rsidP="00C3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User</w:t>
            </w:r>
          </w:p>
        </w:tc>
      </w:tr>
      <w:tr w:rsidR="00C33972" w14:paraId="72563C0D" w14:textId="77777777" w:rsidTr="00C33972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54BEB0D3" w14:textId="77777777" w:rsidR="00C33972" w:rsidRPr="0061520A" w:rsidRDefault="00C33972" w:rsidP="00C33972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329269B1" w14:textId="77777777" w:rsidR="00C33972" w:rsidRPr="0061520A" w:rsidRDefault="00C33972" w:rsidP="00C3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35ED7961" w14:textId="77777777" w:rsidR="00C33972" w:rsidRPr="0061520A" w:rsidRDefault="00C33972" w:rsidP="00C3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C33972" w14:paraId="73CA7EE4" w14:textId="77777777" w:rsidTr="00C3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714AB94D" w14:textId="046194BB" w:rsidR="00C33972" w:rsidRPr="0061520A" w:rsidRDefault="00C33972" w:rsidP="00C33972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CIF</w:t>
            </w:r>
          </w:p>
        </w:tc>
        <w:tc>
          <w:tcPr>
            <w:tcW w:w="4820" w:type="dxa"/>
            <w:vAlign w:val="center"/>
          </w:tcPr>
          <w:p w14:paraId="5AB3C578" w14:textId="2378EDA5" w:rsidR="00C33972" w:rsidRPr="0061520A" w:rsidRDefault="00C33972" w:rsidP="00C3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CIF de la empresa</w:t>
            </w:r>
          </w:p>
        </w:tc>
        <w:tc>
          <w:tcPr>
            <w:tcW w:w="2792" w:type="dxa"/>
            <w:vAlign w:val="center"/>
          </w:tcPr>
          <w:p w14:paraId="3DAB683B" w14:textId="77777777" w:rsidR="00C33972" w:rsidRPr="0061520A" w:rsidRDefault="00C33972" w:rsidP="00C3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C33972" w14:paraId="70801FC5" w14:textId="77777777" w:rsidTr="00C33972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285EBAF2" w14:textId="77777777" w:rsidR="00C33972" w:rsidRPr="0061520A" w:rsidRDefault="00C33972" w:rsidP="00C33972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553694C7" w14:textId="77777777" w:rsidR="00C33972" w:rsidRPr="0061520A" w:rsidRDefault="00C33972" w:rsidP="00C3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29F67F58" w14:textId="77777777" w:rsidR="00C33972" w:rsidRPr="0061520A" w:rsidRDefault="00C33972" w:rsidP="00C3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C33972" w14:paraId="7310AA5B" w14:textId="77777777" w:rsidTr="00C3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7E4FA95F" w14:textId="17248471" w:rsidR="00C33972" w:rsidRPr="0061520A" w:rsidRDefault="00C33972" w:rsidP="00C33972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getCIF</w:t>
            </w:r>
          </w:p>
        </w:tc>
        <w:tc>
          <w:tcPr>
            <w:tcW w:w="4820" w:type="dxa"/>
            <w:vAlign w:val="center"/>
          </w:tcPr>
          <w:p w14:paraId="5121956D" w14:textId="44F308DB" w:rsidR="00C33972" w:rsidRPr="0061520A" w:rsidRDefault="00C33972" w:rsidP="00C3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el CIF de la empresa</w:t>
            </w:r>
          </w:p>
        </w:tc>
        <w:tc>
          <w:tcPr>
            <w:tcW w:w="2792" w:type="dxa"/>
            <w:vAlign w:val="center"/>
          </w:tcPr>
          <w:p w14:paraId="106E5071" w14:textId="77777777" w:rsidR="00C33972" w:rsidRPr="0061520A" w:rsidRDefault="00C33972" w:rsidP="00C3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C33972" w14:paraId="20F51696" w14:textId="77777777" w:rsidTr="00C33972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616464CF" w14:textId="3EF97469" w:rsidR="00C33972" w:rsidRDefault="00C33972" w:rsidP="00C33972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changeCIF</w:t>
            </w:r>
          </w:p>
        </w:tc>
        <w:tc>
          <w:tcPr>
            <w:tcW w:w="4820" w:type="dxa"/>
            <w:vAlign w:val="center"/>
          </w:tcPr>
          <w:p w14:paraId="637C4DDC" w14:textId="0494BB56" w:rsidR="00C33972" w:rsidRDefault="00C33972" w:rsidP="00C3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Cambia el CIF de la empresa</w:t>
            </w:r>
          </w:p>
        </w:tc>
        <w:tc>
          <w:tcPr>
            <w:tcW w:w="2792" w:type="dxa"/>
            <w:vAlign w:val="center"/>
          </w:tcPr>
          <w:p w14:paraId="32C3EA02" w14:textId="77777777" w:rsidR="00C33972" w:rsidRDefault="00C33972" w:rsidP="00C3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</w:tbl>
    <w:p w14:paraId="724A7B9F" w14:textId="6F5F869B" w:rsidR="00C33972" w:rsidRDefault="00625ED3" w:rsidP="00C33972">
      <w:pPr>
        <w:spacing w:after="200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/>
          <w:i/>
          <w:iCs/>
          <w:color w:val="7A042E" w:themeColor="accent6" w:themeShade="BF"/>
          <w:szCs w:val="28"/>
        </w:rPr>
        <w:br/>
        <w:t>REGISTRATION</w:t>
      </w:r>
      <w:r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 w:rsidR="00BD09A6">
        <w:rPr>
          <w:rFonts w:cstheme="minorHAnsi"/>
          <w:bCs/>
          <w:color w:val="auto"/>
          <w:sz w:val="24"/>
          <w:szCs w:val="24"/>
        </w:rPr>
        <w:t>Clase principal que da acceso a todas las funcionalidades.</w:t>
      </w:r>
    </w:p>
    <w:tbl>
      <w:tblPr>
        <w:tblStyle w:val="Tablaconcuadrcula4-nfasis1"/>
        <w:tblpPr w:leftFromText="141" w:rightFromText="141" w:vertAnchor="page" w:horzAnchor="margin" w:tblpY="6213"/>
        <w:tblW w:w="10207" w:type="dxa"/>
        <w:tblLook w:val="04A0" w:firstRow="1" w:lastRow="0" w:firstColumn="1" w:lastColumn="0" w:noHBand="0" w:noVBand="1"/>
      </w:tblPr>
      <w:tblGrid>
        <w:gridCol w:w="2595"/>
        <w:gridCol w:w="4820"/>
        <w:gridCol w:w="2792"/>
      </w:tblGrid>
      <w:tr w:rsidR="00721D94" w14:paraId="52250B16" w14:textId="77777777" w:rsidTr="00721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02A9656F" w14:textId="77777777" w:rsidR="00721D94" w:rsidRPr="0061520A" w:rsidRDefault="00721D94" w:rsidP="00721D94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792" w:type="dxa"/>
            <w:shd w:val="clear" w:color="auto" w:fill="F73A7D" w:themeFill="accent1" w:themeFillTint="99"/>
            <w:vAlign w:val="center"/>
          </w:tcPr>
          <w:p w14:paraId="37A50E5E" w14:textId="06BBAE86" w:rsidR="00721D94" w:rsidRPr="0061520A" w:rsidRDefault="00245CAA" w:rsidP="00721D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Registration</w:t>
            </w:r>
          </w:p>
        </w:tc>
      </w:tr>
      <w:tr w:rsidR="00721D94" w14:paraId="47D14BC3" w14:textId="77777777" w:rsidTr="0072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72271ACA" w14:textId="77777777" w:rsidR="00721D94" w:rsidRPr="0061520A" w:rsidRDefault="00721D94" w:rsidP="00721D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792" w:type="dxa"/>
            <w:vAlign w:val="center"/>
          </w:tcPr>
          <w:p w14:paraId="613BA261" w14:textId="77777777" w:rsidR="00721D94" w:rsidRPr="0061520A" w:rsidRDefault="00721D94" w:rsidP="00721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721D94" w14:paraId="20BA1122" w14:textId="77777777" w:rsidTr="00721D9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4735C2DF" w14:textId="77777777" w:rsidR="00721D94" w:rsidRPr="0061520A" w:rsidRDefault="00721D94" w:rsidP="00721D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7481BF86" w14:textId="77777777" w:rsidR="00721D94" w:rsidRPr="0061520A" w:rsidRDefault="00721D94" w:rsidP="00721D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309D61B4" w14:textId="77777777" w:rsidR="00721D94" w:rsidRPr="0061520A" w:rsidRDefault="00721D94" w:rsidP="00721D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21D94" w14:paraId="312D644C" w14:textId="77777777" w:rsidTr="0072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1D2FF78E" w14:textId="688ABE2D" w:rsidR="00721D94" w:rsidRPr="0061520A" w:rsidRDefault="00691E9D" w:rsidP="00721D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main</w:t>
            </w:r>
          </w:p>
        </w:tc>
        <w:tc>
          <w:tcPr>
            <w:tcW w:w="4820" w:type="dxa"/>
            <w:vAlign w:val="center"/>
          </w:tcPr>
          <w:p w14:paraId="5438D0E3" w14:textId="712FC317" w:rsidR="00721D94" w:rsidRPr="0061520A" w:rsidRDefault="00175AF2" w:rsidP="00175A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Método principal de la aplicación</w:t>
            </w:r>
          </w:p>
        </w:tc>
        <w:tc>
          <w:tcPr>
            <w:tcW w:w="2792" w:type="dxa"/>
            <w:vAlign w:val="center"/>
          </w:tcPr>
          <w:p w14:paraId="22B26730" w14:textId="77777777" w:rsidR="00721D94" w:rsidRPr="0061520A" w:rsidRDefault="00721D94" w:rsidP="00721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21D94" w14:paraId="6E9E871A" w14:textId="77777777" w:rsidTr="00721D9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356D7281" w14:textId="7E9E7D9D" w:rsidR="00721D94" w:rsidRDefault="00691E9D" w:rsidP="00721D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logIn</w:t>
            </w:r>
          </w:p>
        </w:tc>
        <w:tc>
          <w:tcPr>
            <w:tcW w:w="4820" w:type="dxa"/>
            <w:vAlign w:val="center"/>
          </w:tcPr>
          <w:p w14:paraId="42CE8FDC" w14:textId="58FF2703" w:rsidR="00721D94" w:rsidRDefault="00175AF2" w:rsidP="00721D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Permite al usuario iniciar sesión</w:t>
            </w:r>
          </w:p>
        </w:tc>
        <w:tc>
          <w:tcPr>
            <w:tcW w:w="2792" w:type="dxa"/>
            <w:vAlign w:val="center"/>
          </w:tcPr>
          <w:p w14:paraId="0971D254" w14:textId="77777777" w:rsidR="00721D94" w:rsidRDefault="00721D94" w:rsidP="00721D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691E9D" w14:paraId="5D44A253" w14:textId="77777777" w:rsidTr="0072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3ED057BE" w14:textId="5BF44B36" w:rsidR="00691E9D" w:rsidRDefault="00691E9D" w:rsidP="00721D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register</w:t>
            </w:r>
          </w:p>
        </w:tc>
        <w:tc>
          <w:tcPr>
            <w:tcW w:w="4820" w:type="dxa"/>
            <w:vAlign w:val="center"/>
          </w:tcPr>
          <w:p w14:paraId="59C2E193" w14:textId="6DBDCEC7" w:rsidR="00691E9D" w:rsidRDefault="005851F4" w:rsidP="00721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Permite al usuario registrarse</w:t>
            </w:r>
          </w:p>
        </w:tc>
        <w:tc>
          <w:tcPr>
            <w:tcW w:w="2792" w:type="dxa"/>
            <w:vAlign w:val="center"/>
          </w:tcPr>
          <w:p w14:paraId="24549E2B" w14:textId="77777777" w:rsidR="00691E9D" w:rsidRDefault="00691E9D" w:rsidP="00721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691E9D" w14:paraId="29A16F32" w14:textId="77777777" w:rsidTr="00721D9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718E9D33" w14:textId="4E166F69" w:rsidR="00691E9D" w:rsidRDefault="00691E9D" w:rsidP="00721D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showFavors</w:t>
            </w:r>
          </w:p>
        </w:tc>
        <w:tc>
          <w:tcPr>
            <w:tcW w:w="4820" w:type="dxa"/>
            <w:vAlign w:val="center"/>
          </w:tcPr>
          <w:p w14:paraId="0731B0BB" w14:textId="18B640C8" w:rsidR="00691E9D" w:rsidRDefault="00F81192" w:rsidP="00721D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Muestra los favores cercanos</w:t>
            </w:r>
          </w:p>
        </w:tc>
        <w:tc>
          <w:tcPr>
            <w:tcW w:w="2792" w:type="dxa"/>
            <w:vAlign w:val="center"/>
          </w:tcPr>
          <w:p w14:paraId="1855AB83" w14:textId="2FFFC277" w:rsidR="00691E9D" w:rsidRDefault="00FE4826" w:rsidP="00721D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FavorManager</w:t>
            </w:r>
          </w:p>
        </w:tc>
      </w:tr>
      <w:tr w:rsidR="00691E9D" w14:paraId="118F6506" w14:textId="77777777" w:rsidTr="0072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796F23A7" w14:textId="3965D54F" w:rsidR="00691E9D" w:rsidRDefault="00691E9D" w:rsidP="00721D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showChats</w:t>
            </w:r>
          </w:p>
        </w:tc>
        <w:tc>
          <w:tcPr>
            <w:tcW w:w="4820" w:type="dxa"/>
            <w:vAlign w:val="center"/>
          </w:tcPr>
          <w:p w14:paraId="37B7B794" w14:textId="671CF520" w:rsidR="00691E9D" w:rsidRDefault="00BB3DCC" w:rsidP="00721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Muestra los chats del usuario</w:t>
            </w:r>
          </w:p>
        </w:tc>
        <w:tc>
          <w:tcPr>
            <w:tcW w:w="2792" w:type="dxa"/>
            <w:vAlign w:val="center"/>
          </w:tcPr>
          <w:p w14:paraId="1E0A70A0" w14:textId="6C2A84B6" w:rsidR="00691E9D" w:rsidRDefault="00FE4826" w:rsidP="00721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UserManager</w:t>
            </w:r>
          </w:p>
        </w:tc>
      </w:tr>
      <w:tr w:rsidR="00691E9D" w14:paraId="409F4106" w14:textId="77777777" w:rsidTr="00721D9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4C2DD65B" w14:textId="09C7B23F" w:rsidR="00691E9D" w:rsidRDefault="00691E9D" w:rsidP="00721D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showPrizes</w:t>
            </w:r>
          </w:p>
        </w:tc>
        <w:tc>
          <w:tcPr>
            <w:tcW w:w="4820" w:type="dxa"/>
            <w:vAlign w:val="center"/>
          </w:tcPr>
          <w:p w14:paraId="15853B33" w14:textId="5C53F60F" w:rsidR="00691E9D" w:rsidRDefault="00C07FBF" w:rsidP="00721D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 xml:space="preserve">Muestra los premios </w:t>
            </w:r>
            <w:r w:rsidR="00AB51AB"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canjeables</w:t>
            </w:r>
          </w:p>
        </w:tc>
        <w:tc>
          <w:tcPr>
            <w:tcW w:w="2792" w:type="dxa"/>
            <w:vAlign w:val="center"/>
          </w:tcPr>
          <w:p w14:paraId="333CDAB6" w14:textId="5F463C46" w:rsidR="00691E9D" w:rsidRDefault="00FE4826" w:rsidP="00721D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PrizeManager</w:t>
            </w:r>
          </w:p>
        </w:tc>
      </w:tr>
      <w:tr w:rsidR="00691E9D" w14:paraId="72447DB3" w14:textId="77777777" w:rsidTr="00721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6F0A792F" w14:textId="31234A1F" w:rsidR="00691E9D" w:rsidRDefault="00691E9D" w:rsidP="00721D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buyGrollies</w:t>
            </w:r>
          </w:p>
        </w:tc>
        <w:tc>
          <w:tcPr>
            <w:tcW w:w="4820" w:type="dxa"/>
            <w:vAlign w:val="center"/>
          </w:tcPr>
          <w:p w14:paraId="7FD7F290" w14:textId="63614F7E" w:rsidR="00691E9D" w:rsidRDefault="00C168CD" w:rsidP="00721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Muestra la opción de comprar grollies</w:t>
            </w:r>
          </w:p>
        </w:tc>
        <w:tc>
          <w:tcPr>
            <w:tcW w:w="2792" w:type="dxa"/>
            <w:vAlign w:val="center"/>
          </w:tcPr>
          <w:p w14:paraId="1A816D22" w14:textId="7C4DAC99" w:rsidR="00691E9D" w:rsidRDefault="00FE4826" w:rsidP="00721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Transaction</w:t>
            </w:r>
          </w:p>
        </w:tc>
      </w:tr>
    </w:tbl>
    <w:p w14:paraId="7CCFD733" w14:textId="01933302" w:rsidR="00DC6819" w:rsidRDefault="009529DA" w:rsidP="00C33972">
      <w:pPr>
        <w:spacing w:after="200"/>
        <w:rPr>
          <w:rFonts w:cstheme="minorHAnsi"/>
          <w:bCs/>
          <w:color w:val="auto"/>
          <w:sz w:val="24"/>
          <w:szCs w:val="24"/>
        </w:rPr>
      </w:pPr>
      <w:r w:rsidRPr="00AB6141">
        <w:rPr>
          <w:rFonts w:cstheme="minorHAnsi"/>
          <w:bCs/>
          <w:noProof/>
          <w:color w:val="auto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D4632C3" wp14:editId="1CC1D4DD">
            <wp:simplePos x="0" y="0"/>
            <wp:positionH relativeFrom="column">
              <wp:posOffset>564515</wp:posOffset>
            </wp:positionH>
            <wp:positionV relativeFrom="paragraph">
              <wp:posOffset>3029585</wp:posOffset>
            </wp:positionV>
            <wp:extent cx="5258435" cy="2450465"/>
            <wp:effectExtent l="0" t="0" r="0" b="6985"/>
            <wp:wrapTight wrapText="bothSides">
              <wp:wrapPolygon edited="0">
                <wp:start x="78" y="0"/>
                <wp:lineTo x="78" y="20990"/>
                <wp:lineTo x="12833" y="21494"/>
                <wp:lineTo x="21441" y="21494"/>
                <wp:lineTo x="21519" y="10075"/>
                <wp:lineTo x="20267" y="9739"/>
                <wp:lineTo x="9938" y="8228"/>
                <wp:lineTo x="17763" y="8228"/>
                <wp:lineTo x="20345" y="7556"/>
                <wp:lineTo x="20345" y="504"/>
                <wp:lineTo x="19563" y="336"/>
                <wp:lineTo x="9938" y="0"/>
                <wp:lineTo x="78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141">
        <w:rPr>
          <w:rFonts w:cstheme="minorHAnsi"/>
          <w:bCs/>
          <w:color w:val="auto"/>
          <w:sz w:val="24"/>
          <w:szCs w:val="24"/>
        </w:rPr>
        <w:br/>
        <w:t>Esquema de las relaciones entre clases:</w:t>
      </w:r>
      <w:r w:rsidR="00AB6141" w:rsidRPr="00AB6141">
        <w:rPr>
          <w:rFonts w:cstheme="minorHAnsi"/>
          <w:bCs/>
          <w:color w:val="auto"/>
          <w:sz w:val="24"/>
          <w:szCs w:val="24"/>
        </w:rPr>
        <w:t xml:space="preserve"> </w:t>
      </w:r>
    </w:p>
    <w:p w14:paraId="0718858F" w14:textId="52C86A68" w:rsidR="005508B7" w:rsidRPr="005508B7" w:rsidRDefault="005508B7" w:rsidP="005508B7">
      <w:pPr>
        <w:rPr>
          <w:rFonts w:cstheme="minorHAnsi"/>
          <w:sz w:val="24"/>
          <w:szCs w:val="24"/>
        </w:rPr>
      </w:pPr>
    </w:p>
    <w:p w14:paraId="6DA70A9B" w14:textId="3C4ED757" w:rsidR="005508B7" w:rsidRPr="005508B7" w:rsidRDefault="005508B7" w:rsidP="005508B7">
      <w:pPr>
        <w:rPr>
          <w:rFonts w:cstheme="minorHAnsi"/>
          <w:sz w:val="24"/>
          <w:szCs w:val="24"/>
        </w:rPr>
      </w:pPr>
    </w:p>
    <w:p w14:paraId="37A80856" w14:textId="44549C04" w:rsidR="005508B7" w:rsidRPr="005508B7" w:rsidRDefault="005508B7" w:rsidP="005508B7">
      <w:pPr>
        <w:rPr>
          <w:rFonts w:cstheme="minorHAnsi"/>
          <w:sz w:val="24"/>
          <w:szCs w:val="24"/>
        </w:rPr>
      </w:pPr>
    </w:p>
    <w:p w14:paraId="7CF217F2" w14:textId="6E8D9E97" w:rsidR="005508B7" w:rsidRPr="005508B7" w:rsidRDefault="005508B7" w:rsidP="005508B7">
      <w:pPr>
        <w:rPr>
          <w:rFonts w:cstheme="minorHAnsi"/>
          <w:sz w:val="24"/>
          <w:szCs w:val="24"/>
        </w:rPr>
      </w:pPr>
    </w:p>
    <w:p w14:paraId="4A09F47A" w14:textId="7AF4BC44" w:rsidR="005508B7" w:rsidRPr="005508B7" w:rsidRDefault="005508B7" w:rsidP="005508B7">
      <w:pPr>
        <w:rPr>
          <w:rFonts w:cstheme="minorHAnsi"/>
          <w:sz w:val="24"/>
          <w:szCs w:val="24"/>
        </w:rPr>
      </w:pPr>
    </w:p>
    <w:p w14:paraId="19E775A4" w14:textId="5F98CEA5" w:rsidR="005508B7" w:rsidRPr="005508B7" w:rsidRDefault="005508B7" w:rsidP="005508B7">
      <w:pPr>
        <w:rPr>
          <w:rFonts w:cstheme="minorHAnsi"/>
          <w:sz w:val="24"/>
          <w:szCs w:val="24"/>
        </w:rPr>
      </w:pPr>
    </w:p>
    <w:p w14:paraId="043C8762" w14:textId="21225C3F" w:rsidR="005508B7" w:rsidRPr="005508B7" w:rsidRDefault="005508B7" w:rsidP="005508B7">
      <w:pPr>
        <w:rPr>
          <w:rFonts w:cstheme="minorHAnsi"/>
          <w:sz w:val="24"/>
          <w:szCs w:val="24"/>
        </w:rPr>
      </w:pPr>
    </w:p>
    <w:p w14:paraId="3E39A5B8" w14:textId="44974C99" w:rsidR="005508B7" w:rsidRPr="005508B7" w:rsidRDefault="005508B7" w:rsidP="005508B7">
      <w:pPr>
        <w:rPr>
          <w:rFonts w:cstheme="minorHAnsi"/>
          <w:sz w:val="24"/>
          <w:szCs w:val="24"/>
        </w:rPr>
      </w:pPr>
    </w:p>
    <w:p w14:paraId="7B6271BB" w14:textId="0AB1FF35" w:rsidR="005508B7" w:rsidRPr="005508B7" w:rsidRDefault="005508B7" w:rsidP="005508B7">
      <w:pPr>
        <w:rPr>
          <w:rFonts w:cstheme="minorHAnsi"/>
          <w:sz w:val="24"/>
          <w:szCs w:val="24"/>
        </w:rPr>
      </w:pPr>
    </w:p>
    <w:p w14:paraId="699859DC" w14:textId="14BC4350" w:rsidR="005508B7" w:rsidRDefault="005508B7" w:rsidP="005508B7">
      <w:pPr>
        <w:rPr>
          <w:rFonts w:cstheme="minorHAnsi"/>
          <w:bCs/>
          <w:color w:val="auto"/>
          <w:sz w:val="24"/>
          <w:szCs w:val="24"/>
        </w:rPr>
      </w:pPr>
    </w:p>
    <w:p w14:paraId="156F073E" w14:textId="5F758B52" w:rsidR="005508B7" w:rsidRDefault="005508B7" w:rsidP="005508B7">
      <w:pPr>
        <w:rPr>
          <w:rFonts w:cstheme="minorHAnsi"/>
          <w:bCs/>
          <w:color w:val="auto"/>
          <w:sz w:val="24"/>
          <w:szCs w:val="24"/>
        </w:rPr>
      </w:pPr>
    </w:p>
    <w:p w14:paraId="3B6EB2AA" w14:textId="20C8F07D" w:rsidR="005508B7" w:rsidRDefault="005508B7">
      <w:pPr>
        <w:spacing w:after="2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6CDC128" w14:textId="1B118362" w:rsidR="005508B7" w:rsidRPr="000D5922" w:rsidRDefault="00A1496B" w:rsidP="005508B7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left="28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>1</w:t>
      </w:r>
      <w:r w:rsidR="005508B7">
        <w:rPr>
          <w:rFonts w:ascii="Times New Roman" w:hAnsi="Times New Roman"/>
          <w:sz w:val="32"/>
        </w:rPr>
        <w:t>.2 Subsistema de favores</w:t>
      </w:r>
    </w:p>
    <w:p w14:paraId="5AC55BF1" w14:textId="18BC41AD" w:rsidR="00A9787E" w:rsidRPr="00FE4826" w:rsidRDefault="005508B7" w:rsidP="005508B7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/>
          <w:i/>
          <w:iCs/>
          <w:color w:val="7A042E" w:themeColor="accent6" w:themeShade="BF"/>
          <w:szCs w:val="28"/>
        </w:rPr>
        <w:t>FAVOR</w:t>
      </w:r>
      <w:r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 w:rsidR="000D073F">
        <w:rPr>
          <w:rFonts w:cstheme="minorHAnsi"/>
          <w:bCs/>
          <w:color w:val="auto"/>
          <w:sz w:val="24"/>
          <w:szCs w:val="24"/>
        </w:rPr>
        <w:t>R</w:t>
      </w:r>
      <w:r w:rsidR="00A9787E">
        <w:rPr>
          <w:rFonts w:cstheme="minorHAnsi"/>
          <w:bCs/>
          <w:color w:val="auto"/>
          <w:sz w:val="24"/>
          <w:szCs w:val="24"/>
        </w:rPr>
        <w:t>epresenta un favor solicitado por un usuario</w:t>
      </w:r>
      <w:r w:rsidR="00FE4826">
        <w:rPr>
          <w:rFonts w:cstheme="minorHAnsi"/>
          <w:bCs/>
          <w:color w:val="auto"/>
          <w:sz w:val="24"/>
          <w:szCs w:val="24"/>
        </w:rPr>
        <w:t>.</w:t>
      </w:r>
    </w:p>
    <w:tbl>
      <w:tblPr>
        <w:tblStyle w:val="Tablaconcuadrcula4-nfasis1"/>
        <w:tblpPr w:leftFromText="141" w:rightFromText="141" w:vertAnchor="page" w:horzAnchor="margin" w:tblpY="3211"/>
        <w:tblW w:w="10207" w:type="dxa"/>
        <w:tblLook w:val="04A0" w:firstRow="1" w:lastRow="0" w:firstColumn="1" w:lastColumn="0" w:noHBand="0" w:noVBand="1"/>
      </w:tblPr>
      <w:tblGrid>
        <w:gridCol w:w="2595"/>
        <w:gridCol w:w="4820"/>
        <w:gridCol w:w="2792"/>
      </w:tblGrid>
      <w:tr w:rsidR="00FE4826" w14:paraId="4B6DABF6" w14:textId="77777777" w:rsidTr="00FE4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325FE9EA" w14:textId="77777777" w:rsidR="00FE4826" w:rsidRPr="0061520A" w:rsidRDefault="00FE4826" w:rsidP="00FE4826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792" w:type="dxa"/>
            <w:shd w:val="clear" w:color="auto" w:fill="F73A7D" w:themeFill="accent1" w:themeFillTint="99"/>
            <w:vAlign w:val="center"/>
          </w:tcPr>
          <w:p w14:paraId="249D8E6D" w14:textId="305744CE" w:rsidR="00FE4826" w:rsidRPr="0061520A" w:rsidRDefault="00FE4826" w:rsidP="00FE48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Favor</w:t>
            </w:r>
          </w:p>
        </w:tc>
      </w:tr>
      <w:tr w:rsidR="00FE4826" w14:paraId="2B8711D9" w14:textId="77777777" w:rsidTr="00FE4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496AD754" w14:textId="77777777" w:rsidR="00FE4826" w:rsidRPr="0061520A" w:rsidRDefault="00FE4826" w:rsidP="00FE482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792" w:type="dxa"/>
            <w:vAlign w:val="center"/>
          </w:tcPr>
          <w:p w14:paraId="22D39EFD" w14:textId="151C7A01" w:rsidR="00FE4826" w:rsidRPr="0061520A" w:rsidRDefault="00FE4826" w:rsidP="00FE4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FE4826" w14:paraId="6113057A" w14:textId="77777777" w:rsidTr="00FE4826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77C485AC" w14:textId="77777777" w:rsidR="00FE4826" w:rsidRPr="0061520A" w:rsidRDefault="00FE4826" w:rsidP="00FE482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49492181" w14:textId="77777777" w:rsidR="00FE4826" w:rsidRPr="0061520A" w:rsidRDefault="00FE4826" w:rsidP="00FE4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15971BD2" w14:textId="77777777" w:rsidR="00FE4826" w:rsidRPr="0061520A" w:rsidRDefault="00FE4826" w:rsidP="00FE4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FE4826" w14:paraId="5210327B" w14:textId="77777777" w:rsidTr="00FE4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31C61062" w14:textId="64384C93" w:rsidR="00FE4826" w:rsidRPr="0061520A" w:rsidRDefault="00FE4826" w:rsidP="00FE482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creator</w:t>
            </w:r>
          </w:p>
        </w:tc>
        <w:tc>
          <w:tcPr>
            <w:tcW w:w="4820" w:type="dxa"/>
            <w:vAlign w:val="center"/>
          </w:tcPr>
          <w:p w14:paraId="166F4B22" w14:textId="1C710C41" w:rsidR="00FE4826" w:rsidRPr="0061520A" w:rsidRDefault="00FE4826" w:rsidP="00FE4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Usuario que ha creado el favor</w:t>
            </w:r>
          </w:p>
        </w:tc>
        <w:tc>
          <w:tcPr>
            <w:tcW w:w="2792" w:type="dxa"/>
            <w:vAlign w:val="center"/>
          </w:tcPr>
          <w:p w14:paraId="46A20E6C" w14:textId="23C04E0E" w:rsidR="00FE4826" w:rsidRPr="0061520A" w:rsidRDefault="00FE4826" w:rsidP="00FE4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User</w:t>
            </w:r>
          </w:p>
        </w:tc>
      </w:tr>
      <w:tr w:rsidR="00FE4826" w14:paraId="24942152" w14:textId="77777777" w:rsidTr="00FE4826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3653D175" w14:textId="0E49957F" w:rsidR="00FE4826" w:rsidRDefault="00FE4826" w:rsidP="00FE482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bounty</w:t>
            </w:r>
          </w:p>
        </w:tc>
        <w:tc>
          <w:tcPr>
            <w:tcW w:w="4820" w:type="dxa"/>
            <w:vAlign w:val="center"/>
          </w:tcPr>
          <w:p w14:paraId="48973D49" w14:textId="3673A0BD" w:rsidR="00FE4826" w:rsidRDefault="00FE4826" w:rsidP="00FE4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Recompensa recibida por completarlo</w:t>
            </w:r>
          </w:p>
        </w:tc>
        <w:tc>
          <w:tcPr>
            <w:tcW w:w="2792" w:type="dxa"/>
            <w:vAlign w:val="center"/>
          </w:tcPr>
          <w:p w14:paraId="6D16F3CE" w14:textId="77777777" w:rsidR="00FE4826" w:rsidRPr="0061520A" w:rsidRDefault="00FE4826" w:rsidP="00FE4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FE4826" w14:paraId="219B04D6" w14:textId="77777777" w:rsidTr="00FE4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391C850E" w14:textId="7D4ADDF4" w:rsidR="00FE4826" w:rsidRDefault="00FE4826" w:rsidP="00FE482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title</w:t>
            </w:r>
          </w:p>
        </w:tc>
        <w:tc>
          <w:tcPr>
            <w:tcW w:w="4820" w:type="dxa"/>
            <w:vAlign w:val="center"/>
          </w:tcPr>
          <w:p w14:paraId="16294820" w14:textId="50FF3C78" w:rsidR="00FE4826" w:rsidRDefault="00FE4826" w:rsidP="00FE4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Título del favor</w:t>
            </w:r>
          </w:p>
        </w:tc>
        <w:tc>
          <w:tcPr>
            <w:tcW w:w="2792" w:type="dxa"/>
            <w:vAlign w:val="center"/>
          </w:tcPr>
          <w:p w14:paraId="48C0A587" w14:textId="77777777" w:rsidR="00FE4826" w:rsidRPr="0061520A" w:rsidRDefault="00FE4826" w:rsidP="00FE4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FE4826" w14:paraId="2D0537AF" w14:textId="77777777" w:rsidTr="00FE4826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04E204E4" w14:textId="60763A18" w:rsidR="00FE4826" w:rsidRDefault="00FE4826" w:rsidP="00FE482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4820" w:type="dxa"/>
            <w:vAlign w:val="center"/>
          </w:tcPr>
          <w:p w14:paraId="6DE25D9E" w14:textId="67123182" w:rsidR="00FE4826" w:rsidRDefault="00FE4826" w:rsidP="00FE4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Descripción del favor</w:t>
            </w:r>
          </w:p>
        </w:tc>
        <w:tc>
          <w:tcPr>
            <w:tcW w:w="2792" w:type="dxa"/>
            <w:vAlign w:val="center"/>
          </w:tcPr>
          <w:p w14:paraId="202E587B" w14:textId="77777777" w:rsidR="00FE4826" w:rsidRPr="0061520A" w:rsidRDefault="00FE4826" w:rsidP="00FE4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FE4826" w14:paraId="0E2A705A" w14:textId="77777777" w:rsidTr="00FE4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6496774A" w14:textId="4D219579" w:rsidR="00FE4826" w:rsidRDefault="00FE4826" w:rsidP="00FE482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location</w:t>
            </w:r>
          </w:p>
        </w:tc>
        <w:tc>
          <w:tcPr>
            <w:tcW w:w="4820" w:type="dxa"/>
            <w:vAlign w:val="center"/>
          </w:tcPr>
          <w:p w14:paraId="7B6B3695" w14:textId="1EF14631" w:rsidR="00FE4826" w:rsidRDefault="00FE4826" w:rsidP="00FE4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Posición del favor</w:t>
            </w:r>
          </w:p>
        </w:tc>
        <w:tc>
          <w:tcPr>
            <w:tcW w:w="2792" w:type="dxa"/>
            <w:vAlign w:val="center"/>
          </w:tcPr>
          <w:p w14:paraId="5B19F720" w14:textId="0791D8A0" w:rsidR="00FE4826" w:rsidRPr="0061520A" w:rsidRDefault="00FE4826" w:rsidP="00FE4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Location</w:t>
            </w:r>
          </w:p>
        </w:tc>
      </w:tr>
      <w:tr w:rsidR="00FE4826" w14:paraId="0E365E2C" w14:textId="77777777" w:rsidTr="00FE4826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58E0BD44" w14:textId="2B18A332" w:rsidR="00FE4826" w:rsidRDefault="00FE4826" w:rsidP="00FE482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dueTime</w:t>
            </w:r>
          </w:p>
        </w:tc>
        <w:tc>
          <w:tcPr>
            <w:tcW w:w="4820" w:type="dxa"/>
            <w:vAlign w:val="center"/>
          </w:tcPr>
          <w:p w14:paraId="40C9BA49" w14:textId="3FF80112" w:rsidR="00FE4826" w:rsidRDefault="00FE4826" w:rsidP="00FE4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Tiempo máximo para completar el favor</w:t>
            </w:r>
          </w:p>
        </w:tc>
        <w:tc>
          <w:tcPr>
            <w:tcW w:w="2792" w:type="dxa"/>
            <w:vAlign w:val="center"/>
          </w:tcPr>
          <w:p w14:paraId="15FC6188" w14:textId="77777777" w:rsidR="00FE4826" w:rsidRDefault="00FE4826" w:rsidP="00FE4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FE4826" w14:paraId="049836C9" w14:textId="77777777" w:rsidTr="00FE4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526D6C14" w14:textId="77777777" w:rsidR="00FE4826" w:rsidRPr="0061520A" w:rsidRDefault="00FE4826" w:rsidP="00FE482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4AD81B79" w14:textId="77777777" w:rsidR="00FE4826" w:rsidRPr="0061520A" w:rsidRDefault="00FE4826" w:rsidP="00FE4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5FA2D37C" w14:textId="77777777" w:rsidR="00FE4826" w:rsidRPr="0061520A" w:rsidRDefault="00FE4826" w:rsidP="00FE4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FE4826" w14:paraId="64FDD502" w14:textId="77777777" w:rsidTr="00FE4826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5E7A5E5C" w14:textId="29E0CB04" w:rsidR="00FE4826" w:rsidRPr="0061520A" w:rsidRDefault="00404147" w:rsidP="00FE482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anunciar</w:t>
            </w:r>
          </w:p>
        </w:tc>
        <w:tc>
          <w:tcPr>
            <w:tcW w:w="4820" w:type="dxa"/>
            <w:vAlign w:val="center"/>
          </w:tcPr>
          <w:p w14:paraId="1782E91C" w14:textId="78DD1ED9" w:rsidR="00FE4826" w:rsidRPr="0061520A" w:rsidRDefault="00404147" w:rsidP="00FE4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El favor es anunciado por una empresa</w:t>
            </w:r>
          </w:p>
        </w:tc>
        <w:tc>
          <w:tcPr>
            <w:tcW w:w="2792" w:type="dxa"/>
            <w:vAlign w:val="center"/>
          </w:tcPr>
          <w:p w14:paraId="14358A0D" w14:textId="0E330B40" w:rsidR="00FE4826" w:rsidRPr="0061520A" w:rsidRDefault="00404147" w:rsidP="00FE4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EnterpriseUser</w:t>
            </w:r>
          </w:p>
        </w:tc>
      </w:tr>
      <w:tr w:rsidR="00FE4826" w14:paraId="04612170" w14:textId="77777777" w:rsidTr="00FE4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78E1A815" w14:textId="44B63C30" w:rsidR="00FE4826" w:rsidRDefault="00404147" w:rsidP="00FE4826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completar</w:t>
            </w:r>
          </w:p>
        </w:tc>
        <w:tc>
          <w:tcPr>
            <w:tcW w:w="4820" w:type="dxa"/>
            <w:vAlign w:val="center"/>
          </w:tcPr>
          <w:p w14:paraId="03FA1F39" w14:textId="6243DB50" w:rsidR="00FE4826" w:rsidRDefault="00AA3806" w:rsidP="00FE4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El favor es completado por un usuario</w:t>
            </w:r>
          </w:p>
        </w:tc>
        <w:tc>
          <w:tcPr>
            <w:tcW w:w="2792" w:type="dxa"/>
            <w:vAlign w:val="center"/>
          </w:tcPr>
          <w:p w14:paraId="2D8C8F45" w14:textId="40912E24" w:rsidR="00FE4826" w:rsidRDefault="00404147" w:rsidP="00FE4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User</w:t>
            </w:r>
          </w:p>
        </w:tc>
      </w:tr>
    </w:tbl>
    <w:p w14:paraId="4064D842" w14:textId="77777777" w:rsidR="006C4A91" w:rsidRDefault="006C4A91" w:rsidP="00FE4826">
      <w:pPr>
        <w:rPr>
          <w:rFonts w:cstheme="minorHAnsi"/>
          <w:color w:val="auto"/>
          <w:sz w:val="24"/>
          <w:szCs w:val="24"/>
        </w:rPr>
      </w:pPr>
    </w:p>
    <w:p w14:paraId="57BE9EE3" w14:textId="130CE70D" w:rsidR="00683CDC" w:rsidRDefault="006C4A91" w:rsidP="00FE4826">
      <w:pPr>
        <w:rPr>
          <w:rFonts w:cstheme="minorHAnsi"/>
          <w:color w:val="auto"/>
          <w:sz w:val="24"/>
          <w:szCs w:val="24"/>
        </w:rPr>
      </w:pPr>
      <w:r w:rsidRPr="006C4A9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A5F8923" wp14:editId="77F4D747">
            <wp:simplePos x="0" y="0"/>
            <wp:positionH relativeFrom="margin">
              <wp:align>center</wp:align>
            </wp:positionH>
            <wp:positionV relativeFrom="paragraph">
              <wp:posOffset>505135</wp:posOffset>
            </wp:positionV>
            <wp:extent cx="3395980" cy="2296160"/>
            <wp:effectExtent l="0" t="0" r="0" b="0"/>
            <wp:wrapTight wrapText="bothSides">
              <wp:wrapPolygon edited="0">
                <wp:start x="727" y="717"/>
                <wp:lineTo x="727" y="20250"/>
                <wp:lineTo x="20841" y="20250"/>
                <wp:lineTo x="20720" y="717"/>
                <wp:lineTo x="727" y="717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4A91">
        <w:rPr>
          <w:rFonts w:cstheme="minorHAnsi"/>
          <w:color w:val="auto"/>
          <w:sz w:val="24"/>
          <w:szCs w:val="24"/>
        </w:rPr>
        <w:t xml:space="preserve">Diagrama de la clase en UML que muestra los tipos de cada método y </w:t>
      </w:r>
      <w:r>
        <w:rPr>
          <w:rFonts w:cstheme="minorHAnsi"/>
          <w:color w:val="auto"/>
          <w:sz w:val="24"/>
          <w:szCs w:val="24"/>
        </w:rPr>
        <w:t>atributo:</w:t>
      </w:r>
    </w:p>
    <w:p w14:paraId="710886A1" w14:textId="77777777" w:rsidR="00683CDC" w:rsidRDefault="00683CDC">
      <w:pPr>
        <w:spacing w:after="200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br w:type="page"/>
      </w:r>
    </w:p>
    <w:p w14:paraId="6F21D56E" w14:textId="70D53B4E" w:rsidR="00683CDC" w:rsidRPr="000D5922" w:rsidRDefault="00A1496B" w:rsidP="00683CD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left="28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>1</w:t>
      </w:r>
      <w:r w:rsidR="00683CDC">
        <w:rPr>
          <w:rFonts w:ascii="Times New Roman" w:hAnsi="Times New Roman"/>
          <w:sz w:val="32"/>
        </w:rPr>
        <w:t>.</w:t>
      </w:r>
      <w:r w:rsidR="003236E9">
        <w:rPr>
          <w:rFonts w:ascii="Times New Roman" w:hAnsi="Times New Roman"/>
          <w:sz w:val="32"/>
        </w:rPr>
        <w:t>3</w:t>
      </w:r>
      <w:r w:rsidR="00683CDC">
        <w:rPr>
          <w:rFonts w:ascii="Times New Roman" w:hAnsi="Times New Roman"/>
          <w:sz w:val="32"/>
        </w:rPr>
        <w:t xml:space="preserve"> Subsistema de </w:t>
      </w:r>
      <w:r w:rsidR="003236E9">
        <w:rPr>
          <w:rFonts w:ascii="Times New Roman" w:hAnsi="Times New Roman"/>
          <w:sz w:val="32"/>
        </w:rPr>
        <w:t>premios y compras</w:t>
      </w:r>
    </w:p>
    <w:p w14:paraId="0005E26A" w14:textId="3D562076" w:rsidR="00683CDC" w:rsidRPr="00FE4826" w:rsidRDefault="008C7D55" w:rsidP="00683CDC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/>
          <w:i/>
          <w:iCs/>
          <w:color w:val="7A042E" w:themeColor="accent6" w:themeShade="BF"/>
          <w:szCs w:val="28"/>
        </w:rPr>
        <w:t>PRIZE</w:t>
      </w:r>
      <w:r w:rsidR="00683CDC"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 w:rsidR="008B5042">
        <w:rPr>
          <w:rFonts w:cstheme="minorHAnsi"/>
          <w:bCs/>
          <w:color w:val="auto"/>
          <w:sz w:val="24"/>
          <w:szCs w:val="24"/>
        </w:rPr>
        <w:t>Premio que el usuario puede intercambiar si tiene suficientes grollies.</w:t>
      </w:r>
    </w:p>
    <w:tbl>
      <w:tblPr>
        <w:tblStyle w:val="Tablaconcuadrcula4-nfasis1"/>
        <w:tblpPr w:leftFromText="141" w:rightFromText="141" w:vertAnchor="page" w:horzAnchor="margin" w:tblpY="3211"/>
        <w:tblW w:w="10207" w:type="dxa"/>
        <w:tblLook w:val="04A0" w:firstRow="1" w:lastRow="0" w:firstColumn="1" w:lastColumn="0" w:noHBand="0" w:noVBand="1"/>
      </w:tblPr>
      <w:tblGrid>
        <w:gridCol w:w="2595"/>
        <w:gridCol w:w="4820"/>
        <w:gridCol w:w="2792"/>
      </w:tblGrid>
      <w:tr w:rsidR="003E5520" w14:paraId="2A03D597" w14:textId="77777777" w:rsidTr="00D72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182268C4" w14:textId="77777777" w:rsidR="003E5520" w:rsidRPr="0061520A" w:rsidRDefault="003E5520" w:rsidP="00D72D58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792" w:type="dxa"/>
            <w:shd w:val="clear" w:color="auto" w:fill="F73A7D" w:themeFill="accent1" w:themeFillTint="99"/>
            <w:vAlign w:val="center"/>
          </w:tcPr>
          <w:p w14:paraId="7B19DB6D" w14:textId="7096E133" w:rsidR="003E5520" w:rsidRPr="0061520A" w:rsidRDefault="00451A3F" w:rsidP="00D72D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Prize</w:t>
            </w:r>
          </w:p>
        </w:tc>
      </w:tr>
      <w:tr w:rsidR="003E5520" w14:paraId="46744298" w14:textId="77777777" w:rsidTr="00D72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7025D865" w14:textId="77777777" w:rsidR="003E5520" w:rsidRPr="0061520A" w:rsidRDefault="003E5520" w:rsidP="00D72D58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792" w:type="dxa"/>
            <w:vAlign w:val="center"/>
          </w:tcPr>
          <w:p w14:paraId="76EB9306" w14:textId="77777777" w:rsidR="003E5520" w:rsidRPr="0061520A" w:rsidRDefault="003E5520" w:rsidP="00D72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3E5520" w14:paraId="4682D484" w14:textId="77777777" w:rsidTr="00D72D5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752B8CF8" w14:textId="77777777" w:rsidR="003E5520" w:rsidRPr="0061520A" w:rsidRDefault="003E5520" w:rsidP="00D72D58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22CBF870" w14:textId="77777777" w:rsidR="003E5520" w:rsidRPr="0061520A" w:rsidRDefault="003E5520" w:rsidP="00D72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06069B5C" w14:textId="77777777" w:rsidR="003E5520" w:rsidRPr="0061520A" w:rsidRDefault="003E5520" w:rsidP="00D72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3E5520" w14:paraId="4B270EFB" w14:textId="77777777" w:rsidTr="00D72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241F995B" w14:textId="355D1A78" w:rsidR="003E5520" w:rsidRPr="0061520A" w:rsidRDefault="007955A3" w:rsidP="00D72D58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name</w:t>
            </w:r>
          </w:p>
        </w:tc>
        <w:tc>
          <w:tcPr>
            <w:tcW w:w="4820" w:type="dxa"/>
            <w:vAlign w:val="center"/>
          </w:tcPr>
          <w:p w14:paraId="6B4B03E2" w14:textId="4EFC7C78" w:rsidR="003E5520" w:rsidRPr="0061520A" w:rsidRDefault="007955A3" w:rsidP="00D72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Nombre del premio</w:t>
            </w:r>
          </w:p>
        </w:tc>
        <w:tc>
          <w:tcPr>
            <w:tcW w:w="2792" w:type="dxa"/>
            <w:vAlign w:val="center"/>
          </w:tcPr>
          <w:p w14:paraId="37E0EE69" w14:textId="79152D69" w:rsidR="003E5520" w:rsidRPr="0061520A" w:rsidRDefault="003E5520" w:rsidP="00D72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E5520" w14:paraId="57A92231" w14:textId="77777777" w:rsidTr="00D72D5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34768F0C" w14:textId="0FA170C6" w:rsidR="003E5520" w:rsidRDefault="00F874C8" w:rsidP="00D72D58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4820" w:type="dxa"/>
            <w:vAlign w:val="center"/>
          </w:tcPr>
          <w:p w14:paraId="435A8D5C" w14:textId="1D12E222" w:rsidR="003E5520" w:rsidRDefault="00F874C8" w:rsidP="00D72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Descripción del premio</w:t>
            </w:r>
          </w:p>
        </w:tc>
        <w:tc>
          <w:tcPr>
            <w:tcW w:w="2792" w:type="dxa"/>
            <w:vAlign w:val="center"/>
          </w:tcPr>
          <w:p w14:paraId="03EDDFA3" w14:textId="77777777" w:rsidR="003E5520" w:rsidRPr="0061520A" w:rsidRDefault="003E5520" w:rsidP="00D72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E5520" w14:paraId="20D5D5D3" w14:textId="77777777" w:rsidTr="00D72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0E919190" w14:textId="78363EE4" w:rsidR="003E5520" w:rsidRDefault="00F874C8" w:rsidP="00D72D58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id</w:t>
            </w:r>
          </w:p>
        </w:tc>
        <w:tc>
          <w:tcPr>
            <w:tcW w:w="4820" w:type="dxa"/>
            <w:vAlign w:val="center"/>
          </w:tcPr>
          <w:p w14:paraId="0189FA0A" w14:textId="161BA692" w:rsidR="003E5520" w:rsidRDefault="00F874C8" w:rsidP="00D72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Identificación del premio (única)</w:t>
            </w:r>
          </w:p>
        </w:tc>
        <w:tc>
          <w:tcPr>
            <w:tcW w:w="2792" w:type="dxa"/>
            <w:vAlign w:val="center"/>
          </w:tcPr>
          <w:p w14:paraId="2549F201" w14:textId="77777777" w:rsidR="003E5520" w:rsidRPr="0061520A" w:rsidRDefault="003E5520" w:rsidP="00D72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E5520" w14:paraId="701221D7" w14:textId="77777777" w:rsidTr="00D72D5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4678CD3E" w14:textId="4B3B9E14" w:rsidR="003E5520" w:rsidRDefault="00F874C8" w:rsidP="00D72D58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cost</w:t>
            </w:r>
          </w:p>
        </w:tc>
        <w:tc>
          <w:tcPr>
            <w:tcW w:w="4820" w:type="dxa"/>
            <w:vAlign w:val="center"/>
          </w:tcPr>
          <w:p w14:paraId="23668D98" w14:textId="56EC73F4" w:rsidR="003E5520" w:rsidRDefault="00F874C8" w:rsidP="00D72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Coste en grollies del premio</w:t>
            </w:r>
          </w:p>
        </w:tc>
        <w:tc>
          <w:tcPr>
            <w:tcW w:w="2792" w:type="dxa"/>
            <w:vAlign w:val="center"/>
          </w:tcPr>
          <w:p w14:paraId="3052B5B8" w14:textId="77777777" w:rsidR="003E5520" w:rsidRPr="0061520A" w:rsidRDefault="003E5520" w:rsidP="00D72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E5520" w14:paraId="72D793FA" w14:textId="77777777" w:rsidTr="00D72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13DD944A" w14:textId="77777777" w:rsidR="003E5520" w:rsidRPr="0061520A" w:rsidRDefault="003E5520" w:rsidP="00D72D58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368EA510" w14:textId="77777777" w:rsidR="003E5520" w:rsidRPr="0061520A" w:rsidRDefault="003E5520" w:rsidP="00D72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195F29E9" w14:textId="77777777" w:rsidR="003E5520" w:rsidRPr="0061520A" w:rsidRDefault="003E5520" w:rsidP="00D72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E5520" w14:paraId="350B8812" w14:textId="77777777" w:rsidTr="00D72D5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5354D0D6" w14:textId="77495CE5" w:rsidR="003E5520" w:rsidRPr="0061520A" w:rsidRDefault="00A30A07" w:rsidP="00D72D58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getName</w:t>
            </w:r>
          </w:p>
        </w:tc>
        <w:tc>
          <w:tcPr>
            <w:tcW w:w="4820" w:type="dxa"/>
            <w:vAlign w:val="center"/>
          </w:tcPr>
          <w:p w14:paraId="77DC74AF" w14:textId="74BE078A" w:rsidR="003E5520" w:rsidRPr="0061520A" w:rsidRDefault="00A30A07" w:rsidP="00D72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el nombre</w:t>
            </w:r>
          </w:p>
        </w:tc>
        <w:tc>
          <w:tcPr>
            <w:tcW w:w="2792" w:type="dxa"/>
            <w:vAlign w:val="center"/>
          </w:tcPr>
          <w:p w14:paraId="5F7560B2" w14:textId="7BC8CC77" w:rsidR="003E5520" w:rsidRPr="0061520A" w:rsidRDefault="003E5520" w:rsidP="00D72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E5520" w14:paraId="46F9CA53" w14:textId="77777777" w:rsidTr="00D72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166FFA9A" w14:textId="0C963EC8" w:rsidR="003E5520" w:rsidRDefault="00A30A07" w:rsidP="00D72D58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getDescription</w:t>
            </w:r>
          </w:p>
        </w:tc>
        <w:tc>
          <w:tcPr>
            <w:tcW w:w="4820" w:type="dxa"/>
            <w:vAlign w:val="center"/>
          </w:tcPr>
          <w:p w14:paraId="60ED942D" w14:textId="17C0EF37" w:rsidR="003E5520" w:rsidRDefault="00A30A07" w:rsidP="00D72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la descripción</w:t>
            </w:r>
          </w:p>
        </w:tc>
        <w:tc>
          <w:tcPr>
            <w:tcW w:w="2792" w:type="dxa"/>
            <w:vAlign w:val="center"/>
          </w:tcPr>
          <w:p w14:paraId="155A5EF6" w14:textId="7A8B43A6" w:rsidR="003E5520" w:rsidRDefault="003E5520" w:rsidP="00D72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8030A5" w14:paraId="488A9EDB" w14:textId="77777777" w:rsidTr="00D72D58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0D9C50E3" w14:textId="7563272A" w:rsidR="008030A5" w:rsidRDefault="00A30A07" w:rsidP="00D72D58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buy</w:t>
            </w:r>
          </w:p>
        </w:tc>
        <w:tc>
          <w:tcPr>
            <w:tcW w:w="4820" w:type="dxa"/>
            <w:vAlign w:val="center"/>
          </w:tcPr>
          <w:p w14:paraId="40D7BDD3" w14:textId="3C954213" w:rsidR="008030A5" w:rsidRDefault="00A30A07" w:rsidP="00D72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El premio es comprado por un usuario</w:t>
            </w:r>
          </w:p>
        </w:tc>
        <w:tc>
          <w:tcPr>
            <w:tcW w:w="2792" w:type="dxa"/>
            <w:vAlign w:val="center"/>
          </w:tcPr>
          <w:p w14:paraId="2F9A2BAF" w14:textId="7BB4DD02" w:rsidR="008030A5" w:rsidRDefault="00A30A07" w:rsidP="00D72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User</w:t>
            </w:r>
          </w:p>
        </w:tc>
      </w:tr>
    </w:tbl>
    <w:p w14:paraId="796AB1A8" w14:textId="38CAD586" w:rsidR="004F443B" w:rsidRDefault="004F443B" w:rsidP="004F443B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/>
          <w:i/>
          <w:iCs/>
          <w:color w:val="7A042E" w:themeColor="accent6" w:themeShade="BF"/>
          <w:szCs w:val="28"/>
        </w:rPr>
        <w:br/>
        <w:t>TRANSACTION</w:t>
      </w:r>
      <w:r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 w:rsidR="000D627D">
        <w:rPr>
          <w:rFonts w:cstheme="minorHAnsi"/>
          <w:bCs/>
          <w:color w:val="auto"/>
          <w:sz w:val="24"/>
          <w:szCs w:val="24"/>
        </w:rPr>
        <w:t>Transacción que representa un intercambio de dinero a cambio de grollies.</w:t>
      </w:r>
    </w:p>
    <w:tbl>
      <w:tblPr>
        <w:tblStyle w:val="Tablaconcuadrcula4-nfasis1"/>
        <w:tblpPr w:leftFromText="141" w:rightFromText="141" w:vertAnchor="page" w:horzAnchor="margin" w:tblpY="9144"/>
        <w:tblW w:w="10207" w:type="dxa"/>
        <w:tblLook w:val="04A0" w:firstRow="1" w:lastRow="0" w:firstColumn="1" w:lastColumn="0" w:noHBand="0" w:noVBand="1"/>
      </w:tblPr>
      <w:tblGrid>
        <w:gridCol w:w="2595"/>
        <w:gridCol w:w="4820"/>
        <w:gridCol w:w="2792"/>
      </w:tblGrid>
      <w:tr w:rsidR="002F08A4" w14:paraId="7FA72686" w14:textId="77777777" w:rsidTr="002F0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708AA219" w14:textId="77777777" w:rsidR="002F08A4" w:rsidRPr="0061520A" w:rsidRDefault="002F08A4" w:rsidP="002F08A4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792" w:type="dxa"/>
            <w:shd w:val="clear" w:color="auto" w:fill="F73A7D" w:themeFill="accent1" w:themeFillTint="99"/>
            <w:vAlign w:val="center"/>
          </w:tcPr>
          <w:p w14:paraId="11799072" w14:textId="01903C35" w:rsidR="002F08A4" w:rsidRPr="0061520A" w:rsidRDefault="00164DED" w:rsidP="002F0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Transaction</w:t>
            </w:r>
          </w:p>
        </w:tc>
      </w:tr>
      <w:tr w:rsidR="002F08A4" w14:paraId="6C0FDCF4" w14:textId="77777777" w:rsidTr="002F0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4A7DDCF6" w14:textId="77777777" w:rsidR="002F08A4" w:rsidRPr="0061520A" w:rsidRDefault="002F08A4" w:rsidP="002F08A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792" w:type="dxa"/>
            <w:vAlign w:val="center"/>
          </w:tcPr>
          <w:p w14:paraId="5992B3FD" w14:textId="77777777" w:rsidR="002F08A4" w:rsidRPr="0061520A" w:rsidRDefault="002F08A4" w:rsidP="002F0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2F08A4" w14:paraId="24BEEE02" w14:textId="77777777" w:rsidTr="002F08A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379C79FF" w14:textId="77777777" w:rsidR="002F08A4" w:rsidRPr="0061520A" w:rsidRDefault="002F08A4" w:rsidP="002F08A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09010122" w14:textId="77777777" w:rsidR="002F08A4" w:rsidRPr="0061520A" w:rsidRDefault="002F08A4" w:rsidP="002F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0695327F" w14:textId="77777777" w:rsidR="002F08A4" w:rsidRPr="0061520A" w:rsidRDefault="002F08A4" w:rsidP="002F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2F08A4" w14:paraId="0F0E2834" w14:textId="77777777" w:rsidTr="002F0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4BBD7B39" w14:textId="26AC6001" w:rsidR="002F08A4" w:rsidRPr="0061520A" w:rsidRDefault="00281B96" w:rsidP="002F08A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money</w:t>
            </w:r>
          </w:p>
        </w:tc>
        <w:tc>
          <w:tcPr>
            <w:tcW w:w="4820" w:type="dxa"/>
            <w:vAlign w:val="center"/>
          </w:tcPr>
          <w:p w14:paraId="3F2D11E6" w14:textId="7AEE849C" w:rsidR="002F08A4" w:rsidRPr="0061520A" w:rsidRDefault="00281B96" w:rsidP="002F0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Dinero a cobrar</w:t>
            </w:r>
          </w:p>
        </w:tc>
        <w:tc>
          <w:tcPr>
            <w:tcW w:w="2792" w:type="dxa"/>
            <w:vAlign w:val="center"/>
          </w:tcPr>
          <w:p w14:paraId="3F147660" w14:textId="77777777" w:rsidR="002F08A4" w:rsidRPr="0061520A" w:rsidRDefault="002F08A4" w:rsidP="002F0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2F08A4" w14:paraId="1B0F2D86" w14:textId="77777777" w:rsidTr="002F08A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2D2918E0" w14:textId="51C642B0" w:rsidR="002F08A4" w:rsidRDefault="00281B96" w:rsidP="002F08A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grollies</w:t>
            </w:r>
          </w:p>
        </w:tc>
        <w:tc>
          <w:tcPr>
            <w:tcW w:w="4820" w:type="dxa"/>
            <w:vAlign w:val="center"/>
          </w:tcPr>
          <w:p w14:paraId="1CAC15E1" w14:textId="04B15B35" w:rsidR="002F08A4" w:rsidRDefault="00281B96" w:rsidP="002F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Cantidad de grollies a ingresar</w:t>
            </w:r>
          </w:p>
        </w:tc>
        <w:tc>
          <w:tcPr>
            <w:tcW w:w="2792" w:type="dxa"/>
            <w:vAlign w:val="center"/>
          </w:tcPr>
          <w:p w14:paraId="10D01DAD" w14:textId="77777777" w:rsidR="002F08A4" w:rsidRPr="0061520A" w:rsidRDefault="002F08A4" w:rsidP="002F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2F08A4" w14:paraId="2DEFDE1F" w14:textId="77777777" w:rsidTr="002F0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7CF484D3" w14:textId="77777777" w:rsidR="002F08A4" w:rsidRPr="0061520A" w:rsidRDefault="002F08A4" w:rsidP="002F08A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4B987F5F" w14:textId="77777777" w:rsidR="002F08A4" w:rsidRPr="0061520A" w:rsidRDefault="002F08A4" w:rsidP="002F0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345B4EEE" w14:textId="77777777" w:rsidR="002F08A4" w:rsidRPr="0061520A" w:rsidRDefault="002F08A4" w:rsidP="002F0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2F08A4" w14:paraId="1C256A62" w14:textId="77777777" w:rsidTr="002F08A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6629270C" w14:textId="5B439521" w:rsidR="002F08A4" w:rsidRPr="0061520A" w:rsidRDefault="00281B96" w:rsidP="002F08A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getMoney</w:t>
            </w:r>
          </w:p>
        </w:tc>
        <w:tc>
          <w:tcPr>
            <w:tcW w:w="4820" w:type="dxa"/>
            <w:vAlign w:val="center"/>
          </w:tcPr>
          <w:p w14:paraId="53CBE4C1" w14:textId="42C0D66A" w:rsidR="002F08A4" w:rsidRPr="0061520A" w:rsidRDefault="00281B96" w:rsidP="002F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el dinero real a cobrar</w:t>
            </w:r>
          </w:p>
        </w:tc>
        <w:tc>
          <w:tcPr>
            <w:tcW w:w="2792" w:type="dxa"/>
            <w:vAlign w:val="center"/>
          </w:tcPr>
          <w:p w14:paraId="5013A172" w14:textId="77777777" w:rsidR="002F08A4" w:rsidRPr="0061520A" w:rsidRDefault="002F08A4" w:rsidP="002F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2F08A4" w14:paraId="445ACE8A" w14:textId="77777777" w:rsidTr="002F0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626EEE84" w14:textId="4DC9A5CB" w:rsidR="002F08A4" w:rsidRDefault="00741606" w:rsidP="002F08A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getGrollies</w:t>
            </w:r>
          </w:p>
        </w:tc>
        <w:tc>
          <w:tcPr>
            <w:tcW w:w="4820" w:type="dxa"/>
            <w:vAlign w:val="center"/>
          </w:tcPr>
          <w:p w14:paraId="54C131A4" w14:textId="7396095C" w:rsidR="002F08A4" w:rsidRDefault="00741606" w:rsidP="002F0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los grollies a ingresar</w:t>
            </w:r>
          </w:p>
        </w:tc>
        <w:tc>
          <w:tcPr>
            <w:tcW w:w="2792" w:type="dxa"/>
            <w:vAlign w:val="center"/>
          </w:tcPr>
          <w:p w14:paraId="129A4BCE" w14:textId="77777777" w:rsidR="002F08A4" w:rsidRDefault="002F08A4" w:rsidP="002F0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2F08A4" w14:paraId="5571405B" w14:textId="77777777" w:rsidTr="002F08A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6AB26084" w14:textId="020B9B55" w:rsidR="002F08A4" w:rsidRDefault="00741606" w:rsidP="002F08A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charge</w:t>
            </w:r>
          </w:p>
        </w:tc>
        <w:tc>
          <w:tcPr>
            <w:tcW w:w="4820" w:type="dxa"/>
            <w:vAlign w:val="center"/>
          </w:tcPr>
          <w:p w14:paraId="582DA6BB" w14:textId="6311A625" w:rsidR="002F08A4" w:rsidRDefault="00741606" w:rsidP="002F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Realiza el cargo a un usuario</w:t>
            </w:r>
          </w:p>
        </w:tc>
        <w:tc>
          <w:tcPr>
            <w:tcW w:w="2792" w:type="dxa"/>
            <w:vAlign w:val="center"/>
          </w:tcPr>
          <w:p w14:paraId="6A623AA8" w14:textId="439712B7" w:rsidR="002F08A4" w:rsidRDefault="00741606" w:rsidP="002F0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User</w:t>
            </w:r>
          </w:p>
        </w:tc>
      </w:tr>
    </w:tbl>
    <w:p w14:paraId="586E3824" w14:textId="77777777" w:rsidR="002F08A4" w:rsidRPr="00FE4826" w:rsidRDefault="002F08A4" w:rsidP="004F443B">
      <w:pPr>
        <w:spacing w:line="360" w:lineRule="auto"/>
        <w:rPr>
          <w:rFonts w:cstheme="minorHAnsi"/>
          <w:bCs/>
          <w:color w:val="auto"/>
          <w:sz w:val="24"/>
          <w:szCs w:val="24"/>
        </w:rPr>
      </w:pPr>
    </w:p>
    <w:p w14:paraId="34452E3F" w14:textId="5D0BEC45" w:rsidR="006C4C9E" w:rsidRDefault="006C4C9E">
      <w:pPr>
        <w:spacing w:after="2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D73F48D" w14:textId="2F086532" w:rsidR="006C4C9E" w:rsidRDefault="00A158E8" w:rsidP="00FE4826">
      <w:pPr>
        <w:rPr>
          <w:rFonts w:cstheme="minorHAnsi"/>
          <w:bCs/>
          <w:color w:val="auto"/>
          <w:sz w:val="24"/>
          <w:szCs w:val="24"/>
        </w:rPr>
      </w:pPr>
      <w:r w:rsidRPr="00531259">
        <w:rPr>
          <w:rFonts w:cstheme="minorHAnsi"/>
          <w:bCs/>
          <w:noProof/>
          <w:color w:val="auto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CA2C400" wp14:editId="567972A8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4417621" cy="199505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621" cy="199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C9E">
        <w:rPr>
          <w:rFonts w:cstheme="minorHAnsi"/>
          <w:bCs/>
          <w:color w:val="auto"/>
          <w:sz w:val="24"/>
          <w:szCs w:val="24"/>
        </w:rPr>
        <w:t xml:space="preserve">Esquema </w:t>
      </w:r>
      <w:r w:rsidR="002804B2">
        <w:rPr>
          <w:rFonts w:cstheme="minorHAnsi"/>
          <w:bCs/>
          <w:color w:val="auto"/>
          <w:sz w:val="24"/>
          <w:szCs w:val="24"/>
        </w:rPr>
        <w:t>UML de las clases</w:t>
      </w:r>
      <w:r w:rsidR="006C4C9E">
        <w:rPr>
          <w:rFonts w:cstheme="minorHAnsi"/>
          <w:bCs/>
          <w:color w:val="auto"/>
          <w:sz w:val="24"/>
          <w:szCs w:val="24"/>
        </w:rPr>
        <w:t>:</w:t>
      </w:r>
      <w:r>
        <w:rPr>
          <w:rFonts w:cstheme="minorHAnsi"/>
          <w:bCs/>
          <w:color w:val="auto"/>
          <w:sz w:val="24"/>
          <w:szCs w:val="24"/>
        </w:rPr>
        <w:br/>
      </w:r>
      <w:r>
        <w:rPr>
          <w:rFonts w:cstheme="minorHAnsi"/>
          <w:bCs/>
          <w:color w:val="auto"/>
          <w:sz w:val="24"/>
          <w:szCs w:val="24"/>
        </w:rPr>
        <w:br/>
      </w:r>
      <w:r>
        <w:rPr>
          <w:rFonts w:cstheme="minorHAnsi"/>
          <w:bCs/>
          <w:color w:val="auto"/>
          <w:sz w:val="24"/>
          <w:szCs w:val="24"/>
        </w:rPr>
        <w:br/>
      </w:r>
    </w:p>
    <w:p w14:paraId="731D7669" w14:textId="701F01BC" w:rsidR="008D41FC" w:rsidRDefault="00A158E8" w:rsidP="008D41FC">
      <w:pPr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br/>
      </w:r>
      <w:r>
        <w:rPr>
          <w:rFonts w:cstheme="minorHAnsi"/>
          <w:bCs/>
          <w:color w:val="auto"/>
          <w:sz w:val="24"/>
          <w:szCs w:val="24"/>
        </w:rPr>
        <w:br/>
      </w:r>
      <w:r>
        <w:rPr>
          <w:rFonts w:cstheme="minorHAnsi"/>
          <w:bCs/>
          <w:color w:val="auto"/>
          <w:sz w:val="24"/>
          <w:szCs w:val="24"/>
        </w:rPr>
        <w:br/>
      </w:r>
      <w:r>
        <w:rPr>
          <w:rFonts w:cstheme="minorHAnsi"/>
          <w:bCs/>
          <w:color w:val="auto"/>
          <w:sz w:val="24"/>
          <w:szCs w:val="24"/>
        </w:rPr>
        <w:br/>
      </w:r>
      <w:r>
        <w:rPr>
          <w:rFonts w:cstheme="minorHAnsi"/>
          <w:bCs/>
          <w:color w:val="auto"/>
          <w:sz w:val="24"/>
          <w:szCs w:val="24"/>
        </w:rPr>
        <w:br/>
      </w:r>
      <w:r>
        <w:rPr>
          <w:rFonts w:cstheme="minorHAnsi"/>
          <w:bCs/>
          <w:color w:val="auto"/>
          <w:sz w:val="24"/>
          <w:szCs w:val="24"/>
        </w:rPr>
        <w:br/>
      </w:r>
      <w:r>
        <w:rPr>
          <w:rFonts w:cstheme="minorHAnsi"/>
          <w:bCs/>
          <w:color w:val="auto"/>
          <w:sz w:val="24"/>
          <w:szCs w:val="24"/>
        </w:rPr>
        <w:br/>
      </w:r>
      <w:r>
        <w:rPr>
          <w:rFonts w:cstheme="minorHAnsi"/>
          <w:bCs/>
          <w:color w:val="auto"/>
          <w:sz w:val="24"/>
          <w:szCs w:val="24"/>
        </w:rPr>
        <w:br/>
      </w:r>
      <w:r>
        <w:rPr>
          <w:rFonts w:cstheme="minorHAnsi"/>
          <w:bCs/>
          <w:color w:val="auto"/>
          <w:sz w:val="24"/>
          <w:szCs w:val="24"/>
        </w:rPr>
        <w:br/>
      </w:r>
    </w:p>
    <w:p w14:paraId="54EB310F" w14:textId="4B4ECE1C" w:rsidR="008D41FC" w:rsidRPr="000D5922" w:rsidRDefault="00A1496B" w:rsidP="008D41F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ind w:left="28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1</w:t>
      </w:r>
      <w:r w:rsidR="008D41FC">
        <w:rPr>
          <w:rFonts w:ascii="Times New Roman" w:hAnsi="Times New Roman"/>
          <w:sz w:val="32"/>
        </w:rPr>
        <w:t>.4 Subsistema de búsqueda y geolocalización</w:t>
      </w:r>
    </w:p>
    <w:p w14:paraId="63EEA2DF" w14:textId="59471771" w:rsidR="008D41FC" w:rsidRDefault="006A14E8" w:rsidP="006D0813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/>
          <w:i/>
          <w:iCs/>
          <w:color w:val="7A042E" w:themeColor="accent6" w:themeShade="BF"/>
          <w:szCs w:val="28"/>
        </w:rPr>
        <w:t>FILTER</w:t>
      </w:r>
      <w:r w:rsidR="008D41FC"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 w:rsidR="0040014B">
        <w:rPr>
          <w:rFonts w:cstheme="minorHAnsi"/>
          <w:bCs/>
          <w:color w:val="auto"/>
          <w:sz w:val="24"/>
          <w:szCs w:val="24"/>
        </w:rPr>
        <w:t>Filtro usado para restringir la búsqueda de favores</w:t>
      </w:r>
      <w:r w:rsidR="007C6CCE">
        <w:rPr>
          <w:rFonts w:cstheme="minorHAnsi"/>
          <w:bCs/>
          <w:color w:val="auto"/>
          <w:sz w:val="24"/>
          <w:szCs w:val="24"/>
        </w:rPr>
        <w:t>.</w:t>
      </w:r>
    </w:p>
    <w:tbl>
      <w:tblPr>
        <w:tblStyle w:val="Tablaconcuadrcula4-nfasis1"/>
        <w:tblpPr w:leftFromText="141" w:rightFromText="141" w:vertAnchor="page" w:horzAnchor="margin" w:tblpY="7967"/>
        <w:tblW w:w="10207" w:type="dxa"/>
        <w:tblLook w:val="04A0" w:firstRow="1" w:lastRow="0" w:firstColumn="1" w:lastColumn="0" w:noHBand="0" w:noVBand="1"/>
      </w:tblPr>
      <w:tblGrid>
        <w:gridCol w:w="2595"/>
        <w:gridCol w:w="4820"/>
        <w:gridCol w:w="2792"/>
      </w:tblGrid>
      <w:tr w:rsidR="007C6CCE" w14:paraId="0FBD77B8" w14:textId="77777777" w:rsidTr="007C6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0EB16CB8" w14:textId="77777777" w:rsidR="007C6CCE" w:rsidRPr="0061520A" w:rsidRDefault="007C6CCE" w:rsidP="007C6CCE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792" w:type="dxa"/>
            <w:shd w:val="clear" w:color="auto" w:fill="F73A7D" w:themeFill="accent1" w:themeFillTint="99"/>
            <w:vAlign w:val="center"/>
          </w:tcPr>
          <w:p w14:paraId="47A4938E" w14:textId="07D13C73" w:rsidR="007C6CCE" w:rsidRPr="0061520A" w:rsidRDefault="007C6CCE" w:rsidP="007C6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Filter</w:t>
            </w:r>
          </w:p>
        </w:tc>
      </w:tr>
      <w:tr w:rsidR="007C6CCE" w14:paraId="65D330A9" w14:textId="77777777" w:rsidTr="007C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72A68C1B" w14:textId="77777777" w:rsidR="007C6CCE" w:rsidRPr="0061520A" w:rsidRDefault="007C6CCE" w:rsidP="007C6CC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792" w:type="dxa"/>
            <w:vAlign w:val="center"/>
          </w:tcPr>
          <w:p w14:paraId="7A59E5D6" w14:textId="77777777" w:rsidR="007C6CCE" w:rsidRPr="0061520A" w:rsidRDefault="007C6CCE" w:rsidP="007C6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7C6CCE" w14:paraId="7B021E2D" w14:textId="77777777" w:rsidTr="007C6CCE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71FEAF37" w14:textId="77777777" w:rsidR="007C6CCE" w:rsidRPr="0061520A" w:rsidRDefault="007C6CCE" w:rsidP="007C6CC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5294B96E" w14:textId="77777777" w:rsidR="007C6CCE" w:rsidRPr="0061520A" w:rsidRDefault="007C6CCE" w:rsidP="007C6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2E9A92E5" w14:textId="77777777" w:rsidR="007C6CCE" w:rsidRPr="0061520A" w:rsidRDefault="007C6CCE" w:rsidP="007C6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7C6CCE" w14:paraId="5E1DA493" w14:textId="77777777" w:rsidTr="007C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1B4C8D06" w14:textId="4D4B7002" w:rsidR="007C6CCE" w:rsidRPr="0061520A" w:rsidRDefault="008930A7" w:rsidP="007C6CC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keywords</w:t>
            </w:r>
          </w:p>
        </w:tc>
        <w:tc>
          <w:tcPr>
            <w:tcW w:w="4820" w:type="dxa"/>
            <w:vAlign w:val="center"/>
          </w:tcPr>
          <w:p w14:paraId="62CAEF93" w14:textId="622A5CF1" w:rsidR="007C6CCE" w:rsidRPr="0061520A" w:rsidRDefault="008930A7" w:rsidP="007C6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Palabras clave</w:t>
            </w:r>
          </w:p>
        </w:tc>
        <w:tc>
          <w:tcPr>
            <w:tcW w:w="2792" w:type="dxa"/>
            <w:vAlign w:val="center"/>
          </w:tcPr>
          <w:p w14:paraId="1E55D6C9" w14:textId="77777777" w:rsidR="007C6CCE" w:rsidRPr="0061520A" w:rsidRDefault="007C6CCE" w:rsidP="007C6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C6CCE" w14:paraId="035BD647" w14:textId="77777777" w:rsidTr="007C6CCE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323F8727" w14:textId="58D4159B" w:rsidR="007C6CCE" w:rsidRDefault="008930A7" w:rsidP="007C6CC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position</w:t>
            </w:r>
          </w:p>
        </w:tc>
        <w:tc>
          <w:tcPr>
            <w:tcW w:w="4820" w:type="dxa"/>
            <w:vAlign w:val="center"/>
          </w:tcPr>
          <w:p w14:paraId="4A309E49" w14:textId="6CC9841E" w:rsidR="007C6CCE" w:rsidRDefault="008930A7" w:rsidP="007C6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Posición del favor</w:t>
            </w:r>
          </w:p>
        </w:tc>
        <w:tc>
          <w:tcPr>
            <w:tcW w:w="2792" w:type="dxa"/>
            <w:vAlign w:val="center"/>
          </w:tcPr>
          <w:p w14:paraId="46353C6C" w14:textId="1073074D" w:rsidR="007C6CCE" w:rsidRPr="0061520A" w:rsidRDefault="008930A7" w:rsidP="007C6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Location</w:t>
            </w:r>
          </w:p>
        </w:tc>
      </w:tr>
      <w:tr w:rsidR="007C6CCE" w14:paraId="4F121197" w14:textId="77777777" w:rsidTr="007C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02A32AA1" w14:textId="10044408" w:rsidR="007C6CCE" w:rsidRDefault="008930A7" w:rsidP="007C6CC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minGrollies</w:t>
            </w:r>
          </w:p>
        </w:tc>
        <w:tc>
          <w:tcPr>
            <w:tcW w:w="4820" w:type="dxa"/>
            <w:vAlign w:val="center"/>
          </w:tcPr>
          <w:p w14:paraId="48A7161D" w14:textId="63EF5E18" w:rsidR="007C6CCE" w:rsidRDefault="008930A7" w:rsidP="007C6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Mínima cantidad de grollies</w:t>
            </w:r>
          </w:p>
        </w:tc>
        <w:tc>
          <w:tcPr>
            <w:tcW w:w="2792" w:type="dxa"/>
            <w:vAlign w:val="center"/>
          </w:tcPr>
          <w:p w14:paraId="4D083625" w14:textId="77777777" w:rsidR="007C6CCE" w:rsidRPr="0061520A" w:rsidRDefault="007C6CCE" w:rsidP="007C6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C6CCE" w14:paraId="2EF83DFD" w14:textId="77777777" w:rsidTr="007C6CCE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75380981" w14:textId="77777777" w:rsidR="007C6CCE" w:rsidRPr="0061520A" w:rsidRDefault="007C6CCE" w:rsidP="007C6CC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01D17E0C" w14:textId="77777777" w:rsidR="007C6CCE" w:rsidRPr="0061520A" w:rsidRDefault="007C6CCE" w:rsidP="007C6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5CDD404A" w14:textId="77777777" w:rsidR="007C6CCE" w:rsidRPr="0061520A" w:rsidRDefault="007C6CCE" w:rsidP="007C6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C6CCE" w14:paraId="29E79B4C" w14:textId="77777777" w:rsidTr="007C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046EDAFF" w14:textId="12CC3683" w:rsidR="007C6CCE" w:rsidRPr="0061520A" w:rsidRDefault="008930A7" w:rsidP="007C6CC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getKeywords</w:t>
            </w:r>
          </w:p>
        </w:tc>
        <w:tc>
          <w:tcPr>
            <w:tcW w:w="4820" w:type="dxa"/>
            <w:vAlign w:val="center"/>
          </w:tcPr>
          <w:p w14:paraId="2BD41213" w14:textId="7EF68259" w:rsidR="007C6CCE" w:rsidRPr="0061520A" w:rsidRDefault="008930A7" w:rsidP="007C6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las palabras clave</w:t>
            </w:r>
          </w:p>
        </w:tc>
        <w:tc>
          <w:tcPr>
            <w:tcW w:w="2792" w:type="dxa"/>
            <w:vAlign w:val="center"/>
          </w:tcPr>
          <w:p w14:paraId="01C6278A" w14:textId="77777777" w:rsidR="007C6CCE" w:rsidRPr="0061520A" w:rsidRDefault="007C6CCE" w:rsidP="007C6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C6CCE" w14:paraId="74EA46C3" w14:textId="77777777" w:rsidTr="007C6CCE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2C5BBAF6" w14:textId="1E56B50C" w:rsidR="007C6CCE" w:rsidRPr="0061520A" w:rsidRDefault="002574E6" w:rsidP="007C6CC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getPosition</w:t>
            </w:r>
          </w:p>
        </w:tc>
        <w:tc>
          <w:tcPr>
            <w:tcW w:w="4820" w:type="dxa"/>
            <w:vAlign w:val="center"/>
          </w:tcPr>
          <w:p w14:paraId="56204229" w14:textId="77B67122" w:rsidR="007C6CCE" w:rsidRPr="0061520A" w:rsidRDefault="002574E6" w:rsidP="007C6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la posición del favor</w:t>
            </w:r>
          </w:p>
        </w:tc>
        <w:tc>
          <w:tcPr>
            <w:tcW w:w="2792" w:type="dxa"/>
            <w:vAlign w:val="center"/>
          </w:tcPr>
          <w:p w14:paraId="2E971415" w14:textId="534E2CF8" w:rsidR="007C6CCE" w:rsidRPr="0061520A" w:rsidRDefault="002574E6" w:rsidP="007C6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Location</w:t>
            </w:r>
          </w:p>
        </w:tc>
      </w:tr>
      <w:tr w:rsidR="007C6CCE" w14:paraId="15BE6693" w14:textId="77777777" w:rsidTr="007C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3FEC83AF" w14:textId="0ABAD62B" w:rsidR="007C6CCE" w:rsidRPr="0061520A" w:rsidRDefault="002574E6" w:rsidP="007C6CC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getMinGrollies</w:t>
            </w:r>
          </w:p>
        </w:tc>
        <w:tc>
          <w:tcPr>
            <w:tcW w:w="4820" w:type="dxa"/>
            <w:vAlign w:val="center"/>
          </w:tcPr>
          <w:p w14:paraId="6F84AB76" w14:textId="416E6D0F" w:rsidR="007C6CCE" w:rsidRPr="0061520A" w:rsidRDefault="002574E6" w:rsidP="007C6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la cantidad mínima de grollies</w:t>
            </w:r>
          </w:p>
        </w:tc>
        <w:tc>
          <w:tcPr>
            <w:tcW w:w="2792" w:type="dxa"/>
            <w:vAlign w:val="center"/>
          </w:tcPr>
          <w:p w14:paraId="4FB2B45E" w14:textId="77777777" w:rsidR="007C6CCE" w:rsidRPr="0061520A" w:rsidRDefault="007C6CCE" w:rsidP="007C6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C6CCE" w14:paraId="1927A918" w14:textId="77777777" w:rsidTr="007C6CCE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16724EC3" w14:textId="429A49BB" w:rsidR="007C6CCE" w:rsidRPr="0061520A" w:rsidRDefault="002574E6" w:rsidP="007C6CC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changeKeywords</w:t>
            </w:r>
          </w:p>
        </w:tc>
        <w:tc>
          <w:tcPr>
            <w:tcW w:w="4820" w:type="dxa"/>
            <w:vAlign w:val="center"/>
          </w:tcPr>
          <w:p w14:paraId="3A445306" w14:textId="33BFE7AD" w:rsidR="007C6CCE" w:rsidRPr="0061520A" w:rsidRDefault="002574E6" w:rsidP="007C6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Modifica las palabras clave</w:t>
            </w:r>
          </w:p>
        </w:tc>
        <w:tc>
          <w:tcPr>
            <w:tcW w:w="2792" w:type="dxa"/>
            <w:vAlign w:val="center"/>
          </w:tcPr>
          <w:p w14:paraId="6A31F241" w14:textId="77777777" w:rsidR="007C6CCE" w:rsidRPr="0061520A" w:rsidRDefault="007C6CCE" w:rsidP="007C6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7C6CCE" w14:paraId="5306BED0" w14:textId="77777777" w:rsidTr="007C6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353D7500" w14:textId="749B5B09" w:rsidR="007C6CCE" w:rsidRDefault="002574E6" w:rsidP="007C6CC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changePosition</w:t>
            </w:r>
          </w:p>
        </w:tc>
        <w:tc>
          <w:tcPr>
            <w:tcW w:w="4820" w:type="dxa"/>
            <w:vAlign w:val="center"/>
          </w:tcPr>
          <w:p w14:paraId="11BE48EF" w14:textId="4F24C882" w:rsidR="007C6CCE" w:rsidRDefault="002574E6" w:rsidP="007C6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Modifica la posición del favor</w:t>
            </w:r>
          </w:p>
        </w:tc>
        <w:tc>
          <w:tcPr>
            <w:tcW w:w="2792" w:type="dxa"/>
            <w:vAlign w:val="center"/>
          </w:tcPr>
          <w:p w14:paraId="4C00BAB0" w14:textId="71EEC0DA" w:rsidR="007C6CCE" w:rsidRDefault="002574E6" w:rsidP="007C6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Location</w:t>
            </w:r>
          </w:p>
        </w:tc>
      </w:tr>
      <w:tr w:rsidR="007C6CCE" w14:paraId="2E8C3267" w14:textId="77777777" w:rsidTr="007C6CCE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44D31957" w14:textId="7967A3F8" w:rsidR="007C6CCE" w:rsidRDefault="002574E6" w:rsidP="007C6CC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changeMinGrollies</w:t>
            </w:r>
          </w:p>
        </w:tc>
        <w:tc>
          <w:tcPr>
            <w:tcW w:w="4820" w:type="dxa"/>
            <w:vAlign w:val="center"/>
          </w:tcPr>
          <w:p w14:paraId="717FE808" w14:textId="6773B1CE" w:rsidR="007C6CCE" w:rsidRDefault="002574E6" w:rsidP="007C6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Modifica la cantidad mínima de grollies</w:t>
            </w:r>
          </w:p>
        </w:tc>
        <w:tc>
          <w:tcPr>
            <w:tcW w:w="2792" w:type="dxa"/>
            <w:vAlign w:val="center"/>
          </w:tcPr>
          <w:p w14:paraId="52F57B68" w14:textId="3A984547" w:rsidR="007C6CCE" w:rsidRDefault="007C6CCE" w:rsidP="007C6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</w:tbl>
    <w:p w14:paraId="175B24F1" w14:textId="467AB1DF" w:rsidR="000A3418" w:rsidRDefault="000A3418" w:rsidP="007C6CCE">
      <w:pPr>
        <w:spacing w:line="360" w:lineRule="auto"/>
        <w:rPr>
          <w:rFonts w:cstheme="minorHAnsi"/>
          <w:b/>
          <w:i/>
          <w:iCs/>
          <w:color w:val="7A042E" w:themeColor="accent6" w:themeShade="BF"/>
          <w:szCs w:val="28"/>
        </w:rPr>
      </w:pPr>
    </w:p>
    <w:p w14:paraId="6C069898" w14:textId="77777777" w:rsidR="000A3418" w:rsidRDefault="000A3418">
      <w:pPr>
        <w:spacing w:after="200"/>
        <w:rPr>
          <w:rFonts w:cstheme="minorHAnsi"/>
          <w:b/>
          <w:i/>
          <w:iCs/>
          <w:color w:val="7A042E" w:themeColor="accent6" w:themeShade="BF"/>
          <w:szCs w:val="28"/>
        </w:rPr>
      </w:pPr>
      <w:r>
        <w:rPr>
          <w:rFonts w:cstheme="minorHAnsi"/>
          <w:b/>
          <w:i/>
          <w:iCs/>
          <w:color w:val="7A042E" w:themeColor="accent6" w:themeShade="BF"/>
          <w:szCs w:val="28"/>
        </w:rPr>
        <w:br w:type="page"/>
      </w:r>
    </w:p>
    <w:p w14:paraId="1F9B2938" w14:textId="0183FDF1" w:rsidR="00224CE1" w:rsidRDefault="00224CE1" w:rsidP="00224CE1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/>
          <w:i/>
          <w:iCs/>
          <w:color w:val="7A042E" w:themeColor="accent6" w:themeShade="BF"/>
          <w:szCs w:val="28"/>
        </w:rPr>
        <w:lastRenderedPageBreak/>
        <w:t>LOCATION</w:t>
      </w:r>
      <w:r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 w:rsidR="00F05CAA">
        <w:rPr>
          <w:rFonts w:cstheme="minorHAnsi"/>
          <w:bCs/>
          <w:color w:val="auto"/>
          <w:sz w:val="24"/>
          <w:szCs w:val="24"/>
        </w:rPr>
        <w:t xml:space="preserve">Posición en el globo </w:t>
      </w:r>
      <w:r w:rsidR="00630494">
        <w:rPr>
          <w:rFonts w:cstheme="minorHAnsi"/>
          <w:bCs/>
          <w:color w:val="auto"/>
          <w:sz w:val="24"/>
          <w:szCs w:val="24"/>
        </w:rPr>
        <w:t>terráqueo</w:t>
      </w:r>
      <w:r w:rsidR="00F05CAA">
        <w:rPr>
          <w:rFonts w:cstheme="minorHAnsi"/>
          <w:bCs/>
          <w:color w:val="auto"/>
          <w:sz w:val="24"/>
          <w:szCs w:val="24"/>
        </w:rPr>
        <w:t>.</w:t>
      </w:r>
    </w:p>
    <w:tbl>
      <w:tblPr>
        <w:tblStyle w:val="Tablaconcuadrcula4-nfasis1"/>
        <w:tblpPr w:leftFromText="141" w:rightFromText="141" w:vertAnchor="page" w:horzAnchor="margin" w:tblpY="2488"/>
        <w:tblW w:w="10207" w:type="dxa"/>
        <w:tblLook w:val="04A0" w:firstRow="1" w:lastRow="0" w:firstColumn="1" w:lastColumn="0" w:noHBand="0" w:noVBand="1"/>
      </w:tblPr>
      <w:tblGrid>
        <w:gridCol w:w="2595"/>
        <w:gridCol w:w="4820"/>
        <w:gridCol w:w="2792"/>
      </w:tblGrid>
      <w:tr w:rsidR="0031294A" w14:paraId="420C4D1E" w14:textId="77777777" w:rsidTr="00312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0B00D0B3" w14:textId="77777777" w:rsidR="0031294A" w:rsidRPr="0061520A" w:rsidRDefault="0031294A" w:rsidP="0031294A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792" w:type="dxa"/>
            <w:shd w:val="clear" w:color="auto" w:fill="F73A7D" w:themeFill="accent1" w:themeFillTint="99"/>
            <w:vAlign w:val="center"/>
          </w:tcPr>
          <w:p w14:paraId="39530C51" w14:textId="22268D48" w:rsidR="0031294A" w:rsidRPr="0061520A" w:rsidRDefault="00DF5601" w:rsidP="003129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Location</w:t>
            </w:r>
            <w:bookmarkStart w:id="0" w:name="_GoBack"/>
            <w:bookmarkEnd w:id="0"/>
          </w:p>
        </w:tc>
      </w:tr>
      <w:tr w:rsidR="0031294A" w14:paraId="7925676B" w14:textId="77777777" w:rsidTr="0031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6CF75050" w14:textId="77777777" w:rsidR="0031294A" w:rsidRPr="0061520A" w:rsidRDefault="0031294A" w:rsidP="0031294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792" w:type="dxa"/>
            <w:vAlign w:val="center"/>
          </w:tcPr>
          <w:p w14:paraId="66D0F3CA" w14:textId="77777777" w:rsidR="0031294A" w:rsidRPr="0061520A" w:rsidRDefault="0031294A" w:rsidP="00312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31294A" w14:paraId="1637FBEC" w14:textId="77777777" w:rsidTr="0031294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2AFD6850" w14:textId="77777777" w:rsidR="0031294A" w:rsidRPr="0061520A" w:rsidRDefault="0031294A" w:rsidP="0031294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56978307" w14:textId="77777777" w:rsidR="0031294A" w:rsidRPr="0061520A" w:rsidRDefault="0031294A" w:rsidP="00312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0D8A85B4" w14:textId="77777777" w:rsidR="0031294A" w:rsidRPr="0061520A" w:rsidRDefault="0031294A" w:rsidP="00312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31294A" w14:paraId="199BE338" w14:textId="77777777" w:rsidTr="0031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7CC842AE" w14:textId="3AB85706" w:rsidR="0031294A" w:rsidRPr="0061520A" w:rsidRDefault="0031294A" w:rsidP="0031294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latitude</w:t>
            </w:r>
          </w:p>
        </w:tc>
        <w:tc>
          <w:tcPr>
            <w:tcW w:w="4820" w:type="dxa"/>
            <w:vAlign w:val="center"/>
          </w:tcPr>
          <w:p w14:paraId="29B30506" w14:textId="16880A91" w:rsidR="0031294A" w:rsidRPr="0061520A" w:rsidRDefault="0031294A" w:rsidP="00312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Latitud</w:t>
            </w:r>
          </w:p>
        </w:tc>
        <w:tc>
          <w:tcPr>
            <w:tcW w:w="2792" w:type="dxa"/>
            <w:vAlign w:val="center"/>
          </w:tcPr>
          <w:p w14:paraId="53D47BBD" w14:textId="77777777" w:rsidR="0031294A" w:rsidRPr="0061520A" w:rsidRDefault="0031294A" w:rsidP="00312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1294A" w14:paraId="1899A935" w14:textId="77777777" w:rsidTr="0031294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0C68A1DB" w14:textId="63D5DA05" w:rsidR="0031294A" w:rsidRDefault="0031294A" w:rsidP="0031294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longitude</w:t>
            </w:r>
          </w:p>
        </w:tc>
        <w:tc>
          <w:tcPr>
            <w:tcW w:w="4820" w:type="dxa"/>
            <w:vAlign w:val="center"/>
          </w:tcPr>
          <w:p w14:paraId="2515FF1D" w14:textId="03558B5A" w:rsidR="0031294A" w:rsidRDefault="0031294A" w:rsidP="00312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Longitud</w:t>
            </w:r>
          </w:p>
        </w:tc>
        <w:tc>
          <w:tcPr>
            <w:tcW w:w="2792" w:type="dxa"/>
            <w:vAlign w:val="center"/>
          </w:tcPr>
          <w:p w14:paraId="57E8C9FC" w14:textId="64DC203A" w:rsidR="0031294A" w:rsidRPr="0061520A" w:rsidRDefault="0031294A" w:rsidP="00312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1294A" w14:paraId="28B6BCB2" w14:textId="77777777" w:rsidTr="0031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357BC74B" w14:textId="77777777" w:rsidR="0031294A" w:rsidRPr="0061520A" w:rsidRDefault="0031294A" w:rsidP="0031294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689961B5" w14:textId="77777777" w:rsidR="0031294A" w:rsidRPr="0061520A" w:rsidRDefault="0031294A" w:rsidP="00312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5F46584F" w14:textId="77777777" w:rsidR="0031294A" w:rsidRPr="0061520A" w:rsidRDefault="0031294A" w:rsidP="00312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1294A" w14:paraId="1885BBB3" w14:textId="77777777" w:rsidTr="0031294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0571C505" w14:textId="30238CA4" w:rsidR="0031294A" w:rsidRPr="0061520A" w:rsidRDefault="0031294A" w:rsidP="0031294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getLatitude</w:t>
            </w:r>
          </w:p>
        </w:tc>
        <w:tc>
          <w:tcPr>
            <w:tcW w:w="4820" w:type="dxa"/>
            <w:vAlign w:val="center"/>
          </w:tcPr>
          <w:p w14:paraId="78A007D0" w14:textId="05659AB3" w:rsidR="0031294A" w:rsidRPr="0061520A" w:rsidRDefault="0031294A" w:rsidP="00312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la latitud</w:t>
            </w:r>
          </w:p>
        </w:tc>
        <w:tc>
          <w:tcPr>
            <w:tcW w:w="2792" w:type="dxa"/>
            <w:vAlign w:val="center"/>
          </w:tcPr>
          <w:p w14:paraId="2E589CD7" w14:textId="77777777" w:rsidR="0031294A" w:rsidRPr="0061520A" w:rsidRDefault="0031294A" w:rsidP="00312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1294A" w14:paraId="15578234" w14:textId="77777777" w:rsidTr="0031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5D7E8277" w14:textId="3BB977E0" w:rsidR="0031294A" w:rsidRPr="0061520A" w:rsidRDefault="0031294A" w:rsidP="0031294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setLatitude</w:t>
            </w:r>
          </w:p>
        </w:tc>
        <w:tc>
          <w:tcPr>
            <w:tcW w:w="4820" w:type="dxa"/>
            <w:vAlign w:val="center"/>
          </w:tcPr>
          <w:p w14:paraId="595FF129" w14:textId="4147CEA3" w:rsidR="0031294A" w:rsidRPr="0061520A" w:rsidRDefault="0031294A" w:rsidP="00312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Cambia la latitud</w:t>
            </w:r>
          </w:p>
        </w:tc>
        <w:tc>
          <w:tcPr>
            <w:tcW w:w="2792" w:type="dxa"/>
            <w:vAlign w:val="center"/>
          </w:tcPr>
          <w:p w14:paraId="50B39B3E" w14:textId="5815AD4C" w:rsidR="0031294A" w:rsidRPr="0061520A" w:rsidRDefault="0031294A" w:rsidP="00312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1294A" w14:paraId="2EAA7BB0" w14:textId="77777777" w:rsidTr="0031294A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592AAED9" w14:textId="0ABD74EA" w:rsidR="0031294A" w:rsidRPr="0061520A" w:rsidRDefault="0031294A" w:rsidP="0031294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getLongitude</w:t>
            </w:r>
          </w:p>
        </w:tc>
        <w:tc>
          <w:tcPr>
            <w:tcW w:w="4820" w:type="dxa"/>
            <w:vAlign w:val="center"/>
          </w:tcPr>
          <w:p w14:paraId="5582B03E" w14:textId="4F7CB9C8" w:rsidR="0031294A" w:rsidRPr="0061520A" w:rsidRDefault="0031294A" w:rsidP="00312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la longitud</w:t>
            </w:r>
          </w:p>
        </w:tc>
        <w:tc>
          <w:tcPr>
            <w:tcW w:w="2792" w:type="dxa"/>
            <w:vAlign w:val="center"/>
          </w:tcPr>
          <w:p w14:paraId="11B02C91" w14:textId="77777777" w:rsidR="0031294A" w:rsidRPr="0061520A" w:rsidRDefault="0031294A" w:rsidP="00312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31294A" w14:paraId="598F85E2" w14:textId="77777777" w:rsidTr="0031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5D57CD93" w14:textId="21933663" w:rsidR="0031294A" w:rsidRPr="0061520A" w:rsidRDefault="0031294A" w:rsidP="0031294A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setLongitude</w:t>
            </w:r>
          </w:p>
        </w:tc>
        <w:tc>
          <w:tcPr>
            <w:tcW w:w="4820" w:type="dxa"/>
            <w:vAlign w:val="center"/>
          </w:tcPr>
          <w:p w14:paraId="0C767AEA" w14:textId="2C10F50A" w:rsidR="0031294A" w:rsidRPr="0061520A" w:rsidRDefault="0031294A" w:rsidP="00312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Cambia la longitud</w:t>
            </w:r>
          </w:p>
        </w:tc>
        <w:tc>
          <w:tcPr>
            <w:tcW w:w="2792" w:type="dxa"/>
            <w:vAlign w:val="center"/>
          </w:tcPr>
          <w:p w14:paraId="385615CF" w14:textId="77777777" w:rsidR="0031294A" w:rsidRPr="0061520A" w:rsidRDefault="0031294A" w:rsidP="00312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</w:tbl>
    <w:p w14:paraId="3FB1B8AE" w14:textId="21C842EC" w:rsidR="0031294A" w:rsidRDefault="0031294A" w:rsidP="00224CE1">
      <w:pPr>
        <w:spacing w:line="360" w:lineRule="auto"/>
        <w:rPr>
          <w:rFonts w:cstheme="minorHAnsi"/>
          <w:bCs/>
          <w:color w:val="auto"/>
          <w:sz w:val="24"/>
          <w:szCs w:val="24"/>
        </w:rPr>
      </w:pPr>
    </w:p>
    <w:p w14:paraId="1ABC091D" w14:textId="3AB66BE9" w:rsidR="008331EA" w:rsidRDefault="008331EA" w:rsidP="00224CE1">
      <w:pPr>
        <w:spacing w:line="360" w:lineRule="auto"/>
        <w:rPr>
          <w:rFonts w:cstheme="minorHAnsi"/>
          <w:bCs/>
          <w:color w:val="auto"/>
          <w:sz w:val="24"/>
          <w:szCs w:val="24"/>
        </w:rPr>
      </w:pPr>
    </w:p>
    <w:p w14:paraId="3C3FAA68" w14:textId="524BE89B" w:rsidR="00920670" w:rsidRDefault="008331EA" w:rsidP="00224CE1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t>Esquema UML con las relaciones entre las clases:</w:t>
      </w:r>
      <w:r w:rsidR="00920670">
        <w:rPr>
          <w:rFonts w:cstheme="minorHAnsi"/>
          <w:bCs/>
          <w:color w:val="auto"/>
          <w:sz w:val="24"/>
          <w:szCs w:val="24"/>
        </w:rPr>
        <w:br/>
      </w:r>
    </w:p>
    <w:p w14:paraId="598B2DDF" w14:textId="22E64C97" w:rsidR="00920670" w:rsidRDefault="00920670" w:rsidP="00224CE1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 w:rsidRPr="00920670">
        <w:rPr>
          <w:rFonts w:cstheme="minorHAnsi"/>
          <w:bCs/>
          <w:noProof/>
          <w:color w:val="auto"/>
          <w:sz w:val="24"/>
          <w:szCs w:val="24"/>
        </w:rPr>
        <w:drawing>
          <wp:inline distT="0" distB="0" distL="0" distR="0" wp14:anchorId="4AD28C6F" wp14:editId="6937C88E">
            <wp:extent cx="6448185" cy="17574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5322" cy="177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6AA2" w14:textId="2DC2D260" w:rsidR="005C1300" w:rsidRPr="00596379" w:rsidRDefault="005C1300" w:rsidP="005C1300">
      <w:pPr>
        <w:pStyle w:val="Ttulo2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 xml:space="preserve">Casos de uso: </w:t>
      </w:r>
      <w:r>
        <w:rPr>
          <w:rFonts w:ascii="Times New Roman" w:hAnsi="Times New Roman"/>
          <w:sz w:val="32"/>
        </w:rPr>
        <w:tab/>
      </w:r>
    </w:p>
    <w:p w14:paraId="7814FBDE" w14:textId="64862A8A" w:rsidR="0009366A" w:rsidRDefault="005C1300" w:rsidP="00224CE1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t>INSERTAR AQUÍ CASOS DE USO</w:t>
      </w:r>
    </w:p>
    <w:p w14:paraId="0A1ADEF5" w14:textId="77777777" w:rsidR="0009366A" w:rsidRDefault="0009366A">
      <w:pPr>
        <w:spacing w:after="200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br w:type="page"/>
      </w:r>
    </w:p>
    <w:p w14:paraId="36C4C7C4" w14:textId="745DDE30" w:rsidR="0009366A" w:rsidRPr="00596379" w:rsidRDefault="000C444E" w:rsidP="0009366A">
      <w:pPr>
        <w:pStyle w:val="Ttulo2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lastRenderedPageBreak/>
        <w:t>Requisitos de rendimiento</w:t>
      </w:r>
      <w:r w:rsidR="0009366A">
        <w:rPr>
          <w:rFonts w:ascii="Times New Roman" w:hAnsi="Times New Roman"/>
          <w:sz w:val="32"/>
        </w:rPr>
        <w:t xml:space="preserve">: </w:t>
      </w:r>
      <w:r w:rsidR="0009366A">
        <w:rPr>
          <w:rFonts w:ascii="Times New Roman" w:hAnsi="Times New Roman"/>
          <w:sz w:val="32"/>
        </w:rPr>
        <w:tab/>
      </w:r>
    </w:p>
    <w:p w14:paraId="70D2DD71" w14:textId="1DCFCC0D" w:rsidR="005C1300" w:rsidRDefault="00EE230B" w:rsidP="00224CE1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t xml:space="preserve">La aplicación está orientada </w:t>
      </w:r>
      <w:r w:rsidRPr="00EE230B">
        <w:rPr>
          <w:rFonts w:cstheme="minorHAnsi"/>
          <w:b/>
          <w:color w:val="A4063E" w:themeColor="accent6"/>
          <w:sz w:val="24"/>
          <w:szCs w:val="24"/>
        </w:rPr>
        <w:t>a un público amplio</w:t>
      </w:r>
      <w:r w:rsidR="00C25CCF">
        <w:rPr>
          <w:rFonts w:cstheme="minorHAnsi"/>
          <w:bCs/>
          <w:color w:val="auto"/>
          <w:sz w:val="24"/>
          <w:szCs w:val="24"/>
        </w:rPr>
        <w:t xml:space="preserve">, y hemos planeado un </w:t>
      </w:r>
      <w:r w:rsidR="00C25CCF" w:rsidRPr="004F2E36">
        <w:rPr>
          <w:rFonts w:cstheme="minorHAnsi"/>
          <w:b/>
          <w:color w:val="A4063E" w:themeColor="accent6"/>
          <w:sz w:val="24"/>
          <w:szCs w:val="24"/>
        </w:rPr>
        <w:t>gran número de usuarios</w:t>
      </w:r>
      <w:r w:rsidR="00C25CCF">
        <w:rPr>
          <w:rFonts w:cstheme="minorHAnsi"/>
          <w:bCs/>
          <w:color w:val="auto"/>
          <w:sz w:val="24"/>
          <w:szCs w:val="24"/>
        </w:rPr>
        <w:t>, por lo tanto, estimamos que el número de terminales conectados al servidor puede ser bastante alto.</w:t>
      </w:r>
      <w:r w:rsidR="00C25CCF">
        <w:rPr>
          <w:rFonts w:cstheme="minorHAnsi"/>
          <w:bCs/>
          <w:color w:val="auto"/>
          <w:sz w:val="24"/>
          <w:szCs w:val="24"/>
        </w:rPr>
        <w:br/>
      </w:r>
    </w:p>
    <w:p w14:paraId="47D3CF16" w14:textId="5DFA8CD2" w:rsidR="00C25CCF" w:rsidRDefault="00C25CCF" w:rsidP="00224CE1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t xml:space="preserve">La actividad de los usuarios estará por lo general </w:t>
      </w:r>
      <w:r w:rsidRPr="004F2E36">
        <w:rPr>
          <w:rFonts w:cstheme="minorHAnsi"/>
          <w:b/>
          <w:color w:val="A4063E" w:themeColor="accent6"/>
          <w:sz w:val="24"/>
          <w:szCs w:val="24"/>
        </w:rPr>
        <w:t>repartida entre los días de la semana</w:t>
      </w:r>
      <w:r>
        <w:rPr>
          <w:rFonts w:cstheme="minorHAnsi"/>
          <w:bCs/>
          <w:color w:val="auto"/>
          <w:sz w:val="24"/>
          <w:szCs w:val="24"/>
        </w:rPr>
        <w:t xml:space="preserve">, pero sufrirá picos de carga en </w:t>
      </w:r>
      <w:r w:rsidRPr="004F2E36">
        <w:rPr>
          <w:rFonts w:cstheme="minorHAnsi"/>
          <w:b/>
          <w:color w:val="A4063E" w:themeColor="accent6"/>
          <w:sz w:val="24"/>
          <w:szCs w:val="24"/>
        </w:rPr>
        <w:t>períodos de exámenes</w:t>
      </w:r>
      <w:r>
        <w:rPr>
          <w:rFonts w:cstheme="minorHAnsi"/>
          <w:bCs/>
          <w:color w:val="auto"/>
          <w:sz w:val="24"/>
          <w:szCs w:val="24"/>
        </w:rPr>
        <w:t>, al estar el público objetivo más ocupado y por tanto con mayor necesidad de pedir favores. Es necesario adaptar los servidores para soportar dicha carga.</w:t>
      </w:r>
    </w:p>
    <w:p w14:paraId="751E131A" w14:textId="77777777" w:rsidR="00C25CCF" w:rsidRPr="00C25CCF" w:rsidRDefault="00C25CCF" w:rsidP="00224CE1">
      <w:pPr>
        <w:spacing w:line="360" w:lineRule="auto"/>
        <w:rPr>
          <w:rFonts w:cstheme="minorHAnsi"/>
          <w:bCs/>
          <w:color w:val="auto"/>
          <w:sz w:val="24"/>
          <w:szCs w:val="24"/>
        </w:rPr>
      </w:pPr>
    </w:p>
    <w:p w14:paraId="69E3B73C" w14:textId="6054D0AB" w:rsidR="00C14E1D" w:rsidRPr="00596379" w:rsidRDefault="00C14E1D" w:rsidP="00C14E1D">
      <w:pPr>
        <w:pStyle w:val="Ttulo2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 xml:space="preserve">Requisitos lógicos de la base de datos: </w:t>
      </w:r>
      <w:r>
        <w:rPr>
          <w:rFonts w:ascii="Times New Roman" w:hAnsi="Times New Roman"/>
          <w:sz w:val="32"/>
        </w:rPr>
        <w:tab/>
      </w:r>
    </w:p>
    <w:p w14:paraId="0B297424" w14:textId="77777777" w:rsidR="00623783" w:rsidRDefault="00BF0AFA" w:rsidP="00224CE1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t xml:space="preserve">Todos los datos estarán almacenados en una </w:t>
      </w:r>
      <w:r w:rsidRPr="009A4C0A">
        <w:rPr>
          <w:rFonts w:cstheme="minorHAnsi"/>
          <w:b/>
          <w:color w:val="A4063E" w:themeColor="accent6"/>
          <w:sz w:val="24"/>
          <w:szCs w:val="24"/>
        </w:rPr>
        <w:t>base de datos relacional</w:t>
      </w:r>
      <w:r>
        <w:rPr>
          <w:rFonts w:cstheme="minorHAnsi"/>
          <w:bCs/>
          <w:color w:val="auto"/>
          <w:sz w:val="24"/>
          <w:szCs w:val="24"/>
        </w:rPr>
        <w:t xml:space="preserve">, y es importante mantener su </w:t>
      </w:r>
      <w:r w:rsidRPr="009A4C0A">
        <w:rPr>
          <w:rFonts w:cstheme="minorHAnsi"/>
          <w:b/>
          <w:color w:val="A4063E" w:themeColor="accent6"/>
          <w:sz w:val="24"/>
          <w:szCs w:val="24"/>
        </w:rPr>
        <w:t>consistencia</w:t>
      </w:r>
      <w:r w:rsidRPr="009A4C0A">
        <w:rPr>
          <w:rFonts w:cstheme="minorHAnsi"/>
          <w:bCs/>
          <w:color w:val="A4063E" w:themeColor="accent6"/>
          <w:sz w:val="24"/>
          <w:szCs w:val="24"/>
        </w:rPr>
        <w:t xml:space="preserve"> </w:t>
      </w:r>
      <w:r>
        <w:rPr>
          <w:rFonts w:cstheme="minorHAnsi"/>
          <w:bCs/>
          <w:color w:val="auto"/>
          <w:sz w:val="24"/>
          <w:szCs w:val="24"/>
        </w:rPr>
        <w:t xml:space="preserve">y coherencia en todo momento, sobre todo con las transacciones monetarias. Deberá permitir </w:t>
      </w:r>
      <w:r w:rsidRPr="009A4C0A">
        <w:rPr>
          <w:rFonts w:cstheme="minorHAnsi"/>
          <w:b/>
          <w:color w:val="A4063E" w:themeColor="accent6"/>
          <w:sz w:val="24"/>
          <w:szCs w:val="24"/>
        </w:rPr>
        <w:t>acceso concurrente</w:t>
      </w:r>
      <w:r w:rsidRPr="009A4C0A">
        <w:rPr>
          <w:rFonts w:cstheme="minorHAnsi"/>
          <w:bCs/>
          <w:color w:val="A4063E" w:themeColor="accent6"/>
          <w:sz w:val="24"/>
          <w:szCs w:val="24"/>
        </w:rPr>
        <w:t xml:space="preserve"> </w:t>
      </w:r>
      <w:r>
        <w:rPr>
          <w:rFonts w:cstheme="minorHAnsi"/>
          <w:bCs/>
          <w:color w:val="auto"/>
          <w:sz w:val="24"/>
          <w:szCs w:val="24"/>
        </w:rPr>
        <w:t xml:space="preserve">a un gran número de personas (ver requisitos de rendimiento). Se mantendrá una </w:t>
      </w:r>
      <w:r w:rsidRPr="009A4C0A">
        <w:rPr>
          <w:rFonts w:cstheme="minorHAnsi"/>
          <w:b/>
          <w:color w:val="A4063E" w:themeColor="accent6"/>
          <w:sz w:val="24"/>
          <w:szCs w:val="24"/>
        </w:rPr>
        <w:t>copia de seguridad</w:t>
      </w:r>
      <w:r w:rsidRPr="009A4C0A">
        <w:rPr>
          <w:rFonts w:cstheme="minorHAnsi"/>
          <w:bCs/>
          <w:color w:val="A4063E" w:themeColor="accent6"/>
          <w:sz w:val="24"/>
          <w:szCs w:val="24"/>
        </w:rPr>
        <w:t xml:space="preserve"> </w:t>
      </w:r>
      <w:r>
        <w:rPr>
          <w:rFonts w:cstheme="minorHAnsi"/>
          <w:bCs/>
          <w:color w:val="auto"/>
          <w:sz w:val="24"/>
          <w:szCs w:val="24"/>
        </w:rPr>
        <w:t xml:space="preserve">que se renovará periódicamente. </w:t>
      </w:r>
    </w:p>
    <w:p w14:paraId="09BCED8A" w14:textId="77777777" w:rsidR="00623783" w:rsidRDefault="00623783" w:rsidP="00224CE1">
      <w:pPr>
        <w:spacing w:line="360" w:lineRule="auto"/>
        <w:rPr>
          <w:rFonts w:cstheme="minorHAnsi"/>
          <w:bCs/>
          <w:color w:val="auto"/>
          <w:sz w:val="24"/>
          <w:szCs w:val="24"/>
        </w:rPr>
      </w:pPr>
    </w:p>
    <w:p w14:paraId="20122369" w14:textId="6B948EA6" w:rsidR="00C14E1D" w:rsidRDefault="00BF0AFA" w:rsidP="00224CE1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t>Las principales clases que se relacionan con la base de datos son:</w:t>
      </w:r>
    </w:p>
    <w:p w14:paraId="17DACA60" w14:textId="7521C2CC" w:rsidR="00BF0AFA" w:rsidRPr="00D26146" w:rsidRDefault="00BF0AFA" w:rsidP="00BF0AFA">
      <w:pPr>
        <w:pStyle w:val="Prrafodelista"/>
        <w:numPr>
          <w:ilvl w:val="0"/>
          <w:numId w:val="10"/>
        </w:numPr>
        <w:spacing w:line="360" w:lineRule="auto"/>
        <w:rPr>
          <w:rFonts w:cstheme="minorHAnsi"/>
          <w:b/>
          <w:color w:val="auto"/>
          <w:sz w:val="24"/>
          <w:szCs w:val="24"/>
        </w:rPr>
      </w:pPr>
      <w:r w:rsidRPr="00D26146">
        <w:rPr>
          <w:rFonts w:cstheme="minorHAnsi"/>
          <w:b/>
          <w:color w:val="auto"/>
          <w:sz w:val="24"/>
          <w:szCs w:val="24"/>
        </w:rPr>
        <w:t>UserManager</w:t>
      </w:r>
      <w:r w:rsidR="00D26146">
        <w:rPr>
          <w:rFonts w:cstheme="minorHAnsi"/>
          <w:b/>
          <w:color w:val="auto"/>
          <w:sz w:val="24"/>
          <w:szCs w:val="24"/>
        </w:rPr>
        <w:t xml:space="preserve">: </w:t>
      </w:r>
      <w:r w:rsidR="0008634A">
        <w:rPr>
          <w:rFonts w:cstheme="minorHAnsi"/>
          <w:bCs/>
          <w:color w:val="auto"/>
          <w:sz w:val="24"/>
          <w:szCs w:val="24"/>
        </w:rPr>
        <w:t>Gestiona los usuarios, administradores y empresas.</w:t>
      </w:r>
    </w:p>
    <w:p w14:paraId="6E32DBF9" w14:textId="42FF5CB0" w:rsidR="00BF0AFA" w:rsidRPr="00D26146" w:rsidRDefault="00DF5322" w:rsidP="00BF0AFA">
      <w:pPr>
        <w:pStyle w:val="Prrafodelista"/>
        <w:numPr>
          <w:ilvl w:val="0"/>
          <w:numId w:val="10"/>
        </w:numPr>
        <w:spacing w:line="360" w:lineRule="auto"/>
        <w:rPr>
          <w:rFonts w:cstheme="minorHAnsi"/>
          <w:b/>
          <w:color w:val="auto"/>
          <w:sz w:val="24"/>
          <w:szCs w:val="24"/>
        </w:rPr>
      </w:pPr>
      <w:r w:rsidRPr="00D26146">
        <w:rPr>
          <w:rFonts w:cstheme="minorHAnsi"/>
          <w:b/>
          <w:color w:val="auto"/>
          <w:sz w:val="24"/>
          <w:szCs w:val="24"/>
        </w:rPr>
        <w:t>FavorManager</w:t>
      </w:r>
      <w:r w:rsidR="00D26146">
        <w:rPr>
          <w:rFonts w:cstheme="minorHAnsi"/>
          <w:b/>
          <w:color w:val="auto"/>
          <w:sz w:val="24"/>
          <w:szCs w:val="24"/>
        </w:rPr>
        <w:t>:</w:t>
      </w:r>
      <w:r w:rsidR="002D4402">
        <w:rPr>
          <w:rFonts w:cstheme="minorHAnsi"/>
          <w:b/>
          <w:color w:val="auto"/>
          <w:sz w:val="24"/>
          <w:szCs w:val="24"/>
        </w:rPr>
        <w:t xml:space="preserve"> </w:t>
      </w:r>
      <w:r w:rsidR="002D4402">
        <w:rPr>
          <w:rFonts w:cstheme="minorHAnsi"/>
          <w:bCs/>
          <w:color w:val="auto"/>
          <w:sz w:val="24"/>
          <w:szCs w:val="24"/>
        </w:rPr>
        <w:t>Gestiona los favores solicitados por usuarios.</w:t>
      </w:r>
    </w:p>
    <w:p w14:paraId="55DF0B30" w14:textId="42F6B92B" w:rsidR="00DF5322" w:rsidRPr="00D26146" w:rsidRDefault="00DF5322" w:rsidP="00BF0AFA">
      <w:pPr>
        <w:pStyle w:val="Prrafodelista"/>
        <w:numPr>
          <w:ilvl w:val="0"/>
          <w:numId w:val="10"/>
        </w:numPr>
        <w:spacing w:line="360" w:lineRule="auto"/>
        <w:rPr>
          <w:rFonts w:cstheme="minorHAnsi"/>
          <w:b/>
          <w:color w:val="auto"/>
          <w:sz w:val="24"/>
          <w:szCs w:val="24"/>
        </w:rPr>
      </w:pPr>
      <w:r w:rsidRPr="00D26146">
        <w:rPr>
          <w:rFonts w:cstheme="minorHAnsi"/>
          <w:b/>
          <w:color w:val="auto"/>
          <w:sz w:val="24"/>
          <w:szCs w:val="24"/>
        </w:rPr>
        <w:t>PrizeManager</w:t>
      </w:r>
      <w:r w:rsidR="00D26146">
        <w:rPr>
          <w:rFonts w:cstheme="minorHAnsi"/>
          <w:b/>
          <w:color w:val="auto"/>
          <w:sz w:val="24"/>
          <w:szCs w:val="24"/>
        </w:rPr>
        <w:t>:</w:t>
      </w:r>
      <w:r w:rsidR="002D4402">
        <w:rPr>
          <w:rFonts w:cstheme="minorHAnsi"/>
          <w:b/>
          <w:color w:val="auto"/>
          <w:sz w:val="24"/>
          <w:szCs w:val="24"/>
        </w:rPr>
        <w:t xml:space="preserve"> </w:t>
      </w:r>
      <w:r w:rsidR="002D4402">
        <w:rPr>
          <w:rFonts w:cstheme="minorHAnsi"/>
          <w:bCs/>
          <w:color w:val="auto"/>
          <w:sz w:val="24"/>
          <w:szCs w:val="24"/>
        </w:rPr>
        <w:t>Gestiona los premios disponibles a cambio de grollies.</w:t>
      </w:r>
    </w:p>
    <w:p w14:paraId="2EFA16B1" w14:textId="1FA78757" w:rsidR="00362D1E" w:rsidRDefault="00362D1E" w:rsidP="00224CE1">
      <w:pPr>
        <w:spacing w:line="360" w:lineRule="auto"/>
        <w:rPr>
          <w:rFonts w:cstheme="minorHAnsi"/>
          <w:bCs/>
          <w:color w:val="auto"/>
          <w:sz w:val="24"/>
          <w:szCs w:val="24"/>
        </w:rPr>
      </w:pPr>
    </w:p>
    <w:p w14:paraId="0FEED064" w14:textId="20579DB6" w:rsidR="00362D1E" w:rsidRPr="00596379" w:rsidRDefault="00362D1E" w:rsidP="00362D1E">
      <w:pPr>
        <w:pStyle w:val="Ttulo2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 xml:space="preserve">Restricciones de diseño </w:t>
      </w:r>
      <w:r>
        <w:rPr>
          <w:rFonts w:ascii="Times New Roman" w:hAnsi="Times New Roman"/>
          <w:sz w:val="32"/>
        </w:rPr>
        <w:tab/>
      </w:r>
    </w:p>
    <w:p w14:paraId="0A82923D" w14:textId="77777777" w:rsidR="00DE1E2D" w:rsidRDefault="00DE1E2D" w:rsidP="00362D1E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t xml:space="preserve">La aplicación será implementada en un lenguaje </w:t>
      </w:r>
      <w:r w:rsidRPr="006F23B9">
        <w:rPr>
          <w:rFonts w:cstheme="minorHAnsi"/>
          <w:b/>
          <w:color w:val="A4063E" w:themeColor="accent6"/>
          <w:sz w:val="24"/>
          <w:szCs w:val="24"/>
        </w:rPr>
        <w:t>orientado a objetos</w:t>
      </w:r>
      <w:r>
        <w:rPr>
          <w:rFonts w:cstheme="minorHAnsi"/>
          <w:bCs/>
          <w:color w:val="auto"/>
          <w:sz w:val="24"/>
          <w:szCs w:val="24"/>
        </w:rPr>
        <w:t xml:space="preserve">, con soporte para </w:t>
      </w:r>
      <w:r w:rsidRPr="006F23B9">
        <w:rPr>
          <w:rFonts w:cstheme="minorHAnsi"/>
          <w:b/>
          <w:color w:val="A4063E" w:themeColor="accent6"/>
          <w:sz w:val="24"/>
          <w:szCs w:val="24"/>
        </w:rPr>
        <w:t>módulos</w:t>
      </w:r>
      <w:r w:rsidRPr="006F23B9">
        <w:rPr>
          <w:rFonts w:cstheme="minorHAnsi"/>
          <w:bCs/>
          <w:color w:val="A4063E" w:themeColor="accent6"/>
          <w:sz w:val="24"/>
          <w:szCs w:val="24"/>
        </w:rPr>
        <w:t xml:space="preserve"> </w:t>
      </w:r>
      <w:r>
        <w:rPr>
          <w:rFonts w:cstheme="minorHAnsi"/>
          <w:bCs/>
          <w:color w:val="auto"/>
          <w:sz w:val="24"/>
          <w:szCs w:val="24"/>
        </w:rPr>
        <w:t xml:space="preserve">y </w:t>
      </w:r>
      <w:r w:rsidRPr="006F23B9">
        <w:rPr>
          <w:rFonts w:cstheme="minorHAnsi"/>
          <w:b/>
          <w:color w:val="A4063E" w:themeColor="accent6"/>
          <w:sz w:val="24"/>
          <w:szCs w:val="24"/>
        </w:rPr>
        <w:t>paquetes</w:t>
      </w:r>
      <w:r>
        <w:rPr>
          <w:rFonts w:cstheme="minorHAnsi"/>
          <w:bCs/>
          <w:color w:val="auto"/>
          <w:sz w:val="24"/>
          <w:szCs w:val="24"/>
        </w:rPr>
        <w:t>.</w:t>
      </w:r>
    </w:p>
    <w:p w14:paraId="57BD5036" w14:textId="3F5D0AC4" w:rsidR="00362D1E" w:rsidRDefault="00DE1E2D" w:rsidP="00362D1E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t xml:space="preserve">El almacenamiento se realizará en una </w:t>
      </w:r>
      <w:r w:rsidRPr="006F23B9">
        <w:rPr>
          <w:rFonts w:cstheme="minorHAnsi"/>
          <w:b/>
          <w:color w:val="A4063E" w:themeColor="accent6"/>
          <w:sz w:val="24"/>
          <w:szCs w:val="24"/>
        </w:rPr>
        <w:t>base de datos relacional</w:t>
      </w:r>
      <w:r>
        <w:rPr>
          <w:rFonts w:cstheme="minorHAnsi"/>
          <w:bCs/>
          <w:color w:val="auto"/>
          <w:sz w:val="24"/>
          <w:szCs w:val="24"/>
        </w:rPr>
        <w:t>. Debido al diseño modular, pueden usarse distintos sistemas, aunque principalmente se usará MySQL.</w:t>
      </w:r>
      <w:r w:rsidR="00E07CCA">
        <w:rPr>
          <w:rFonts w:cstheme="minorHAnsi"/>
          <w:bCs/>
          <w:color w:val="auto"/>
          <w:sz w:val="24"/>
          <w:szCs w:val="24"/>
        </w:rPr>
        <w:br/>
      </w:r>
    </w:p>
    <w:p w14:paraId="6824DA42" w14:textId="7BF58672" w:rsidR="00E07CCA" w:rsidRPr="00596379" w:rsidRDefault="00E07CCA" w:rsidP="00E07CCA">
      <w:pPr>
        <w:pStyle w:val="Ttulo2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lastRenderedPageBreak/>
        <w:t xml:space="preserve">Atributos del sistema software </w:t>
      </w:r>
      <w:r>
        <w:rPr>
          <w:rFonts w:ascii="Times New Roman" w:hAnsi="Times New Roman"/>
          <w:sz w:val="32"/>
        </w:rPr>
        <w:tab/>
      </w:r>
    </w:p>
    <w:p w14:paraId="78FFC754" w14:textId="23976B21" w:rsidR="00362D1E" w:rsidRDefault="00BC694F" w:rsidP="00224CE1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/>
          <w:color w:val="7A042E" w:themeColor="accent6" w:themeShade="BF"/>
          <w:szCs w:val="28"/>
        </w:rPr>
        <w:t>DISPONIBILIDAD</w:t>
      </w:r>
      <w:r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 w:rsidR="00D2752A">
        <w:rPr>
          <w:rFonts w:cstheme="minorHAnsi"/>
          <w:bCs/>
          <w:color w:val="auto"/>
          <w:sz w:val="24"/>
          <w:szCs w:val="24"/>
        </w:rPr>
        <w:t xml:space="preserve">La aplicación debe estar </w:t>
      </w:r>
      <w:r w:rsidR="00D2752A" w:rsidRPr="0080149E">
        <w:rPr>
          <w:rFonts w:cstheme="minorHAnsi"/>
          <w:b/>
          <w:color w:val="A4063E" w:themeColor="accent6"/>
          <w:sz w:val="24"/>
          <w:szCs w:val="24"/>
        </w:rPr>
        <w:t>disponible en todo momento</w:t>
      </w:r>
      <w:r w:rsidR="00D2752A" w:rsidRPr="0080149E">
        <w:rPr>
          <w:rFonts w:cstheme="minorHAnsi"/>
          <w:bCs/>
          <w:color w:val="A4063E" w:themeColor="accent6"/>
          <w:sz w:val="24"/>
          <w:szCs w:val="24"/>
        </w:rPr>
        <w:t xml:space="preserve"> </w:t>
      </w:r>
      <w:r w:rsidR="00D2752A">
        <w:rPr>
          <w:rFonts w:cstheme="minorHAnsi"/>
          <w:bCs/>
          <w:color w:val="auto"/>
          <w:sz w:val="24"/>
          <w:szCs w:val="24"/>
        </w:rPr>
        <w:t xml:space="preserve">para el acceso por parte de los usuarios. El mantenimiento debe realizarse de manera que no interfiera con el uso normal de la aplicación. </w:t>
      </w:r>
      <w:r w:rsidR="00D2752A">
        <w:rPr>
          <w:rFonts w:cstheme="minorHAnsi"/>
          <w:bCs/>
          <w:color w:val="auto"/>
          <w:sz w:val="24"/>
          <w:szCs w:val="24"/>
        </w:rPr>
        <w:br/>
      </w:r>
      <w:r w:rsidR="00D2752A">
        <w:rPr>
          <w:rFonts w:cstheme="minorHAnsi"/>
          <w:bCs/>
          <w:color w:val="auto"/>
          <w:sz w:val="24"/>
          <w:szCs w:val="24"/>
        </w:rPr>
        <w:br/>
        <w:t xml:space="preserve">Deberán realizarse </w:t>
      </w:r>
      <w:r w:rsidR="00D2752A" w:rsidRPr="0080149E">
        <w:rPr>
          <w:rFonts w:cstheme="minorHAnsi"/>
          <w:b/>
          <w:color w:val="A4063E" w:themeColor="accent6"/>
          <w:sz w:val="24"/>
          <w:szCs w:val="24"/>
        </w:rPr>
        <w:t>copias de seguridad frecuentes y redundantes</w:t>
      </w:r>
      <w:r w:rsidR="00D2752A">
        <w:rPr>
          <w:rFonts w:cstheme="minorHAnsi"/>
          <w:bCs/>
          <w:color w:val="auto"/>
          <w:sz w:val="24"/>
          <w:szCs w:val="24"/>
        </w:rPr>
        <w:t>, para poder reestablecer los datos en otros servidores en caso de daño. Dicha responsabilidad recae sobre los administradores.</w:t>
      </w:r>
      <w:r w:rsidR="00D2752A">
        <w:rPr>
          <w:rFonts w:cstheme="minorHAnsi"/>
          <w:bCs/>
          <w:color w:val="auto"/>
          <w:sz w:val="24"/>
          <w:szCs w:val="24"/>
        </w:rPr>
        <w:br/>
      </w:r>
    </w:p>
    <w:p w14:paraId="6E9DF3ED" w14:textId="700B98D1" w:rsidR="00BC694F" w:rsidRDefault="00BC694F" w:rsidP="00BC694F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/>
          <w:color w:val="7A042E" w:themeColor="accent6" w:themeShade="BF"/>
          <w:szCs w:val="28"/>
        </w:rPr>
        <w:t>SEGURIDAD</w:t>
      </w:r>
      <w:r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 w:rsidR="0080149E">
        <w:rPr>
          <w:rFonts w:cstheme="minorHAnsi"/>
          <w:bCs/>
          <w:color w:val="auto"/>
          <w:sz w:val="24"/>
          <w:szCs w:val="24"/>
        </w:rPr>
        <w:t xml:space="preserve">Los datos del usuario seguirán la normativa recogida por la </w:t>
      </w:r>
      <w:r w:rsidR="0080149E" w:rsidRPr="008D72FA">
        <w:rPr>
          <w:rFonts w:cstheme="minorHAnsi"/>
          <w:b/>
          <w:color w:val="A4063E" w:themeColor="accent6"/>
          <w:sz w:val="24"/>
          <w:szCs w:val="24"/>
        </w:rPr>
        <w:t>Agencia Española de Protección de Datos</w:t>
      </w:r>
      <w:r w:rsidR="0080149E" w:rsidRPr="008D72FA">
        <w:rPr>
          <w:rFonts w:cstheme="minorHAnsi"/>
          <w:bCs/>
          <w:color w:val="A4063E" w:themeColor="accent6"/>
          <w:sz w:val="24"/>
          <w:szCs w:val="24"/>
        </w:rPr>
        <w:t xml:space="preserve"> </w:t>
      </w:r>
      <w:r w:rsidR="0080149E">
        <w:rPr>
          <w:rFonts w:cstheme="minorHAnsi"/>
          <w:bCs/>
          <w:color w:val="auto"/>
          <w:sz w:val="24"/>
          <w:szCs w:val="24"/>
        </w:rPr>
        <w:t xml:space="preserve">y se usará en todo momento </w:t>
      </w:r>
      <w:r w:rsidR="0080149E" w:rsidRPr="008D72FA">
        <w:rPr>
          <w:rFonts w:cstheme="minorHAnsi"/>
          <w:b/>
          <w:color w:val="A4063E" w:themeColor="accent6"/>
          <w:sz w:val="24"/>
          <w:szCs w:val="24"/>
        </w:rPr>
        <w:t>conexión cifrada</w:t>
      </w:r>
      <w:r w:rsidR="0080149E" w:rsidRPr="008D72FA">
        <w:rPr>
          <w:rFonts w:cstheme="minorHAnsi"/>
          <w:bCs/>
          <w:color w:val="A4063E" w:themeColor="accent6"/>
          <w:sz w:val="24"/>
          <w:szCs w:val="24"/>
        </w:rPr>
        <w:t xml:space="preserve"> </w:t>
      </w:r>
      <w:r w:rsidR="0080149E">
        <w:rPr>
          <w:rFonts w:cstheme="minorHAnsi"/>
          <w:bCs/>
          <w:color w:val="auto"/>
          <w:sz w:val="24"/>
          <w:szCs w:val="24"/>
        </w:rPr>
        <w:t>entre la aplicación y el servidor, para asegurarse que los datos de los usuarios no se vean comprometidos.</w:t>
      </w:r>
    </w:p>
    <w:p w14:paraId="07F279DF" w14:textId="7C3A21DF" w:rsidR="0080149E" w:rsidRDefault="0080149E" w:rsidP="00BC694F">
      <w:pPr>
        <w:spacing w:line="360" w:lineRule="auto"/>
        <w:rPr>
          <w:rFonts w:cstheme="minorHAnsi"/>
          <w:bCs/>
          <w:color w:val="auto"/>
          <w:sz w:val="24"/>
          <w:szCs w:val="24"/>
        </w:rPr>
      </w:pPr>
    </w:p>
    <w:p w14:paraId="5D325B40" w14:textId="564B827E" w:rsidR="0080149E" w:rsidRPr="00BC694F" w:rsidRDefault="0080149E" w:rsidP="00BC694F">
      <w:pPr>
        <w:spacing w:line="360" w:lineRule="auto"/>
        <w:rPr>
          <w:rFonts w:cstheme="minorHAnsi"/>
          <w:b/>
          <w:color w:val="7A042E" w:themeColor="accent6" w:themeShade="BF"/>
          <w:szCs w:val="28"/>
        </w:rPr>
      </w:pPr>
      <w:r>
        <w:rPr>
          <w:rFonts w:cstheme="minorHAnsi"/>
          <w:bCs/>
          <w:color w:val="auto"/>
          <w:sz w:val="24"/>
          <w:szCs w:val="24"/>
        </w:rPr>
        <w:t xml:space="preserve">Se seguirá el protocolo </w:t>
      </w:r>
      <w:r w:rsidRPr="008D72FA">
        <w:rPr>
          <w:rFonts w:cstheme="minorHAnsi"/>
          <w:b/>
          <w:color w:val="A4063E" w:themeColor="accent6"/>
          <w:sz w:val="24"/>
          <w:szCs w:val="24"/>
        </w:rPr>
        <w:t>PCI</w:t>
      </w:r>
      <w:r w:rsidRPr="008D72FA">
        <w:rPr>
          <w:rFonts w:cstheme="minorHAnsi"/>
          <w:bCs/>
          <w:color w:val="A4063E" w:themeColor="accent6"/>
          <w:sz w:val="24"/>
          <w:szCs w:val="24"/>
        </w:rPr>
        <w:t xml:space="preserve"> </w:t>
      </w:r>
      <w:r>
        <w:rPr>
          <w:rFonts w:cstheme="minorHAnsi"/>
          <w:bCs/>
          <w:color w:val="auto"/>
          <w:sz w:val="24"/>
          <w:szCs w:val="24"/>
        </w:rPr>
        <w:t>(Payment Card Industry) no almacenando ningún dato bancario de los usuarios, gestionándolo todo a través de una API.</w:t>
      </w:r>
      <w:r>
        <w:rPr>
          <w:rFonts w:cstheme="minorHAnsi"/>
          <w:bCs/>
          <w:color w:val="auto"/>
          <w:sz w:val="24"/>
          <w:szCs w:val="24"/>
        </w:rPr>
        <w:br/>
      </w:r>
      <w:r>
        <w:rPr>
          <w:rFonts w:cstheme="minorHAnsi"/>
          <w:bCs/>
          <w:color w:val="auto"/>
          <w:sz w:val="24"/>
          <w:szCs w:val="24"/>
        </w:rPr>
        <w:br/>
        <w:t xml:space="preserve">Las </w:t>
      </w:r>
      <w:r w:rsidRPr="008D72FA">
        <w:rPr>
          <w:rFonts w:cstheme="minorHAnsi"/>
          <w:b/>
          <w:color w:val="A4063E" w:themeColor="accent6"/>
          <w:sz w:val="24"/>
          <w:szCs w:val="24"/>
        </w:rPr>
        <w:t>contraseñas</w:t>
      </w:r>
      <w:r w:rsidRPr="008D72FA">
        <w:rPr>
          <w:rFonts w:cstheme="minorHAnsi"/>
          <w:bCs/>
          <w:color w:val="A4063E" w:themeColor="accent6"/>
          <w:sz w:val="24"/>
          <w:szCs w:val="24"/>
        </w:rPr>
        <w:t xml:space="preserve"> </w:t>
      </w:r>
      <w:r>
        <w:rPr>
          <w:rFonts w:cstheme="minorHAnsi"/>
          <w:bCs/>
          <w:color w:val="auto"/>
          <w:sz w:val="24"/>
          <w:szCs w:val="24"/>
        </w:rPr>
        <w:t>de los usuarios serán hasheadas adecuadamente y no se almacenará la contraseña en texto plano o cifrada.</w:t>
      </w:r>
    </w:p>
    <w:p w14:paraId="23A26947" w14:textId="46E18508" w:rsidR="0034479D" w:rsidRDefault="00D2752A" w:rsidP="0034479D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/>
          <w:color w:val="7A042E" w:themeColor="accent6" w:themeShade="BF"/>
          <w:szCs w:val="28"/>
        </w:rPr>
        <w:br/>
      </w:r>
      <w:r w:rsidR="0034479D">
        <w:rPr>
          <w:rFonts w:cstheme="minorHAnsi"/>
          <w:b/>
          <w:color w:val="7A042E" w:themeColor="accent6" w:themeShade="BF"/>
          <w:szCs w:val="28"/>
        </w:rPr>
        <w:t>MANTENIBILIDAD</w:t>
      </w:r>
      <w:r w:rsidR="0034479D"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 w:rsidR="00DF30B5">
        <w:rPr>
          <w:rFonts w:cstheme="minorHAnsi"/>
          <w:bCs/>
          <w:color w:val="auto"/>
          <w:sz w:val="24"/>
          <w:szCs w:val="24"/>
        </w:rPr>
        <w:t xml:space="preserve">Los administradores se encargan de que el </w:t>
      </w:r>
      <w:r w:rsidR="00DF30B5" w:rsidRPr="00DE313B">
        <w:rPr>
          <w:rFonts w:cstheme="minorHAnsi"/>
          <w:b/>
          <w:color w:val="A4063E" w:themeColor="accent6"/>
          <w:sz w:val="24"/>
          <w:szCs w:val="24"/>
        </w:rPr>
        <w:t>servidor no se sature</w:t>
      </w:r>
      <w:r w:rsidR="00DF30B5">
        <w:rPr>
          <w:rFonts w:cstheme="minorHAnsi"/>
          <w:bCs/>
          <w:color w:val="auto"/>
          <w:sz w:val="24"/>
          <w:szCs w:val="24"/>
        </w:rPr>
        <w:t xml:space="preserve">, eliminando los </w:t>
      </w:r>
      <w:r w:rsidR="00DF30B5" w:rsidRPr="00DE313B">
        <w:rPr>
          <w:rFonts w:cstheme="minorHAnsi"/>
          <w:b/>
          <w:color w:val="A4063E" w:themeColor="accent6"/>
          <w:sz w:val="24"/>
          <w:szCs w:val="24"/>
        </w:rPr>
        <w:t>datos no necesarios</w:t>
      </w:r>
      <w:r w:rsidR="00DF30B5" w:rsidRPr="00DE313B">
        <w:rPr>
          <w:rFonts w:cstheme="minorHAnsi"/>
          <w:bCs/>
          <w:color w:val="A4063E" w:themeColor="accent6"/>
          <w:sz w:val="24"/>
          <w:szCs w:val="24"/>
        </w:rPr>
        <w:t xml:space="preserve"> </w:t>
      </w:r>
      <w:r w:rsidR="00DF30B5">
        <w:rPr>
          <w:rFonts w:cstheme="minorHAnsi"/>
          <w:bCs/>
          <w:color w:val="auto"/>
          <w:sz w:val="24"/>
          <w:szCs w:val="24"/>
        </w:rPr>
        <w:t>y copias de seguridad obsoletas. Los administradores también son los encargados de reiniciar el sistema en caso de error.</w:t>
      </w:r>
    </w:p>
    <w:p w14:paraId="594D9150" w14:textId="3CB3DD2C" w:rsidR="0034479D" w:rsidRDefault="00D2752A" w:rsidP="0034479D">
      <w:pPr>
        <w:spacing w:line="360" w:lineRule="auto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/>
          <w:color w:val="7A042E" w:themeColor="accent6" w:themeShade="BF"/>
          <w:szCs w:val="28"/>
        </w:rPr>
        <w:br/>
      </w:r>
      <w:r w:rsidR="0034479D">
        <w:rPr>
          <w:rFonts w:cstheme="minorHAnsi"/>
          <w:b/>
          <w:color w:val="7A042E" w:themeColor="accent6" w:themeShade="BF"/>
          <w:szCs w:val="28"/>
        </w:rPr>
        <w:t>ACCESIBILIDAD</w:t>
      </w:r>
      <w:r w:rsidR="0034479D">
        <w:rPr>
          <w:rFonts w:cstheme="minorHAnsi"/>
          <w:b/>
          <w:i/>
          <w:iCs/>
          <w:color w:val="7A042E" w:themeColor="accent6" w:themeShade="BF"/>
          <w:szCs w:val="28"/>
        </w:rPr>
        <w:br/>
      </w:r>
      <w:r w:rsidR="00EC4A1A">
        <w:rPr>
          <w:rFonts w:cstheme="minorHAnsi"/>
          <w:bCs/>
          <w:color w:val="auto"/>
          <w:sz w:val="24"/>
          <w:szCs w:val="24"/>
        </w:rPr>
        <w:t xml:space="preserve">La aplicación debe permitir que múltiples usuarios se conecten </w:t>
      </w:r>
      <w:r w:rsidR="00EC4A1A" w:rsidRPr="009F528E">
        <w:rPr>
          <w:rFonts w:cstheme="minorHAnsi"/>
          <w:b/>
          <w:color w:val="A4063E" w:themeColor="accent6"/>
          <w:sz w:val="24"/>
          <w:szCs w:val="24"/>
        </w:rPr>
        <w:t>concurrentemente</w:t>
      </w:r>
      <w:r w:rsidR="00EC4A1A" w:rsidRPr="009F528E">
        <w:rPr>
          <w:rFonts w:cstheme="minorHAnsi"/>
          <w:bCs/>
          <w:color w:val="A4063E" w:themeColor="accent6"/>
          <w:sz w:val="24"/>
          <w:szCs w:val="24"/>
        </w:rPr>
        <w:t xml:space="preserve"> </w:t>
      </w:r>
      <w:r w:rsidR="00EC4A1A">
        <w:rPr>
          <w:rFonts w:cstheme="minorHAnsi"/>
          <w:bCs/>
          <w:color w:val="auto"/>
          <w:sz w:val="24"/>
          <w:szCs w:val="24"/>
        </w:rPr>
        <w:t xml:space="preserve">al servidor y a la base de datos. Cualquier usuario con la </w:t>
      </w:r>
      <w:r w:rsidR="00EC4A1A" w:rsidRPr="009F528E">
        <w:rPr>
          <w:rFonts w:cstheme="minorHAnsi"/>
          <w:b/>
          <w:color w:val="A4063E" w:themeColor="accent6"/>
          <w:sz w:val="24"/>
          <w:szCs w:val="24"/>
        </w:rPr>
        <w:t>aplicación descargada e identificado</w:t>
      </w:r>
      <w:r w:rsidR="00EC4A1A" w:rsidRPr="009F528E">
        <w:rPr>
          <w:rFonts w:cstheme="minorHAnsi"/>
          <w:bCs/>
          <w:color w:val="A4063E" w:themeColor="accent6"/>
          <w:sz w:val="24"/>
          <w:szCs w:val="24"/>
        </w:rPr>
        <w:t xml:space="preserve"> </w:t>
      </w:r>
      <w:r w:rsidR="00EC4A1A">
        <w:rPr>
          <w:rFonts w:cstheme="minorHAnsi"/>
          <w:bCs/>
          <w:color w:val="auto"/>
          <w:sz w:val="24"/>
          <w:szCs w:val="24"/>
        </w:rPr>
        <w:t>con conexión a Internet debería ser capaz de acceder a la misma.</w:t>
      </w:r>
    </w:p>
    <w:p w14:paraId="59B12303" w14:textId="37699C72" w:rsidR="005B0A80" w:rsidRPr="005B0A80" w:rsidRDefault="005B0A80" w:rsidP="005B0A80">
      <w:pPr>
        <w:tabs>
          <w:tab w:val="left" w:pos="1721"/>
        </w:tabs>
        <w:rPr>
          <w:rFonts w:cstheme="minorHAnsi"/>
          <w:szCs w:val="28"/>
        </w:rPr>
      </w:pPr>
    </w:p>
    <w:sectPr w:rsidR="005B0A80" w:rsidRPr="005B0A80" w:rsidSect="006D3A18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720" w:right="1152" w:bottom="720" w:left="1152" w:header="0" w:footer="0" w:gutter="0"/>
      <w:pgNumType w:start="1"/>
      <w:cols w:space="720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2">
      <wne:fci wne:fciName="TableInsertRowBelow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B229E" w14:textId="77777777" w:rsidR="00040822" w:rsidRDefault="00040822" w:rsidP="004B7E44">
      <w:r>
        <w:separator/>
      </w:r>
    </w:p>
  </w:endnote>
  <w:endnote w:type="continuationSeparator" w:id="0">
    <w:p w14:paraId="7CE1D0D5" w14:textId="77777777" w:rsidR="00040822" w:rsidRDefault="00040822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D144144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55404141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DA981" w14:textId="77777777"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F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51D07" w14:textId="77777777" w:rsidR="00040822" w:rsidRDefault="00040822" w:rsidP="004B7E44">
      <w:r>
        <w:separator/>
      </w:r>
    </w:p>
  </w:footnote>
  <w:footnote w:type="continuationSeparator" w:id="0">
    <w:p w14:paraId="1072623E" w14:textId="77777777" w:rsidR="00040822" w:rsidRDefault="00040822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BD1D26A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EE68038" w14:textId="4C2A162B" w:rsidR="004B7E44" w:rsidRDefault="00B87F0E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A14C16" wp14:editId="5D17E4D0">
                    <wp:simplePos x="0" y="0"/>
                    <wp:positionH relativeFrom="column">
                      <wp:posOffset>7422002</wp:posOffset>
                    </wp:positionH>
                    <wp:positionV relativeFrom="paragraph">
                      <wp:posOffset>6350</wp:posOffset>
                    </wp:positionV>
                    <wp:extent cx="324000" cy="9576000"/>
                    <wp:effectExtent l="0" t="0" r="19050" b="2540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9576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9D0A85" id="Rectángulo 1" o:spid="_x0000_s1026" style="position:absolute;margin-left:584.4pt;margin-top:.5pt;width:25.5pt;height:7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" fillcolor="#a4063e [3204]" strokecolor="#a4063e [3209]" strokeweight="2pt"/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6A40C8C5" wp14:editId="526320CE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ABD55F" w14:textId="77777777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435FB7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A40C8C5" id="Rectangle 11" o:spid="_x0000_s1027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14:paraId="28ABD55F" w14:textId="77777777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01B42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EE669D" wp14:editId="37E35E77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4C992" w14:textId="77777777" w:rsidR="00C558CE" w:rsidRPr="004B7E44" w:rsidRDefault="007958DA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1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EE669D" id="_x0000_s1028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14:paraId="2C94C992" w14:textId="77777777" w:rsidR="00C558CE" w:rsidRPr="004B7E44" w:rsidRDefault="007958DA" w:rsidP="00C558CE">
                    <w:pPr>
                      <w:jc w:val="center"/>
                      <w:rPr>
                        <w:b/>
                      </w:rPr>
                    </w:pPr>
                    <w:r w:rsidRPr="007958DA">
                      <w:rPr>
                        <w:b/>
                      </w:rPr>
                      <w:fldChar w:fldCharType="begin"/>
                    </w:r>
                    <w:r w:rsidRPr="007958DA">
                      <w:rPr>
                        <w:b/>
                      </w:rPr>
                      <w:instrText>PAGE   \* MERGEFORMAT</w:instrText>
                    </w:r>
                    <w:r w:rsidRPr="007958DA">
                      <w:rPr>
                        <w:b/>
                      </w:rPr>
                      <w:fldChar w:fldCharType="separate"/>
                    </w:r>
                    <w:r w:rsidR="00435FB7">
                      <w:rPr>
                        <w:b/>
                        <w:noProof/>
                      </w:rPr>
                      <w:t>1</w:t>
                    </w:r>
                    <w:r w:rsidRPr="007958DA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BFEF50"/>
    <w:multiLevelType w:val="multilevel"/>
    <w:tmpl w:val="F7BFEF5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A9F31BC"/>
    <w:multiLevelType w:val="hybridMultilevel"/>
    <w:tmpl w:val="56C05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A3BDB"/>
    <w:multiLevelType w:val="hybridMultilevel"/>
    <w:tmpl w:val="21B0A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E3CCD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641A0"/>
    <w:multiLevelType w:val="multilevel"/>
    <w:tmpl w:val="152A6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6" w15:restartNumberingAfterBreak="0">
    <w:nsid w:val="3F917175"/>
    <w:multiLevelType w:val="hybridMultilevel"/>
    <w:tmpl w:val="B82A9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8397A"/>
    <w:multiLevelType w:val="hybridMultilevel"/>
    <w:tmpl w:val="9A4A7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7475"/>
    <w:multiLevelType w:val="multilevel"/>
    <w:tmpl w:val="ACF607EC"/>
    <w:lvl w:ilvl="0">
      <w:start w:val="1"/>
      <w:numFmt w:val="decimal"/>
      <w:lvlText w:val="%1."/>
      <w:lvlJc w:val="left"/>
      <w:pPr>
        <w:ind w:left="643" w:hanging="360"/>
      </w:pPr>
      <w:rPr>
        <w:rFonts w:asciiTheme="minorHAnsi" w:hAnsiTheme="minorHAnsi" w:cstheme="minorHAnsi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4460A4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A1"/>
    <w:rsid w:val="000101E0"/>
    <w:rsid w:val="00020478"/>
    <w:rsid w:val="00022B44"/>
    <w:rsid w:val="000248B7"/>
    <w:rsid w:val="00040822"/>
    <w:rsid w:val="00075184"/>
    <w:rsid w:val="0008634A"/>
    <w:rsid w:val="0009366A"/>
    <w:rsid w:val="000A3418"/>
    <w:rsid w:val="000B10C9"/>
    <w:rsid w:val="000B3EDB"/>
    <w:rsid w:val="000C0F42"/>
    <w:rsid w:val="000C444E"/>
    <w:rsid w:val="000D073F"/>
    <w:rsid w:val="000D5922"/>
    <w:rsid w:val="000D627D"/>
    <w:rsid w:val="000F5343"/>
    <w:rsid w:val="000F7AF1"/>
    <w:rsid w:val="00102335"/>
    <w:rsid w:val="00110DF6"/>
    <w:rsid w:val="00121C97"/>
    <w:rsid w:val="0012525C"/>
    <w:rsid w:val="001279F7"/>
    <w:rsid w:val="001354B9"/>
    <w:rsid w:val="001357BF"/>
    <w:rsid w:val="00142D91"/>
    <w:rsid w:val="001454D1"/>
    <w:rsid w:val="00162A44"/>
    <w:rsid w:val="00164DED"/>
    <w:rsid w:val="00173A7B"/>
    <w:rsid w:val="00175AF2"/>
    <w:rsid w:val="001A2A1A"/>
    <w:rsid w:val="002004AE"/>
    <w:rsid w:val="002239A1"/>
    <w:rsid w:val="00224CE1"/>
    <w:rsid w:val="00237CC3"/>
    <w:rsid w:val="00245CAA"/>
    <w:rsid w:val="00250515"/>
    <w:rsid w:val="002521F6"/>
    <w:rsid w:val="002574E6"/>
    <w:rsid w:val="002804B2"/>
    <w:rsid w:val="00281B96"/>
    <w:rsid w:val="00283B9C"/>
    <w:rsid w:val="002858E7"/>
    <w:rsid w:val="00293B83"/>
    <w:rsid w:val="0029526A"/>
    <w:rsid w:val="002D1AEB"/>
    <w:rsid w:val="002D4402"/>
    <w:rsid w:val="002E79AE"/>
    <w:rsid w:val="002F08A4"/>
    <w:rsid w:val="00302EBB"/>
    <w:rsid w:val="00304E56"/>
    <w:rsid w:val="003105F7"/>
    <w:rsid w:val="0031294A"/>
    <w:rsid w:val="003236E9"/>
    <w:rsid w:val="00327773"/>
    <w:rsid w:val="00332B6C"/>
    <w:rsid w:val="00335FE5"/>
    <w:rsid w:val="00337617"/>
    <w:rsid w:val="0034479D"/>
    <w:rsid w:val="00362D1E"/>
    <w:rsid w:val="00364697"/>
    <w:rsid w:val="003A45C9"/>
    <w:rsid w:val="003B2611"/>
    <w:rsid w:val="003B66B6"/>
    <w:rsid w:val="003C5BC9"/>
    <w:rsid w:val="003D0398"/>
    <w:rsid w:val="003D1AA1"/>
    <w:rsid w:val="003E5520"/>
    <w:rsid w:val="003E6C0E"/>
    <w:rsid w:val="003F5C9E"/>
    <w:rsid w:val="003F6AA4"/>
    <w:rsid w:val="0040014B"/>
    <w:rsid w:val="00404147"/>
    <w:rsid w:val="00414085"/>
    <w:rsid w:val="004218A4"/>
    <w:rsid w:val="00421E5C"/>
    <w:rsid w:val="004309E3"/>
    <w:rsid w:val="00435FB7"/>
    <w:rsid w:val="00451A3F"/>
    <w:rsid w:val="00456955"/>
    <w:rsid w:val="00474903"/>
    <w:rsid w:val="004A3C23"/>
    <w:rsid w:val="004B7E44"/>
    <w:rsid w:val="004D5252"/>
    <w:rsid w:val="004E01E3"/>
    <w:rsid w:val="004F15ED"/>
    <w:rsid w:val="004F2B86"/>
    <w:rsid w:val="004F2E36"/>
    <w:rsid w:val="004F443B"/>
    <w:rsid w:val="004F5CC6"/>
    <w:rsid w:val="005168E3"/>
    <w:rsid w:val="00531259"/>
    <w:rsid w:val="00547DE4"/>
    <w:rsid w:val="005508B7"/>
    <w:rsid w:val="0056208B"/>
    <w:rsid w:val="005851F4"/>
    <w:rsid w:val="00594DC4"/>
    <w:rsid w:val="005A718F"/>
    <w:rsid w:val="005B0A80"/>
    <w:rsid w:val="005B1EA1"/>
    <w:rsid w:val="005C1300"/>
    <w:rsid w:val="005D7861"/>
    <w:rsid w:val="0061520A"/>
    <w:rsid w:val="0062142E"/>
    <w:rsid w:val="00623783"/>
    <w:rsid w:val="00625ED3"/>
    <w:rsid w:val="00630494"/>
    <w:rsid w:val="00634356"/>
    <w:rsid w:val="00647FE1"/>
    <w:rsid w:val="00663ACE"/>
    <w:rsid w:val="0067190B"/>
    <w:rsid w:val="006758B1"/>
    <w:rsid w:val="00683CDC"/>
    <w:rsid w:val="0068652A"/>
    <w:rsid w:val="00687DF6"/>
    <w:rsid w:val="00691E9D"/>
    <w:rsid w:val="006A14E8"/>
    <w:rsid w:val="006A3CE7"/>
    <w:rsid w:val="006A5643"/>
    <w:rsid w:val="006A6324"/>
    <w:rsid w:val="006A69E0"/>
    <w:rsid w:val="006A74B1"/>
    <w:rsid w:val="006C4A91"/>
    <w:rsid w:val="006C4C9E"/>
    <w:rsid w:val="006C4D6C"/>
    <w:rsid w:val="006D03EE"/>
    <w:rsid w:val="006D0813"/>
    <w:rsid w:val="006D3A18"/>
    <w:rsid w:val="006D5166"/>
    <w:rsid w:val="006D5D8A"/>
    <w:rsid w:val="006E654D"/>
    <w:rsid w:val="006E6C1A"/>
    <w:rsid w:val="006F23B9"/>
    <w:rsid w:val="006F30B9"/>
    <w:rsid w:val="00721D94"/>
    <w:rsid w:val="00730111"/>
    <w:rsid w:val="00740A7D"/>
    <w:rsid w:val="00741606"/>
    <w:rsid w:val="007516CF"/>
    <w:rsid w:val="00762BDE"/>
    <w:rsid w:val="00781330"/>
    <w:rsid w:val="00786D74"/>
    <w:rsid w:val="007955A3"/>
    <w:rsid w:val="007958DA"/>
    <w:rsid w:val="007C6CCE"/>
    <w:rsid w:val="007E0C8E"/>
    <w:rsid w:val="007F08C6"/>
    <w:rsid w:val="0080149E"/>
    <w:rsid w:val="008030A5"/>
    <w:rsid w:val="008032E9"/>
    <w:rsid w:val="00815736"/>
    <w:rsid w:val="008331EA"/>
    <w:rsid w:val="008676D8"/>
    <w:rsid w:val="008930A7"/>
    <w:rsid w:val="008945D1"/>
    <w:rsid w:val="00895D07"/>
    <w:rsid w:val="0089795F"/>
    <w:rsid w:val="008A5176"/>
    <w:rsid w:val="008B33BC"/>
    <w:rsid w:val="008B5042"/>
    <w:rsid w:val="008C15CC"/>
    <w:rsid w:val="008C7D55"/>
    <w:rsid w:val="008D41FC"/>
    <w:rsid w:val="008D72FA"/>
    <w:rsid w:val="008E24C8"/>
    <w:rsid w:val="00903F7B"/>
    <w:rsid w:val="009120E9"/>
    <w:rsid w:val="00920670"/>
    <w:rsid w:val="00945900"/>
    <w:rsid w:val="009479D7"/>
    <w:rsid w:val="009529DA"/>
    <w:rsid w:val="0095691D"/>
    <w:rsid w:val="009A4C0A"/>
    <w:rsid w:val="009C396C"/>
    <w:rsid w:val="009E7114"/>
    <w:rsid w:val="009F528E"/>
    <w:rsid w:val="009F6927"/>
    <w:rsid w:val="00A00787"/>
    <w:rsid w:val="00A057FB"/>
    <w:rsid w:val="00A1496B"/>
    <w:rsid w:val="00A158E8"/>
    <w:rsid w:val="00A307FD"/>
    <w:rsid w:val="00A30A07"/>
    <w:rsid w:val="00A35E54"/>
    <w:rsid w:val="00A42C17"/>
    <w:rsid w:val="00A57B79"/>
    <w:rsid w:val="00A91458"/>
    <w:rsid w:val="00A9787E"/>
    <w:rsid w:val="00AA3806"/>
    <w:rsid w:val="00AB51AB"/>
    <w:rsid w:val="00AB5BE7"/>
    <w:rsid w:val="00AB6141"/>
    <w:rsid w:val="00AF647F"/>
    <w:rsid w:val="00B324F1"/>
    <w:rsid w:val="00B572B4"/>
    <w:rsid w:val="00B87F0E"/>
    <w:rsid w:val="00BB3DCC"/>
    <w:rsid w:val="00BC694F"/>
    <w:rsid w:val="00BD09A6"/>
    <w:rsid w:val="00BE5F53"/>
    <w:rsid w:val="00BF0AFA"/>
    <w:rsid w:val="00BF69FB"/>
    <w:rsid w:val="00C07FBF"/>
    <w:rsid w:val="00C14E1D"/>
    <w:rsid w:val="00C168CD"/>
    <w:rsid w:val="00C24EE1"/>
    <w:rsid w:val="00C25CCF"/>
    <w:rsid w:val="00C25E72"/>
    <w:rsid w:val="00C33972"/>
    <w:rsid w:val="00C558CE"/>
    <w:rsid w:val="00C967F9"/>
    <w:rsid w:val="00CA7A66"/>
    <w:rsid w:val="00CD5726"/>
    <w:rsid w:val="00CD6954"/>
    <w:rsid w:val="00CE3C6C"/>
    <w:rsid w:val="00D07EAD"/>
    <w:rsid w:val="00D11DE1"/>
    <w:rsid w:val="00D25244"/>
    <w:rsid w:val="00D26146"/>
    <w:rsid w:val="00D2752A"/>
    <w:rsid w:val="00D4079D"/>
    <w:rsid w:val="00D43B1C"/>
    <w:rsid w:val="00D60D09"/>
    <w:rsid w:val="00D63D67"/>
    <w:rsid w:val="00D70C19"/>
    <w:rsid w:val="00D81602"/>
    <w:rsid w:val="00DB26A7"/>
    <w:rsid w:val="00DC5124"/>
    <w:rsid w:val="00DC6819"/>
    <w:rsid w:val="00DE1E2D"/>
    <w:rsid w:val="00DE313B"/>
    <w:rsid w:val="00DE63B3"/>
    <w:rsid w:val="00DF30B5"/>
    <w:rsid w:val="00DF5322"/>
    <w:rsid w:val="00DF5601"/>
    <w:rsid w:val="00E02F10"/>
    <w:rsid w:val="00E07CCA"/>
    <w:rsid w:val="00E325BC"/>
    <w:rsid w:val="00E42925"/>
    <w:rsid w:val="00E54062"/>
    <w:rsid w:val="00E5595A"/>
    <w:rsid w:val="00E5640A"/>
    <w:rsid w:val="00E665CE"/>
    <w:rsid w:val="00E76C00"/>
    <w:rsid w:val="00E76CAD"/>
    <w:rsid w:val="00E8105C"/>
    <w:rsid w:val="00E94B5F"/>
    <w:rsid w:val="00EB125D"/>
    <w:rsid w:val="00EC1609"/>
    <w:rsid w:val="00EC4A1A"/>
    <w:rsid w:val="00ED3D2A"/>
    <w:rsid w:val="00EE06AD"/>
    <w:rsid w:val="00EE230B"/>
    <w:rsid w:val="00EF1687"/>
    <w:rsid w:val="00F05CAA"/>
    <w:rsid w:val="00F2564F"/>
    <w:rsid w:val="00F5593A"/>
    <w:rsid w:val="00F627E6"/>
    <w:rsid w:val="00F64FAB"/>
    <w:rsid w:val="00F66AA9"/>
    <w:rsid w:val="00F66EBD"/>
    <w:rsid w:val="00F81192"/>
    <w:rsid w:val="00F874C8"/>
    <w:rsid w:val="00F91408"/>
    <w:rsid w:val="00FE0C6E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677C6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8C6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sid w:val="00C25E72"/>
    <w:rPr>
      <w:color w:val="808080"/>
    </w:rPr>
  </w:style>
  <w:style w:type="table" w:styleId="Tablaconcuadrcula4-nfasis1">
    <w:name w:val="Grid Table 4 Accent 1"/>
    <w:basedOn w:val="Tablanormal"/>
    <w:uiPriority w:val="49"/>
    <w:rsid w:val="00762BDE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left w:val="single" w:sz="4" w:space="0" w:color="F73A7D" w:themeColor="accent1" w:themeTint="99"/>
        <w:bottom w:val="single" w:sz="4" w:space="0" w:color="F73A7D" w:themeColor="accent1" w:themeTint="99"/>
        <w:right w:val="single" w:sz="4" w:space="0" w:color="F73A7D" w:themeColor="accent1" w:themeTint="99"/>
        <w:insideH w:val="single" w:sz="4" w:space="0" w:color="F73A7D" w:themeColor="accent1" w:themeTint="99"/>
        <w:insideV w:val="single" w:sz="4" w:space="0" w:color="F73A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1"/>
          <w:left w:val="single" w:sz="4" w:space="0" w:color="A4063E" w:themeColor="accent1"/>
          <w:bottom w:val="single" w:sz="4" w:space="0" w:color="A4063E" w:themeColor="accent1"/>
          <w:right w:val="single" w:sz="4" w:space="0" w:color="A4063E" w:themeColor="accent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BEDE8D" w:themeColor="accent5" w:themeTint="99"/>
        <w:left w:val="single" w:sz="4" w:space="0" w:color="BEDE8D" w:themeColor="accent5" w:themeTint="99"/>
        <w:bottom w:val="single" w:sz="4" w:space="0" w:color="BEDE8D" w:themeColor="accent5" w:themeTint="99"/>
        <w:right w:val="single" w:sz="4" w:space="0" w:color="BEDE8D" w:themeColor="accent5" w:themeTint="99"/>
        <w:insideH w:val="single" w:sz="4" w:space="0" w:color="BEDE8D" w:themeColor="accent5" w:themeTint="99"/>
        <w:insideV w:val="single" w:sz="4" w:space="0" w:color="BED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3C842" w:themeColor="accent5"/>
          <w:left w:val="single" w:sz="4" w:space="0" w:color="93C842" w:themeColor="accent5"/>
          <w:bottom w:val="single" w:sz="4" w:space="0" w:color="93C842" w:themeColor="accent5"/>
          <w:right w:val="single" w:sz="4" w:space="0" w:color="93C842" w:themeColor="accent5"/>
          <w:insideH w:val="nil"/>
          <w:insideV w:val="nil"/>
        </w:tcBorders>
        <w:shd w:val="clear" w:color="auto" w:fill="93C842" w:themeFill="accent5"/>
      </w:tcPr>
    </w:tblStylePr>
    <w:tblStylePr w:type="lastRow">
      <w:rPr>
        <w:b/>
        <w:bCs/>
      </w:rPr>
      <w:tblPr/>
      <w:tcPr>
        <w:tcBorders>
          <w:top w:val="double" w:sz="4" w:space="0" w:color="93C8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D9" w:themeFill="accent5" w:themeFillTint="33"/>
      </w:tcPr>
    </w:tblStylePr>
    <w:tblStylePr w:type="band1Horz">
      <w:tblPr/>
      <w:tcPr>
        <w:shd w:val="clear" w:color="auto" w:fill="E9F4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6" w:themeTint="99"/>
        <w:left w:val="single" w:sz="4" w:space="0" w:color="F73A7D" w:themeColor="accent6" w:themeTint="99"/>
        <w:bottom w:val="single" w:sz="4" w:space="0" w:color="F73A7D" w:themeColor="accent6" w:themeTint="99"/>
        <w:right w:val="single" w:sz="4" w:space="0" w:color="F73A7D" w:themeColor="accent6" w:themeTint="99"/>
        <w:insideH w:val="single" w:sz="4" w:space="0" w:color="F73A7D" w:themeColor="accent6" w:themeTint="99"/>
        <w:insideV w:val="single" w:sz="4" w:space="0" w:color="F73A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6"/>
          <w:left w:val="single" w:sz="4" w:space="0" w:color="A4063E" w:themeColor="accent6"/>
          <w:bottom w:val="single" w:sz="4" w:space="0" w:color="A4063E" w:themeColor="accent6"/>
          <w:right w:val="single" w:sz="4" w:space="0" w:color="A4063E" w:themeColor="accent6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6" w:themeFillTint="33"/>
      </w:tcPr>
    </w:tblStylePr>
    <w:tblStylePr w:type="band1Horz">
      <w:tblPr/>
      <w:tcPr>
        <w:shd w:val="clear" w:color="auto" w:fill="FCBDD3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F04A1-2276-4640-B81F-6EAE37C5A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635</TotalTime>
  <Pages>11</Pages>
  <Words>1551</Words>
  <Characters>8535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Pedro</cp:lastModifiedBy>
  <cp:revision>221</cp:revision>
  <cp:lastPrinted>2019-11-28T21:37:00Z</cp:lastPrinted>
  <dcterms:created xsi:type="dcterms:W3CDTF">2019-11-16T11:41:00Z</dcterms:created>
  <dcterms:modified xsi:type="dcterms:W3CDTF">2019-11-28T22:35:00Z</dcterms:modified>
</cp:coreProperties>
</file>