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C44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C44AE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DE4DB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Pablo Torre 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C44AE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pabtor02@ucm.es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C44AE3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4B7E44" w:rsidP="00C44AE3">
      <w:pPr>
        <w:spacing w:after="200"/>
      </w:pPr>
      <w:r>
        <w:br w:type="page"/>
      </w:r>
      <w:sdt>
        <w:sdtPr>
          <w:alias w:val="Company"/>
          <w:tag w:val="Company"/>
          <w:id w:val="441245393"/>
          <w:placeholder>
            <w:docPart w:val="229DAB9EC6C341F08252B17E89695D7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Pr="004B7E44">
            <w:t>Company Name</w:t>
          </w:r>
        </w:sdtContent>
      </w:sdt>
      <w:r w:rsidRPr="004B7E44">
        <w:t xml:space="preserve"> </w:t>
      </w:r>
      <w:sdt>
        <w:sdtPr>
          <w:id w:val="-1965573505"/>
          <w:placeholder>
            <w:docPart w:val="4438BFDD6E2F45318A1CC7043E0819A2"/>
          </w:placeholder>
          <w:temporary/>
          <w:showingPlcHdr/>
          <w15:appearance w15:val="hidden"/>
        </w:sdtPr>
        <w:sdtEndPr/>
        <w:sdtContent>
          <w:r w:rsidRPr="004B7E44">
            <w:t>Marketing Plan</w:t>
          </w:r>
        </w:sdtContent>
      </w:sdt>
    </w:p>
    <w:p w:rsidR="00C44AE3" w:rsidRDefault="00C44AE3" w:rsidP="00C44AE3"/>
    <w:p w:rsidR="00C44AE3" w:rsidRPr="00C44AE3" w:rsidRDefault="00C44AE3" w:rsidP="00C44AE3">
      <w:pPr>
        <w:tabs>
          <w:tab w:val="left" w:pos="2543"/>
        </w:tabs>
      </w:pPr>
      <w:r>
        <w:tab/>
      </w: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Almagro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alberalm@ucm.es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E94B5F" w:rsidRDefault="00E94B5F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Palacios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pedpalac@ucm.es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B27F9E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Español,</w:t>
            </w:r>
            <w:r w:rsidR="00C44AE3">
              <w:rPr>
                <w:color w:val="auto"/>
              </w:rPr>
              <w:t xml:space="preserve"> inglés</w:t>
            </w:r>
            <w:r>
              <w:rPr>
                <w:color w:val="auto"/>
              </w:rPr>
              <w:t>, Alemán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git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Jefe técnico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Llamas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B27F9E" w:rsidRDefault="00001DAF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7F9E">
              <w:rPr>
                <w:color w:val="auto"/>
              </w:rPr>
              <w:t>jullamas@ucm.es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del diagrama Gantt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Rubé</w:t>
            </w:r>
            <w:r w:rsidR="00744A1B">
              <w:t xml:space="preserve">n </w:t>
            </w:r>
            <w:r>
              <w:t>Gó</w:t>
            </w:r>
            <w:r w:rsidR="00744A1B">
              <w:t>mez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rubgom03@ucm.es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gestión de equipos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Adriá</w:t>
            </w:r>
            <w:r w:rsidR="00744A1B">
              <w:t>n San Juan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56018" w:rsidRPr="00C44AE3" w:rsidRDefault="00756018" w:rsidP="00756018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756018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gestión de riesgos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Santiago M</w:t>
            </w:r>
            <w:r w:rsidR="00427468">
              <w:t>o</w:t>
            </w:r>
            <w:r>
              <w:t>urenza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smoure01@ucm.es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</w:t>
            </w:r>
            <w:r w:rsidR="00BE2A46">
              <w:rPr>
                <w:color w:val="auto"/>
              </w:rPr>
              <w:t>, gallego</w:t>
            </w:r>
            <w:r w:rsidR="00427468">
              <w:rPr>
                <w:color w:val="auto"/>
              </w:rPr>
              <w:t xml:space="preserve"> e</w:t>
            </w:r>
            <w:bookmarkStart w:id="0" w:name="_GoBack"/>
            <w:bookmarkEnd w:id="0"/>
            <w:r w:rsidR="00427468">
              <w:rPr>
                <w:color w:val="auto"/>
              </w:rPr>
              <w:t xml:space="preserve"> </w:t>
            </w:r>
            <w:r>
              <w:rPr>
                <w:color w:val="auto"/>
              </w:rPr>
              <w:t>inglés</w:t>
            </w:r>
          </w:p>
          <w:p w:rsidR="00427468" w:rsidRPr="00C44AE3" w:rsidRDefault="0042746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con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Jaime </w:t>
            </w:r>
            <w:r w:rsidR="00FD3D4C">
              <w:t>Martínez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Correo ucm</w:t>
            </w:r>
          </w:p>
        </w:tc>
        <w:tc>
          <w:tcPr>
            <w:tcW w:w="3309" w:type="dxa"/>
            <w:vAlign w:val="center"/>
          </w:tcPr>
          <w:p w:rsidR="00744A1B" w:rsidRPr="00C44AE3" w:rsidRDefault="00FD3D4C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Jaimem09@ucm.es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en mecanismos de gestión y control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Pr="00C44AE3" w:rsidRDefault="00744A1B" w:rsidP="00C44AE3">
      <w:pPr>
        <w:tabs>
          <w:tab w:val="left" w:pos="2543"/>
        </w:tabs>
      </w:pPr>
    </w:p>
    <w:sectPr w:rsidR="00744A1B" w:rsidRPr="00C44AE3" w:rsidSect="004B7E4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CC1" w:rsidRDefault="00E47CC1" w:rsidP="004B7E44">
      <w:r>
        <w:separator/>
      </w:r>
    </w:p>
  </w:endnote>
  <w:endnote w:type="continuationSeparator" w:id="0">
    <w:p w:rsidR="00E47CC1" w:rsidRDefault="00E47CC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F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CC1" w:rsidRDefault="00E47CC1" w:rsidP="004B7E44">
      <w:r>
        <w:separator/>
      </w:r>
    </w:p>
  </w:footnote>
  <w:footnote w:type="continuationSeparator" w:id="0">
    <w:p w:rsidR="00E47CC1" w:rsidRDefault="00E47CC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B27F9E">
                                  <w:rPr>
                                    <w:b/>
                                    <w:noProof/>
                                  </w:rPr>
                                  <w:t>8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B27F9E">
                            <w:rPr>
                              <w:b/>
                              <w:noProof/>
                            </w:rPr>
                            <w:t>8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AE3" w:rsidRDefault="00C44A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-11875</wp:posOffset>
              </wp:positionV>
              <wp:extent cx="1351915" cy="639321"/>
              <wp:effectExtent l="0" t="0" r="635" b="889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63932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4AE3" w:rsidRPr="004B7E44" w:rsidRDefault="00C44AE3" w:rsidP="00C44AE3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B27F9E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-.95pt;width:106.45pt;height:50.3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" fillcolor="#a4063e [3204]" stroked="f" strokeweight="2pt">
              <v:textbox>
                <w:txbxContent>
                  <w:p w:rsidR="00C44AE3" w:rsidRPr="004B7E44" w:rsidRDefault="00C44AE3" w:rsidP="00C44AE3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B27F9E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E3"/>
    <w:rsid w:val="00001DAF"/>
    <w:rsid w:val="00057C09"/>
    <w:rsid w:val="00293B83"/>
    <w:rsid w:val="004025D8"/>
    <w:rsid w:val="00427468"/>
    <w:rsid w:val="004B4E79"/>
    <w:rsid w:val="004B7E44"/>
    <w:rsid w:val="004D5252"/>
    <w:rsid w:val="004F2B86"/>
    <w:rsid w:val="005A718F"/>
    <w:rsid w:val="006A3CE7"/>
    <w:rsid w:val="00740EEA"/>
    <w:rsid w:val="00744A1B"/>
    <w:rsid w:val="007516CF"/>
    <w:rsid w:val="00756018"/>
    <w:rsid w:val="008671CC"/>
    <w:rsid w:val="008B33BC"/>
    <w:rsid w:val="009120E9"/>
    <w:rsid w:val="00945900"/>
    <w:rsid w:val="009C396C"/>
    <w:rsid w:val="00B27F9E"/>
    <w:rsid w:val="00B572B4"/>
    <w:rsid w:val="00BE2A46"/>
    <w:rsid w:val="00C03E53"/>
    <w:rsid w:val="00C15D0E"/>
    <w:rsid w:val="00C44AE3"/>
    <w:rsid w:val="00D8077F"/>
    <w:rsid w:val="00DB26A7"/>
    <w:rsid w:val="00DE4DBB"/>
    <w:rsid w:val="00E47CC1"/>
    <w:rsid w:val="00E76CAD"/>
    <w:rsid w:val="00E94B5F"/>
    <w:rsid w:val="00F149B7"/>
    <w:rsid w:val="00FD3D4C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EA1E0"/>
  <w15:chartTrackingRefBased/>
  <w15:docId w15:val="{99D65E55-AA03-42C4-A4C5-EAA2105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C4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C44A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9DAB9EC6C341F08252B17E8969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D7C2-B0F9-4640-86C2-77B2360D9C74}"/>
      </w:docPartPr>
      <w:docPartBody>
        <w:p w:rsidR="00362B06" w:rsidRDefault="00FF79BD">
          <w:pPr>
            <w:pStyle w:val="229DAB9EC6C341F08252B17E89695D70"/>
          </w:pPr>
          <w:r>
            <w:t>Company Name</w:t>
          </w:r>
        </w:p>
      </w:docPartBody>
    </w:docPart>
    <w:docPart>
      <w:docPartPr>
        <w:name w:val="4438BFDD6E2F45318A1CC7043E0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57BC-58BF-4561-B85E-A2F39AB3A90B}"/>
      </w:docPartPr>
      <w:docPartBody>
        <w:p w:rsidR="00362B06" w:rsidRDefault="00FF79BD">
          <w:pPr>
            <w:pStyle w:val="4438BFDD6E2F45318A1CC7043E0819A2"/>
          </w:pPr>
          <w:r>
            <w:t>Marketing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9BD"/>
    <w:rsid w:val="00362B06"/>
    <w:rsid w:val="00374A2B"/>
    <w:rsid w:val="00510D9E"/>
    <w:rsid w:val="00996E7B"/>
    <w:rsid w:val="00C66788"/>
    <w:rsid w:val="00E35221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DAB9EC6C341F08252B17E89695D70">
    <w:name w:val="229DAB9EC6C341F08252B17E89695D70"/>
  </w:style>
  <w:style w:type="paragraph" w:customStyle="1" w:styleId="4438BFDD6E2F45318A1CC7043E0819A2">
    <w:name w:val="4438BFDD6E2F45318A1CC7043E0819A2"/>
  </w:style>
  <w:style w:type="paragraph" w:customStyle="1" w:styleId="35E65B1A2EF94E83AB3D6A707C4776A3">
    <w:name w:val="35E65B1A2EF94E83AB3D6A707C4776A3"/>
  </w:style>
  <w:style w:type="paragraph" w:customStyle="1" w:styleId="879AA11F2E7543E690D297C513D5EFAE">
    <w:name w:val="879AA11F2E7543E690D297C513D5EFAE"/>
  </w:style>
  <w:style w:type="paragraph" w:customStyle="1" w:styleId="D7DEC89EB3584021B68637501995306D">
    <w:name w:val="D7DEC89EB3584021B68637501995306D"/>
  </w:style>
  <w:style w:type="paragraph" w:customStyle="1" w:styleId="ABA3F259525B4EC3816BB7038FCD4F23">
    <w:name w:val="ABA3F259525B4EC3816BB7038FCD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4</TotalTime>
  <Pages>8</Pages>
  <Words>264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Mourenza</cp:lastModifiedBy>
  <cp:revision>6</cp:revision>
  <dcterms:created xsi:type="dcterms:W3CDTF">2019-11-24T16:43:00Z</dcterms:created>
  <dcterms:modified xsi:type="dcterms:W3CDTF">2019-12-06T16:15:00Z</dcterms:modified>
</cp:coreProperties>
</file>